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2"/>
      </w:pPr>
    </w:p>
    <w:sdt>
      <w:sdtPr>
        <w:alias w:val="Company"/>
        <w:tag w:val="Company"/>
        <w:id w:val="981473879"/>
        <w:placeholder>
          <w:docPart w:val="A5F52304D0A2C74198D6AD1E0DB19585"/>
        </w:placeholder>
        <w:text/>
      </w:sdtPr>
      <w:sdtContent>
        <w:p>
          <w:pPr>
            <w:pStyle w:val="24"/>
          </w:pPr>
          <w:r>
            <w:t>BONTRAX</w:t>
          </w:r>
        </w:p>
      </w:sdtContent>
    </w:sdt>
    <w:p>
      <w:pPr>
        <w:pStyle w:val="13"/>
      </w:pPr>
      <w:r>
        <w:t>Hiking/Treking App Technical Specification</w:t>
      </w:r>
    </w:p>
    <w:p>
      <w:pPr>
        <w:pStyle w:val="12"/>
      </w:pPr>
      <w:r>
        <w:t>Version 0.0</w:t>
      </w:r>
      <w:r>
        <w:t>3</w:t>
      </w:r>
    </w:p>
    <w:sdt>
      <w:sdtPr>
        <w:alias w:val="Date"/>
        <w:tag w:val="Date"/>
        <w:id w:val="981473911"/>
        <w:placeholder>
          <w:docPart w:val="7C7D1634628C0A429A12D07CB85B9233"/>
        </w:placeholder>
        <w:date w:fullDate="2016-07-15T00:00:00Z">
          <w:dateFormat w:val="MMMM d, yyyy"/>
          <w:lid w:val="en-US"/>
          <w:storeMappedDataAs w:val="datetime"/>
          <w:calendar w:val="gregorian"/>
        </w:date>
      </w:sdtPr>
      <w:sdtContent>
        <w:p>
          <w:pPr>
            <w:pStyle w:val="12"/>
          </w:pPr>
          <w:r>
            <w:rPr>
              <w:rFonts w:eastAsia="Times New Roman" w:cs="Times New Roman" w:asciiTheme="minorHAnsi" w:hAnsiTheme="minorHAnsi"/>
              <w:color w:val="969696" w:themeColor="text1" w:themeTint="80"/>
              <w:sz w:val="24"/>
              <w:lang w:val="en-US" w:eastAsia="en-US" w:bidi="ar-SA"/>
              <w14:textFill>
                <w14:solidFill>
                  <w14:schemeClr w14:val="tx1">
                    <w14:lumMod w14:val="50000"/>
                    <w14:lumOff w14:val="50000"/>
                  </w14:schemeClr>
                </w14:solidFill>
              </w14:textFill>
            </w:rPr>
            <w:t>July 15, 2016</w:t>
          </w:r>
        </w:p>
      </w:sdtContent>
    </w:sdt>
    <w:p>
      <w:pPr>
        <w:pStyle w:val="26"/>
      </w:pPr>
    </w:p>
    <w:p>
      <w:pPr/>
    </w:p>
    <w:p>
      <w:pPr>
        <w:sectPr>
          <w:pgSz w:w="12240" w:h="15840"/>
          <w:pgMar w:top="1440" w:right="1440" w:bottom="1440" w:left="1440" w:header="720" w:footer="1022" w:gutter="0"/>
          <w:pgBorders>
            <w:top w:val="none" w:color="auto" w:sz="0" w:space="0"/>
            <w:left w:val="none" w:color="auto" w:sz="0" w:space="0"/>
            <w:bottom w:val="none" w:color="auto" w:sz="0" w:space="0"/>
            <w:right w:val="none" w:color="auto" w:sz="0" w:space="0"/>
          </w:pgBorders>
          <w:cols w:space="720" w:num="1"/>
          <w:titlePg/>
        </w:sectPr>
      </w:pPr>
    </w:p>
    <w:p>
      <w:pPr>
        <w:pStyle w:val="2"/>
      </w:pPr>
      <w:r>
        <w:t>Change History</w:t>
      </w:r>
    </w:p>
    <w:tbl>
      <w:tblPr>
        <w:tblStyle w:val="19"/>
        <w:tblW w:w="9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6717"/>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44" w:type="dxa"/>
          </w:tcPr>
          <w:p>
            <w:pPr>
              <w:rPr>
                <w:rFonts w:eastAsia="Times New Roman"/>
              </w:rPr>
            </w:pPr>
            <w:r>
              <w:rPr>
                <w:rFonts w:eastAsia="Times New Roman"/>
              </w:rPr>
              <w:t>Version</w:t>
            </w:r>
          </w:p>
        </w:tc>
        <w:tc>
          <w:tcPr>
            <w:tcW w:w="6717" w:type="dxa"/>
          </w:tcPr>
          <w:p>
            <w:pPr>
              <w:rPr>
                <w:rFonts w:eastAsia="Times New Roman"/>
              </w:rPr>
            </w:pPr>
            <w:r>
              <w:rPr>
                <w:rFonts w:eastAsia="Times New Roman"/>
              </w:rPr>
              <w:t>Changes</w:t>
            </w:r>
          </w:p>
        </w:tc>
        <w:tc>
          <w:tcPr>
            <w:tcW w:w="1456" w:type="dxa"/>
          </w:tcPr>
          <w:p>
            <w:pPr>
              <w:rPr>
                <w:rFonts w:eastAsia="Times New Roman"/>
              </w:rPr>
            </w:pPr>
            <w:r>
              <w:rPr>
                <w:rFonts w:eastAsia="Times New Roman"/>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44" w:type="dxa"/>
          </w:tcPr>
          <w:p>
            <w:pPr>
              <w:rPr>
                <w:rFonts w:eastAsia="Times New Roman"/>
              </w:rPr>
            </w:pPr>
            <w:r>
              <w:rPr>
                <w:rFonts w:eastAsia="Times New Roman"/>
              </w:rPr>
              <w:t>0.01</w:t>
            </w:r>
          </w:p>
        </w:tc>
        <w:tc>
          <w:tcPr>
            <w:tcW w:w="6717" w:type="dxa"/>
          </w:tcPr>
          <w:p>
            <w:pPr>
              <w:pStyle w:val="27"/>
              <w:numPr>
                <w:ilvl w:val="0"/>
                <w:numId w:val="0"/>
              </w:numPr>
              <w:rPr>
                <w:rFonts w:eastAsia="Times New Roman"/>
              </w:rPr>
            </w:pPr>
            <w:r>
              <w:rPr>
                <w:rFonts w:eastAsia="Times New Roman"/>
              </w:rPr>
              <w:t>Define all API / user story used in mobile app and web app</w:t>
            </w:r>
          </w:p>
        </w:tc>
        <w:tc>
          <w:tcPr>
            <w:tcW w:w="1456" w:type="dxa"/>
          </w:tcPr>
          <w:p>
            <w:pPr>
              <w:pStyle w:val="27"/>
              <w:numPr>
                <w:ilvl w:val="0"/>
                <w:numId w:val="0"/>
              </w:numPr>
              <w:rPr>
                <w:rFonts w:eastAsia="Times New Roman"/>
              </w:rPr>
            </w:pPr>
            <w:r>
              <w:rPr>
                <w:rFonts w:eastAsia="Times New Roman"/>
              </w:rPr>
              <w:t>Hoang.Phan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44" w:type="dxa"/>
          </w:tcPr>
          <w:p>
            <w:pPr>
              <w:rPr>
                <w:rFonts w:eastAsia="Times New Roman"/>
              </w:rPr>
            </w:pPr>
            <w:r>
              <w:rPr>
                <w:rFonts w:eastAsia="Times New Roman"/>
              </w:rPr>
              <w:t>0.02</w:t>
            </w:r>
          </w:p>
        </w:tc>
        <w:tc>
          <w:tcPr>
            <w:tcW w:w="6717" w:type="dxa"/>
          </w:tcPr>
          <w:p>
            <w:pPr>
              <w:pStyle w:val="27"/>
              <w:numPr>
                <w:ilvl w:val="0"/>
                <w:numId w:val="0"/>
              </w:numPr>
              <w:rPr>
                <w:rFonts w:eastAsia="Times New Roman"/>
              </w:rPr>
            </w:pPr>
            <w:r>
              <w:rPr>
                <w:rFonts w:eastAsia="Times New Roman"/>
              </w:rPr>
              <w:t>Add pois, routes, track, me api</w:t>
            </w:r>
          </w:p>
        </w:tc>
        <w:tc>
          <w:tcPr>
            <w:tcW w:w="1456" w:type="dxa"/>
          </w:tcPr>
          <w:p>
            <w:pPr>
              <w:pStyle w:val="27"/>
              <w:numPr>
                <w:ilvl w:val="0"/>
                <w:numId w:val="0"/>
              </w:numPr>
              <w:rPr>
                <w:rFonts w:eastAsia="Times New Roman"/>
              </w:rPr>
            </w:pPr>
            <w:r>
              <w:rPr>
                <w:rFonts w:eastAsia="Times New Roman"/>
              </w:rPr>
              <w:t>Hoang.Phan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44" w:type="dxa"/>
          </w:tcPr>
          <w:p>
            <w:pPr>
              <w:rPr>
                <w:rFonts w:eastAsia="Times New Roman"/>
              </w:rPr>
            </w:pPr>
            <w:r>
              <w:rPr>
                <w:rFonts w:eastAsia="Times New Roman"/>
              </w:rPr>
              <w:t>0.03</w:t>
            </w:r>
          </w:p>
        </w:tc>
        <w:tc>
          <w:tcPr>
            <w:tcW w:w="6717" w:type="dxa"/>
          </w:tcPr>
          <w:p>
            <w:pPr>
              <w:pStyle w:val="27"/>
              <w:numPr>
                <w:ilvl w:val="0"/>
                <w:numId w:val="0"/>
              </w:numPr>
              <w:rPr>
                <w:rFonts w:eastAsia="Times New Roman"/>
              </w:rPr>
            </w:pPr>
            <w:r>
              <w:rPr>
                <w:rFonts w:eastAsia="Times New Roman"/>
              </w:rPr>
              <w:t>Encode all in params: no more page, perPage, and search.</w:t>
            </w:r>
          </w:p>
        </w:tc>
        <w:tc>
          <w:tcPr>
            <w:tcW w:w="1456" w:type="dxa"/>
          </w:tcPr>
          <w:p>
            <w:pPr>
              <w:pStyle w:val="27"/>
              <w:numPr>
                <w:ilvl w:val="0"/>
                <w:numId w:val="0"/>
              </w:numPr>
              <w:rPr>
                <w:rFonts w:eastAsia="Times New Roman"/>
              </w:rPr>
            </w:pPr>
            <w:r>
              <w:rPr>
                <w:rFonts w:eastAsia="Times New Roman"/>
              </w:rPr>
              <w:t>Hoang.Phan</w:t>
            </w:r>
          </w:p>
        </w:tc>
      </w:tr>
    </w:tbl>
    <w:p>
      <w:pPr/>
      <w:r>
        <w:br w:type="page"/>
      </w:r>
    </w:p>
    <w:p>
      <w:pPr>
        <w:pStyle w:val="2"/>
      </w:pPr>
      <w:r>
        <w:t>Overall Architecture</w:t>
      </w:r>
    </w:p>
    <w:p>
      <w:pPr/>
      <w:r>
        <w:t xml:space="preserve">The diagram below shows a high level architecture. Each of the components below will be described in a separate section. App will be architect with Restful Backand Webservice and 3 client: Mobile App (iOS), Admin WebApp (for backoffice work) and Website (for user who can manage track, route and read news) </w:t>
      </w:r>
    </w:p>
    <w:p>
      <w:pPr>
        <w:pStyle w:val="6"/>
      </w:pPr>
      <w:r>
        <w:t xml:space="preserve">Figure </w:t>
      </w:r>
      <w:r>
        <w:fldChar w:fldCharType="begin"/>
      </w:r>
      <w:r>
        <w:instrText xml:space="preserve"> SEQ Figure \* ARABIC </w:instrText>
      </w:r>
      <w:r>
        <w:fldChar w:fldCharType="separate"/>
      </w:r>
      <w:r>
        <w:t>1</w:t>
      </w:r>
      <w:r>
        <w:fldChar w:fldCharType="end"/>
      </w:r>
      <w:r>
        <w:t xml:space="preserve"> - Hiking/Treking Mobile App Architecture</w:t>
      </w:r>
    </w:p>
    <w:p>
      <w:pPr/>
    </w:p>
    <w:p>
      <w:pPr>
        <w:pStyle w:val="6"/>
      </w:pPr>
      <w:r>
        <w:t xml:space="preserve">Figure </w:t>
      </w:r>
      <w:r>
        <w:fldChar w:fldCharType="begin"/>
      </w:r>
      <w:r>
        <w:instrText xml:space="preserve"> SEQ Figure \* ARABIC </w:instrText>
      </w:r>
      <w:r>
        <w:fldChar w:fldCharType="separate"/>
      </w:r>
      <w:r>
        <w:t>2</w:t>
      </w:r>
      <w:r>
        <w:fldChar w:fldCharType="end"/>
      </w:r>
      <w:r>
        <w:t xml:space="preserve"> - Admin WebApp Architecture</w:t>
      </w:r>
    </w:p>
    <w:p>
      <w:pPr/>
    </w:p>
    <w:p>
      <w:pPr>
        <w:pStyle w:val="6"/>
      </w:pPr>
      <w:r>
        <w:t xml:space="preserve">Figure </w:t>
      </w:r>
      <w:r>
        <w:fldChar w:fldCharType="begin"/>
      </w:r>
      <w:r>
        <w:instrText xml:space="preserve"> SEQ Figure \* ARABIC </w:instrText>
      </w:r>
      <w:r>
        <w:fldChar w:fldCharType="separate"/>
      </w:r>
      <w:r>
        <w:t>3</w:t>
      </w:r>
      <w:r>
        <w:fldChar w:fldCharType="end"/>
      </w:r>
      <w:r>
        <w:t xml:space="preserve"> - Website Architecture</w:t>
      </w:r>
    </w:p>
    <w:p>
      <w:pPr/>
    </w:p>
    <w:p>
      <w:pPr/>
    </w:p>
    <w:p>
      <w:pPr>
        <w:pStyle w:val="2"/>
      </w:pPr>
      <w:r>
        <w:t>Webservice</w:t>
      </w:r>
    </w:p>
    <w:p>
      <w:pPr/>
      <w:r>
        <w:t>Backend REST services support only 2 types of formats: JSON (maybe XML in the future). Clients that prefer using JSON format for communication must send the HTTP accept header and specify JSON as the first accepted MIME format.</w:t>
      </w:r>
    </w:p>
    <w:p>
      <w:pPr/>
      <w:r>
        <w:t>Additionally, the backend services respond with different HTTP status codes depending on the outcome of processing requests. The following table lists the error HTTP status codes that could be returned.</w:t>
      </w:r>
    </w:p>
    <w:tbl>
      <w:tblPr>
        <w:tblStyle w:val="19"/>
        <w:tblW w:w="9567" w:type="dxa"/>
        <w:tblInd w:w="-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8"/>
        <w:gridCol w:w="7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b/>
              </w:rPr>
            </w:pPr>
            <w:r>
              <w:rPr>
                <w:rFonts w:eastAsia="Times New Roman"/>
                <w:b/>
              </w:rPr>
              <w:t>HTTP Status Code</w:t>
            </w:r>
          </w:p>
        </w:tc>
        <w:tc>
          <w:tcPr>
            <w:tcW w:w="7669" w:type="dxa"/>
          </w:tcPr>
          <w:p>
            <w:pPr>
              <w:rPr>
                <w:rFonts w:eastAsia="Times New Roman"/>
                <w:b/>
              </w:rPr>
            </w:pPr>
            <w:r>
              <w:rPr>
                <w:rFonts w:eastAsia="Times New Roman"/>
                <w:b/>
              </w:rPr>
              <w:t>When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rPr>
            </w:pPr>
            <w:r>
              <w:rPr>
                <w:rFonts w:eastAsia="Times New Roman"/>
              </w:rPr>
              <w:t>400 (Bad request)</w:t>
            </w:r>
          </w:p>
        </w:tc>
        <w:tc>
          <w:tcPr>
            <w:tcW w:w="7669" w:type="dxa"/>
          </w:tcPr>
          <w:p>
            <w:pPr>
              <w:rPr>
                <w:rFonts w:eastAsia="Times New Roman"/>
              </w:rPr>
            </w:pPr>
            <w:r>
              <w:rPr>
                <w:rFonts w:eastAsia="Times New Roman"/>
              </w:rPr>
              <w:t>If the request has an invalid syntax.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rPr>
            </w:pPr>
            <w:r>
              <w:rPr>
                <w:rFonts w:eastAsia="Times New Roman"/>
              </w:rPr>
              <w:t>401 (Unauthorized)</w:t>
            </w:r>
          </w:p>
        </w:tc>
        <w:tc>
          <w:tcPr>
            <w:tcW w:w="7669" w:type="dxa"/>
          </w:tcPr>
          <w:p>
            <w:pPr>
              <w:rPr>
                <w:rFonts w:eastAsia="Times New Roman"/>
              </w:rPr>
            </w:pPr>
            <w:r>
              <w:rPr>
                <w:rFonts w:eastAsia="Times New Roman"/>
              </w:rPr>
              <w:t>Authentication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rPr>
            </w:pPr>
            <w:r>
              <w:rPr>
                <w:rFonts w:eastAsia="Times New Roman"/>
              </w:rPr>
              <w:t>403 (Forbiden)</w:t>
            </w:r>
          </w:p>
        </w:tc>
        <w:tc>
          <w:tcPr>
            <w:tcW w:w="7669" w:type="dxa"/>
          </w:tcPr>
          <w:p>
            <w:pPr>
              <w:rPr>
                <w:rFonts w:eastAsia="Times New Roman"/>
              </w:rPr>
            </w:pPr>
            <w:r>
              <w:rPr>
                <w:rFonts w:eastAsia="Times New Roman"/>
              </w:rPr>
              <w:t>If the request requires the user to have a specific role that she doesn’t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rPr>
            </w:pPr>
            <w:r>
              <w:rPr>
                <w:rFonts w:eastAsia="Times New Roman"/>
              </w:rPr>
              <w:t>404 (Not found)</w:t>
            </w:r>
          </w:p>
        </w:tc>
        <w:tc>
          <w:tcPr>
            <w:tcW w:w="7669" w:type="dxa"/>
          </w:tcPr>
          <w:p>
            <w:pPr>
              <w:rPr>
                <w:rFonts w:eastAsia="Times New Roman"/>
              </w:rPr>
            </w:pPr>
            <w:r>
              <w:rPr>
                <w:rFonts w:eastAsia="Times New Roman"/>
              </w:rPr>
              <w:t>If the request is requesting a resource/entity that cannot be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rPr>
            </w:pPr>
            <w:r>
              <w:rPr>
                <w:rFonts w:eastAsia="Times New Roman"/>
              </w:rPr>
              <w:t>405 (Mehod not allowed)</w:t>
            </w:r>
          </w:p>
        </w:tc>
        <w:tc>
          <w:tcPr>
            <w:tcW w:w="7669" w:type="dxa"/>
          </w:tcPr>
          <w:p>
            <w:pPr>
              <w:rPr>
                <w:rFonts w:eastAsia="Times New Roman"/>
              </w:rPr>
            </w:pPr>
            <w:r>
              <w:rPr>
                <w:rFonts w:eastAsia="Times New Roman"/>
              </w:rPr>
              <w:t>If the request’s HTTP method is not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rPr>
            </w:pPr>
            <w:r>
              <w:rPr>
                <w:rFonts w:eastAsia="Times New Roman"/>
              </w:rPr>
              <w:t>406 (Not Acceptable)</w:t>
            </w:r>
          </w:p>
        </w:tc>
        <w:tc>
          <w:tcPr>
            <w:tcW w:w="7669" w:type="dxa"/>
          </w:tcPr>
          <w:p>
            <w:pPr>
              <w:rPr>
                <w:rFonts w:eastAsia="Times New Roman"/>
              </w:rPr>
            </w:pPr>
            <w:r>
              <w:rPr>
                <w:rFonts w:eastAsia="Times New Roman"/>
              </w:rPr>
              <w:t>If the requested response format based on the accept header is missing or not supported by this operation. For example, the operation only supports JSON but the client is requesting XML or vice versa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rPr>
            </w:pPr>
            <w:r>
              <w:rPr>
                <w:rFonts w:eastAsia="Times New Roman"/>
              </w:rPr>
              <w:t>408 (Request Timeout)</w:t>
            </w:r>
          </w:p>
        </w:tc>
        <w:tc>
          <w:tcPr>
            <w:tcW w:w="7669" w:type="dxa"/>
          </w:tcPr>
          <w:p>
            <w:pPr>
              <w:rPr>
                <w:rFonts w:eastAsia="Times New Roman"/>
              </w:rPr>
            </w:pPr>
            <w:r>
              <w:rPr>
                <w:rFonts w:eastAsia="Times New Roman"/>
              </w:rPr>
              <w:t>The service requires communication with an external service but that communication has timed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rPr>
            </w:pPr>
            <w:r>
              <w:rPr>
                <w:rFonts w:eastAsia="Times New Roman"/>
              </w:rPr>
              <w:t>411 (Length Required)</w:t>
            </w:r>
          </w:p>
        </w:tc>
        <w:tc>
          <w:tcPr>
            <w:tcW w:w="7669" w:type="dxa"/>
          </w:tcPr>
          <w:p>
            <w:pPr>
              <w:rPr>
                <w:rFonts w:eastAsia="Times New Roman"/>
              </w:rPr>
            </w:pPr>
            <w:r>
              <w:rPr>
                <w:rFonts w:eastAsia="Times New Roman"/>
              </w:rPr>
              <w:t>If the length is not specified in the HTTP request. Should be returned automatically by the HTTP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rPr>
            </w:pPr>
            <w:r>
              <w:rPr>
                <w:rFonts w:eastAsia="Times New Roman"/>
              </w:rPr>
              <w:t>414 (URI too long)</w:t>
            </w:r>
          </w:p>
        </w:tc>
        <w:tc>
          <w:tcPr>
            <w:tcW w:w="7669" w:type="dxa"/>
          </w:tcPr>
          <w:p>
            <w:pPr>
              <w:rPr>
                <w:rFonts w:eastAsia="Times New Roman"/>
              </w:rPr>
            </w:pPr>
            <w:r>
              <w:rPr>
                <w:rFonts w:eastAsia="Times New Roman"/>
              </w:rPr>
              <w:t>If the request URI is too long. Should be returned automatically by the HTTP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rPr>
            </w:pPr>
            <w:r>
              <w:rPr>
                <w:rFonts w:eastAsia="Times New Roman"/>
              </w:rPr>
              <w:t>419 (Token Expires)</w:t>
            </w:r>
          </w:p>
        </w:tc>
        <w:tc>
          <w:tcPr>
            <w:tcW w:w="7669" w:type="dxa"/>
          </w:tcPr>
          <w:p>
            <w:pPr>
              <w:rPr>
                <w:rFonts w:eastAsia="Times New Roman"/>
              </w:rPr>
            </w:pPr>
            <w:r>
              <w:rPr>
                <w:rFonts w:eastAsia="Times New Roman"/>
              </w:rPr>
              <w:t>If the authentication token provided in the request has expired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rPr>
            </w:pPr>
            <w:r>
              <w:rPr>
                <w:rFonts w:eastAsia="Times New Roman"/>
              </w:rPr>
              <w:t>422 (Semantic error)</w:t>
            </w:r>
          </w:p>
        </w:tc>
        <w:tc>
          <w:tcPr>
            <w:tcW w:w="7669" w:type="dxa"/>
          </w:tcPr>
          <w:p>
            <w:pPr>
              <w:rPr>
                <w:rFonts w:eastAsia="Times New Roman"/>
              </w:rPr>
            </w:pPr>
            <w:r>
              <w:rPr>
                <w:rFonts w:eastAsia="Times New Roman"/>
              </w:rPr>
              <w:t>If the request cannot be processed due to semantic errors. For example, validation errors while creating or updating a resource/entity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rPr>
            </w:pPr>
            <w:r>
              <w:rPr>
                <w:rFonts w:eastAsia="Times New Roman"/>
              </w:rPr>
              <w:t>428 (Missing token)</w:t>
            </w:r>
          </w:p>
        </w:tc>
        <w:tc>
          <w:tcPr>
            <w:tcW w:w="7669" w:type="dxa"/>
          </w:tcPr>
          <w:p>
            <w:pPr>
              <w:rPr>
                <w:rFonts w:eastAsia="Times New Roman"/>
              </w:rPr>
            </w:pPr>
            <w:r>
              <w:rPr>
                <w:rFonts w:eastAsia="Times New Roman"/>
              </w:rPr>
              <w:t>If the request requires the user to be authenticated but the request doesn’t contain the authentication header either is the session cookie or in the HTTP 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98" w:type="dxa"/>
          </w:tcPr>
          <w:p>
            <w:pPr>
              <w:rPr>
                <w:rFonts w:eastAsia="Times New Roman"/>
              </w:rPr>
            </w:pPr>
            <w:r>
              <w:rPr>
                <w:rFonts w:eastAsia="Times New Roman"/>
              </w:rPr>
              <w:t>429 (Blacklist token)</w:t>
            </w:r>
          </w:p>
        </w:tc>
        <w:tc>
          <w:tcPr>
            <w:tcW w:w="7669" w:type="dxa"/>
          </w:tcPr>
          <w:p>
            <w:pPr>
              <w:rPr>
                <w:rFonts w:eastAsia="Times New Roman"/>
              </w:rPr>
            </w:pPr>
            <w:r>
              <w:rPr>
                <w:rFonts w:eastAsia="Times New Roman"/>
              </w:rPr>
              <w:t xml:space="preserve">Token should be used only once, so blacklist is to prevent </w:t>
            </w:r>
          </w:p>
        </w:tc>
      </w:tr>
    </w:tbl>
    <w:p>
      <w:pPr/>
    </w:p>
    <w:p>
      <w:pPr>
        <w:rPr>
          <w:rFonts w:hint="default" w:ascii="Arial" w:hAnsi="Arial" w:cs="Arial"/>
          <w:b/>
          <w:bCs/>
          <w:color w:val="0000FF"/>
          <w:sz w:val="22"/>
          <w:szCs w:val="22"/>
          <w:u w:val="single"/>
        </w:rPr>
      </w:pPr>
      <w:r>
        <w:rPr>
          <w:rFonts w:hint="default" w:ascii="Arial" w:hAnsi="Arial" w:cs="Arial"/>
          <w:b/>
          <w:bCs/>
          <w:color w:val="0000FF"/>
          <w:sz w:val="22"/>
          <w:szCs w:val="22"/>
          <w:u w:val="single"/>
        </w:rPr>
        <w:t xml:space="preserve">Endpoint For Mobileapp / Website </w:t>
      </w:r>
    </w:p>
    <w:p>
      <w:pPr>
        <w:keepNext w:val="0"/>
        <w:keepLines w:val="0"/>
        <w:pageBreakBefore w:val="0"/>
        <w:widowControl/>
        <w:kinsoku/>
        <w:wordWrap/>
        <w:overflowPunct/>
        <w:topLinePunct w:val="0"/>
        <w:autoSpaceDE/>
        <w:autoSpaceDN/>
        <w:bidi w:val="0"/>
        <w:adjustRightInd/>
        <w:snapToGrid/>
        <w:spacing w:after="60" w:line="240" w:lineRule="auto"/>
        <w:ind w:left="0" w:leftChars="0" w:right="0" w:rightChars="0" w:firstLine="0" w:firstLineChars="0"/>
        <w:jc w:val="left"/>
        <w:textAlignment w:val="auto"/>
        <w:outlineLvl w:val="9"/>
        <w:rPr>
          <w:rFonts w:hint="default"/>
          <w:sz w:val="24"/>
          <w:szCs w:val="24"/>
        </w:rPr>
      </w:pPr>
      <w:r>
        <w:rPr>
          <w:rFonts w:hint="default"/>
        </w:rPr>
        <w:t xml:space="preserve">Testing endpoin: </w:t>
      </w:r>
      <w:r>
        <w:rPr>
          <w:rFonts w:hint="default"/>
          <w:sz w:val="24"/>
          <w:szCs w:val="24"/>
        </w:rPr>
        <w:t>https://sandbox.niteco.se/bontrax/api/v1/</w:t>
      </w:r>
    </w:p>
    <w:p>
      <w:pPr>
        <w:keepNext w:val="0"/>
        <w:keepLines w:val="0"/>
        <w:pageBreakBefore w:val="0"/>
        <w:widowControl/>
        <w:kinsoku/>
        <w:wordWrap/>
        <w:overflowPunct/>
        <w:topLinePunct w:val="0"/>
        <w:autoSpaceDE/>
        <w:autoSpaceDN/>
        <w:bidi w:val="0"/>
        <w:adjustRightInd/>
        <w:snapToGrid/>
        <w:spacing w:after="60" w:line="240" w:lineRule="auto"/>
        <w:ind w:left="0" w:leftChars="0" w:right="0" w:rightChars="0" w:firstLine="0" w:firstLineChars="0"/>
        <w:jc w:val="left"/>
        <w:textAlignment w:val="auto"/>
        <w:outlineLvl w:val="9"/>
        <w:rPr>
          <w:rFonts w:hint="default"/>
        </w:rPr>
      </w:pPr>
      <w:r>
        <w:rPr>
          <w:rFonts w:hint="default"/>
        </w:rPr>
        <w:t xml:space="preserve">Staging endpoint: </w:t>
      </w:r>
      <w:r>
        <w:rPr>
          <w:rFonts w:hint="default"/>
          <w:sz w:val="24"/>
          <w:szCs w:val="24"/>
        </w:rPr>
        <w:t xml:space="preserve">https://api.dev.bontrax.com/v1/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Default protocol should be https for client to connect, but webservice support both protocol: http, https.</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b/>
          <w:bCs/>
          <w:u w:val="single"/>
        </w:rPr>
        <w:t>Note for online use: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Webservice will support both offline and online use. For online use, no need to store data in local storage and all data will come from online use. For example, if you want to get all pois of 1 user, for example, user_id=5 and for zoom_level=1 (all Sweden), call</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sz w:val="20"/>
        </w:rPr>
        <mc:AlternateContent>
          <mc:Choice Requires="wpg">
            <w:drawing>
              <wp:anchor distT="215900" distB="215900" distL="288290" distR="288290" simplePos="0" relativeHeight="251658240" behindDoc="0" locked="0" layoutInCell="1" allowOverlap="1">
                <wp:simplePos x="0" y="0"/>
                <wp:positionH relativeFrom="column">
                  <wp:posOffset>2913380</wp:posOffset>
                </wp:positionH>
                <wp:positionV relativeFrom="paragraph">
                  <wp:posOffset>69215</wp:posOffset>
                </wp:positionV>
                <wp:extent cx="3378200" cy="3032125"/>
                <wp:effectExtent l="4445" t="5080" r="8255" b="10795"/>
                <wp:wrapSquare wrapText="bothSides"/>
                <wp:docPr id="20" name="Group 20"/>
                <wp:cNvGraphicFramePr/>
                <a:graphic xmlns:a="http://schemas.openxmlformats.org/drawingml/2006/main">
                  <a:graphicData uri="http://schemas.microsoft.com/office/word/2010/wordprocessingGroup">
                    <wpg:wgp>
                      <wpg:cNvGrpSpPr/>
                      <wpg:grpSpPr>
                        <a:xfrm>
                          <a:off x="0" y="0"/>
                          <a:ext cx="3378200" cy="3032125"/>
                          <a:chOff x="9092" y="54286"/>
                          <a:chExt cx="5320" cy="4775"/>
                        </a:xfrm>
                      </wpg:grpSpPr>
                      <wpg:grpSp>
                        <wpg:cNvPr id="14" name="Group 14"/>
                        <wpg:cNvGrpSpPr/>
                        <wpg:grpSpPr>
                          <a:xfrm>
                            <a:off x="9092" y="54955"/>
                            <a:ext cx="5320" cy="3464"/>
                            <a:chOff x="9092" y="54955"/>
                            <a:chExt cx="5320" cy="3464"/>
                          </a:xfrm>
                        </wpg:grpSpPr>
                        <wps:wsp>
                          <wps:cNvPr id="1" name="Rectangle 1"/>
                          <wps:cNvSpPr/>
                          <wps:spPr>
                            <a:xfrm>
                              <a:off x="10409" y="54955"/>
                              <a:ext cx="2580" cy="34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Straight Arrow Connector 3"/>
                          <wps:cNvCnPr/>
                          <wps:spPr>
                            <a:xfrm flipV="1">
                              <a:off x="9944" y="56104"/>
                              <a:ext cx="409" cy="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9092" y="55936"/>
                              <a:ext cx="887" cy="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Long1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Straight Arrow Connector 7"/>
                          <wps:cNvCnPr/>
                          <wps:spPr>
                            <a:xfrm flipV="1">
                              <a:off x="13048" y="56117"/>
                              <a:ext cx="409" cy="11"/>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13526" y="55982"/>
                              <a:ext cx="887" cy="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Long2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5" name="Straight Arrow Connector 15"/>
                        <wps:cNvCnPr/>
                        <wps:spPr>
                          <a:xfrm flipH="1">
                            <a:off x="11375" y="54730"/>
                            <a:ext cx="12" cy="2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0977" y="54286"/>
                            <a:ext cx="863" cy="3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Lat1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Straight Arrow Connector 18"/>
                        <wps:cNvCnPr/>
                        <wps:spPr>
                          <a:xfrm flipH="1">
                            <a:off x="11637" y="58470"/>
                            <a:ext cx="12" cy="239"/>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11216" y="58731"/>
                            <a:ext cx="863" cy="3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Lat2</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29.4pt;margin-top:5.45pt;height:238.75pt;width:266pt;mso-wrap-distance-bottom:17pt;mso-wrap-distance-left:22.7pt;mso-wrap-distance-right:22.7pt;mso-wrap-distance-top:17pt;z-index:251658240;mso-width-relative:page;mso-height-relative:page;" coordorigin="9092,54286" coordsize="5320,4775" o:gfxdata="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">
                <o:lock v:ext="edit" aspectratio="f"/>
                <v:group id="_x0000_s1026" o:spid="_x0000_s1026" o:spt="203" style="position:absolute;left:9092;top:54955;height:3464;width:5320;" coordorigin="9092,54955" coordsize="5320,346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_x0000_s1026" o:spid="_x0000_s1026" o:spt="1" style="position:absolute;left:10409;top:54955;height:3464;width:2580;v-text-anchor:middle;" fillcolor="#4F81BD [3204]" filled="t" stroked="t" coordsize="21600,21600" o:gfxdata="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Kd+7ugAAANo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rect>
                  <v:shape id="_x0000_s1026" o:spid="_x0000_s1026" o:spt="32" type="#_x0000_t32" style="position:absolute;left:9944;top:56104;flip:y;height:11;width:409;" filled="f" stroked="t" coordsize="21600,21600" o:gfxdata="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VUKe8AAAA&#10;2g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202" type="#_x0000_t202" style="position:absolute;left:9092;top:55936;height:455;width:887;" fillcolor="#F7F7F7 [3201]" filled="t" stroked="t" coordsize="21600,21600" o:gfxdata="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GLljugAAANo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pPr/>
                          <w:r>
                            <w:t>Long1</w:t>
                          </w:r>
                        </w:p>
                      </w:txbxContent>
                    </v:textbox>
                  </v:shape>
                  <v:shape id="_x0000_s1026" o:spid="_x0000_s1026" o:spt="32" type="#_x0000_t32" style="position:absolute;left:13048;top:56117;flip:y;height:11;width:409;" filled="f" stroked="t" coordsize="21600,21600" o:gfxdata="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Tjn74A&#10;AADaAAAADwAAAAAAAAABACAAAAAiAAAAZHJzL2Rvd25yZXYueG1sUEsBAhQAFAAAAAgAh07iQDMv&#10;BZ47AAAAOQAAABAAAAAAAAAAAQAgAAAADQEAAGRycy9zaGFwZXhtbC54bWxQSwUGAAAAAAYABgBb&#10;AQAAtwMAAAAA&#10;">
                    <v:fill on="f" focussize="0,0"/>
                    <v:stroke color="#4A7EBB [3204]" joinstyle="round" startarrow="block"/>
                    <v:imagedata o:title=""/>
                    <o:lock v:ext="edit" aspectratio="f"/>
                  </v:shape>
                  <v:shape id="_x0000_s1026" o:spid="_x0000_s1026" o:spt="202" type="#_x0000_t202" style="position:absolute;left:13526;top:55982;height:455;width:887;" fillcolor="#F7F7F7 [3201]" filled="t" stroked="t" coordsize="21600,21600" o:gfxdata="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yicUugAAANo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pPr/>
                          <w:r>
                            <w:t>Long2</w:t>
                          </w:r>
                        </w:p>
                      </w:txbxContent>
                    </v:textbox>
                  </v:shape>
                </v:group>
                <v:shape id="_x0000_s1026" o:spid="_x0000_s1026" o:spt="32" type="#_x0000_t32" style="position:absolute;left:11375;top:54730;flip:x;height:239;width:12;" filled="f" stroked="t" coordsize="21600,21600" o:gfxdata="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s2oy8AAAA&#10;2w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202" type="#_x0000_t202" style="position:absolute;left:10977;top:54286;height:330;width:863;" fillcolor="#F7F7F7 [3201]" filled="t" stroked="t" coordsize="21600,21600" o:gfxdata="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Yh0km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pPr/>
                        <w:r>
                          <w:t>Lat1</w:t>
                        </w:r>
                      </w:p>
                    </w:txbxContent>
                  </v:textbox>
                </v:shape>
                <v:shape id="_x0000_s1026" o:spid="_x0000_s1026" o:spt="32" type="#_x0000_t32" style="position:absolute;left:11637;top:58470;flip:x;height:239;width:12;" filled="f" stroked="t" coordsize="21600,21600" o:gfxdata="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F8YK/&#10;AAAA2wAAAA8AAAAAAAAAAQAgAAAAIgAAAGRycy9kb3ducmV2LnhtbFBLAQIUABQAAAAIAIdO4kAz&#10;LwWeOwAAADkAAAAQAAAAAAAAAAEAIAAAAA4BAABkcnMvc2hhcGV4bWwueG1sUEsFBgAAAAAGAAYA&#10;WwEAALgDAAAAAA==&#10;">
                  <v:fill on="f" focussize="0,0"/>
                  <v:stroke color="#4A7EBB [3204]" joinstyle="round" startarrow="block"/>
                  <v:imagedata o:title=""/>
                  <o:lock v:ext="edit" aspectratio="f"/>
                </v:shape>
                <v:shape id="_x0000_s1026" o:spid="_x0000_s1026" o:spt="202" type="#_x0000_t202" style="position:absolute;left:11216;top:58731;height:330;width:863;" fillcolor="#F7F7F7 [3201]" filled="t" stroked="t" coordsize="21600,21600" o:gfxdata="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td9K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
                          <w:t>Lat2</w:t>
                        </w:r>
                      </w:p>
                    </w:txbxContent>
                  </v:textbox>
                </v:shape>
                <w10:wrap type="square"/>
              </v:group>
            </w:pict>
          </mc:Fallback>
        </mc:AlternateContent>
      </w:r>
      <w:r>
        <w:rPr>
          <w:rFonts w:hint="default"/>
        </w:rPr>
        <w:t>... api/v1/pois/5?params=123dsfasl45gfdg4566lkgjfg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Where params = encodebase64(jsonencode(array("area"=&gt;{"north":lat1,"south":lat2,"east":long1,"west":long2})))</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If need for zoom_level = 2, call another request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api/v1/pois/5?param=123dsfasl45gfdg4566lkgjfg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Where param = encodebase64(jsonencode(array("area"=&gt;{"north":lat1’,"south":lat2’,"east":long1’,"west":long2’})))</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bCs/>
          <w:u w:val="single"/>
        </w:rPr>
      </w:pPr>
      <w:r>
        <w:rPr>
          <w:rFonts w:hint="default"/>
          <w:b/>
          <w:bCs/>
          <w:u w:val="single"/>
        </w:rPr>
        <w:t>Note for offline use: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For offline use, first should sync at splash screen / or when user push a button “sync now”. Client should call all pois of 1 user that’s not caches the last time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api/v1/pois/5?param=3424234</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Where params=encodebase64(jsonencode(array("sync_at"))) -&gt;will return all pois of 1 users that create after the last cached time.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Then Client will call database to get pois that is corresponding to zoom_level.</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tbl>
      <w:tblPr>
        <w:tblStyle w:val="20"/>
        <w:tblW w:w="11625" w:type="dxa"/>
        <w:tblInd w:w="-1331"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952"/>
        <w:gridCol w:w="890"/>
        <w:gridCol w:w="3472"/>
        <w:gridCol w:w="1185"/>
        <w:gridCol w:w="4126"/>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solid" w:color="000080" w:fill="FFFFFF"/>
          </w:tcPr>
          <w:p>
            <w:pPr>
              <w:rPr>
                <w:b/>
                <w:bCs/>
                <w:color w:val="FFFFFF"/>
              </w:rPr>
            </w:pPr>
            <w:r>
              <w:rPr>
                <w:b/>
                <w:bCs/>
                <w:color w:val="FFFFFF"/>
              </w:rPr>
              <w:t>URI</w:t>
            </w:r>
          </w:p>
        </w:tc>
        <w:tc>
          <w:tcPr>
            <w:tcW w:w="890" w:type="dxa"/>
            <w:shd w:val="solid" w:color="000080" w:fill="FFFFFF"/>
          </w:tcPr>
          <w:p>
            <w:pPr>
              <w:rPr>
                <w:b/>
                <w:bCs/>
                <w:color w:val="FFFFFF"/>
              </w:rPr>
            </w:pPr>
            <w:r>
              <w:rPr>
                <w:b/>
                <w:bCs/>
                <w:color w:val="FFFFFF"/>
              </w:rPr>
              <w:t>Method</w:t>
            </w:r>
          </w:p>
        </w:tc>
        <w:tc>
          <w:tcPr>
            <w:tcW w:w="3472" w:type="dxa"/>
            <w:shd w:val="solid" w:color="000080" w:fill="FFFFFF"/>
          </w:tcPr>
          <w:p>
            <w:pPr>
              <w:rPr>
                <w:b/>
                <w:bCs/>
                <w:color w:val="FFFFFF"/>
              </w:rPr>
            </w:pPr>
            <w:r>
              <w:rPr>
                <w:b/>
                <w:bCs/>
                <w:color w:val="FFFFFF"/>
              </w:rPr>
              <w:t>Parameters</w:t>
            </w:r>
          </w:p>
        </w:tc>
        <w:tc>
          <w:tcPr>
            <w:tcW w:w="1185" w:type="dxa"/>
            <w:shd w:val="solid" w:color="000080" w:fill="FFFFFF"/>
          </w:tcPr>
          <w:p>
            <w:pPr>
              <w:rPr>
                <w:b/>
                <w:bCs/>
                <w:color w:val="FFFFFF"/>
              </w:rPr>
            </w:pPr>
            <w:r>
              <w:rPr>
                <w:b/>
                <w:bCs/>
                <w:color w:val="FFFFFF"/>
              </w:rPr>
              <w:t>Required Roles</w:t>
            </w:r>
          </w:p>
        </w:tc>
        <w:tc>
          <w:tcPr>
            <w:tcW w:w="4126" w:type="dxa"/>
            <w:shd w:val="solid" w:color="000080" w:fill="FFFFFF"/>
          </w:tcPr>
          <w:p>
            <w:pPr>
              <w:rPr>
                <w:b/>
                <w:bCs/>
                <w:color w:val="FFFFFF"/>
              </w:rPr>
            </w:pPr>
            <w:r>
              <w:rPr>
                <w:b/>
                <w:bCs/>
                <w:color w:val="FFFFFF"/>
              </w:rPr>
              <w:t>JSON Response</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/register</w:t>
            </w:r>
          </w:p>
        </w:tc>
        <w:tc>
          <w:tcPr>
            <w:tcW w:w="890" w:type="dxa"/>
            <w:shd w:val="clear" w:color="auto" w:fill="auto"/>
          </w:tcPr>
          <w:p>
            <w:pPr/>
            <w:r>
              <w:t>POST</w:t>
            </w:r>
          </w:p>
        </w:tc>
        <w:tc>
          <w:tcPr>
            <w:tcW w:w="3472"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b/>
                <w:bCs/>
              </w:rPr>
            </w:pPr>
            <w:r>
              <w:rPr>
                <w:b/>
                <w:bCs/>
              </w:rPr>
              <w:t xml:space="preserve">name, </w:t>
            </w:r>
            <w:r>
              <w:rPr>
                <w:b/>
                <w:bCs/>
              </w:rPr>
              <w:t>email, password</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"name": "Dung Vuong"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"email":"dung.vuong@niteco.se",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"password":"123123123"</w:t>
            </w:r>
          </w:p>
          <w:p>
            <w:pPr>
              <w:rPr>
                <w:rFonts w:hint="default"/>
              </w:rPr>
            </w:pPr>
            <w:r>
              <w:rPr>
                <w:rFonts w:hint="default"/>
              </w:rPr>
              <w:t>}</w:t>
            </w:r>
          </w:p>
          <w:p>
            <w:pPr/>
          </w:p>
        </w:tc>
        <w:tc>
          <w:tcPr>
            <w:tcW w:w="1185" w:type="dxa"/>
            <w:shd w:val="clear" w:color="auto" w:fill="auto"/>
          </w:tcPr>
          <w:p>
            <w:pPr/>
            <w:r>
              <w:t>VISITOR</w:t>
            </w:r>
          </w:p>
        </w:tc>
        <w:tc>
          <w:tcPr>
            <w:tcW w:w="4126"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bCs/>
              </w:rPr>
            </w:pPr>
            <w:r>
              <w:rPr>
                <w:rFonts w:hint="default"/>
                <w:b/>
                <w:bCs/>
              </w:rPr>
              <w:t>All info of new user, default status=1 (activated).</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"code": 200,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"message": "OK",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"result":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"id": 14,</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"name": "Hoang P",</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"avatarFile": null,</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"email": "hoang78@gmail.com",</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"tel": null,</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"role_id": 3,</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"active": 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"created_at": "07/15/2016",</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"token": "eyJ0eXAiOiJKV1QiLCJhbGciOiJIUzI1NiJ9.eyJzdWIiOjE0LCJpc3MiOiJodHRwczpcL1wvYXBpLmRldi5ib250cmF4LmNvbVwvdjFcL3JlZ2lzdGVyIiwiaWF0IjoxNDY4NTUzMjY5LCJleHAiOjE0Njg1OTY0NjksIm5iZiI6MTQ2ODU1MzI2OSwianRpIjoiMTQ0ZTA4MTFkNWVhNThhYTZiMGEyOGFhYmE4ZjAzMDUifQ.gs14grsvvDTJONSsSS2RB19xtKRYrHqc9ACDuY4cPDA"</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pPr>
            <w:r>
              <w:rPr>
                <w:rFonts w:hint="default"/>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/register/{hash_link}</w:t>
            </w:r>
          </w:p>
        </w:tc>
        <w:tc>
          <w:tcPr>
            <w:tcW w:w="890" w:type="dxa"/>
            <w:shd w:val="clear" w:color="auto" w:fill="auto"/>
          </w:tcPr>
          <w:p>
            <w:pPr/>
            <w:r>
              <w:t>GET</w:t>
            </w:r>
          </w:p>
        </w:tc>
        <w:tc>
          <w:tcPr>
            <w:tcW w:w="3472"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b/>
                <w:bCs/>
              </w:rPr>
            </w:pPr>
            <w:r>
              <w:rPr>
                <w:b/>
                <w:bCs/>
              </w:rPr>
              <w:t>hash_link: for verified email</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pPr>
            <w:r>
              <w:t>/register/123bcd456edf789qwe3df4dsg</w:t>
            </w:r>
          </w:p>
        </w:tc>
        <w:tc>
          <w:tcPr>
            <w:tcW w:w="1185" w:type="dxa"/>
            <w:shd w:val="clear" w:color="auto" w:fill="auto"/>
          </w:tcPr>
          <w:p>
            <w:pPr/>
            <w:r>
              <w:t>VISITOR</w:t>
            </w:r>
          </w:p>
        </w:tc>
        <w:tc>
          <w:tcPr>
            <w:tcW w:w="4126"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b/>
                <w:bCs/>
              </w:rPr>
            </w:pPr>
            <w:r>
              <w:rPr>
                <w:b/>
                <w:bCs/>
              </w:rPr>
              <w:t>OK or Timeout (hash link will be timeout in 1 week)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{"code":"200",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"message":"ok",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"result":{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"email":"dung.vuong@niteco.se",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"toast":"Your email is verified",</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r>
              <w:rPr>
                <w:rFonts w:hint="default"/>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/login</w:t>
            </w:r>
          </w:p>
        </w:tc>
        <w:tc>
          <w:tcPr>
            <w:tcW w:w="890" w:type="dxa"/>
            <w:shd w:val="clear" w:color="auto" w:fill="auto"/>
          </w:tcPr>
          <w:p>
            <w:pPr/>
            <w:r>
              <w:t>POST</w:t>
            </w:r>
          </w:p>
        </w:tc>
        <w:tc>
          <w:tcPr>
            <w:tcW w:w="3472"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b/>
                <w:bCs/>
              </w:rPr>
            </w:pPr>
            <w:r>
              <w:rPr>
                <w:b/>
                <w:bCs/>
              </w:rPr>
              <w:t>email, password</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"email":"dung.vuong@niteco.se",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"password":"123123123"</w:t>
            </w:r>
          </w:p>
          <w:p>
            <w:pPr/>
            <w:r>
              <w:rPr>
                <w:rFonts w:hint="default"/>
              </w:rPr>
              <w:t>}</w:t>
            </w:r>
          </w:p>
        </w:tc>
        <w:tc>
          <w:tcPr>
            <w:tcW w:w="1185" w:type="dxa"/>
            <w:shd w:val="clear" w:color="auto" w:fill="auto"/>
          </w:tcPr>
          <w:p>
            <w:pPr/>
            <w:r>
              <w:t>VISITOR</w:t>
            </w:r>
          </w:p>
        </w:tc>
        <w:tc>
          <w:tcPr>
            <w:tcW w:w="4126"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b/>
                <w:bCs/>
              </w:rPr>
            </w:pPr>
            <w:r>
              <w:rPr>
                <w:b/>
                <w:bCs/>
              </w:rPr>
              <w:t>Return JWT token and expired time, default is 5 minutes. If for mobile, please send to refresh token, so that mobile app only login 1 times.</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"code": 200,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"message": "OK",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"result":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"token": "eyJ0eXAiOiJKV1QiLCJhbGciOiJIUzI1</w:t>
            </w:r>
            <w:r>
              <w:rPr>
                <w:rFonts w:hint="default"/>
              </w:rPr>
              <w:t>...</w:t>
            </w:r>
            <w:r>
              <w:rPr>
                <w:rFonts w:hint="default"/>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r>
              <w:rPr>
                <w:rFonts w:hint="default"/>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/loginext</w:t>
            </w:r>
          </w:p>
        </w:tc>
        <w:tc>
          <w:tcPr>
            <w:tcW w:w="890" w:type="dxa"/>
            <w:shd w:val="clear" w:color="auto" w:fill="auto"/>
          </w:tcPr>
          <w:p>
            <w:pPr/>
            <w:r>
              <w:t>POST</w:t>
            </w:r>
          </w:p>
        </w:tc>
        <w:tc>
          <w:tcPr>
            <w:tcW w:w="3472"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b/>
                <w:bCs/>
              </w:rPr>
            </w:pPr>
            <w:r>
              <w:rPr>
                <w:b/>
                <w:bCs/>
              </w:rPr>
              <w:t>email, access_token</w:t>
            </w:r>
            <w:r>
              <w:rPr>
                <w:b/>
                <w:bCs/>
              </w:rPr>
              <w:t>, provider</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{"email":"dung.vuong@niteco.se",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"provider":"facebook"</w:t>
            </w:r>
          </w:p>
          <w:p>
            <w:pPr/>
            <w:r>
              <w:rPr>
                <w:rFonts w:hint="default"/>
              </w:rPr>
              <w:t>"access_token":"abcabcabc"}</w:t>
            </w:r>
          </w:p>
        </w:tc>
        <w:tc>
          <w:tcPr>
            <w:tcW w:w="1185" w:type="dxa"/>
            <w:shd w:val="clear" w:color="auto" w:fill="auto"/>
          </w:tcPr>
          <w:p>
            <w:pPr/>
            <w:r>
              <w:t>VISITOR</w:t>
            </w:r>
          </w:p>
        </w:tc>
        <w:tc>
          <w:tcPr>
            <w:tcW w:w="4126"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pPr>
            <w:r>
              <w:rPr>
                <w:b/>
                <w:bCs/>
              </w:rPr>
              <w:t>JWT token, expected time (like login)</w:t>
            </w:r>
            <w:r>
              <w:rPr>
                <w:b/>
                <w:bCs/>
              </w:rPr>
              <w:t xml:space="preserve"> now move to JWT (see JWT specification) </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/refresh</w:t>
            </w:r>
          </w:p>
        </w:tc>
        <w:tc>
          <w:tcPr>
            <w:tcW w:w="890" w:type="dxa"/>
            <w:shd w:val="clear" w:color="auto" w:fill="auto"/>
          </w:tcPr>
          <w:p>
            <w:pPr/>
            <w:r>
              <w:t>GET</w:t>
            </w:r>
          </w:p>
        </w:tc>
        <w:tc>
          <w:tcPr>
            <w:tcW w:w="3472" w:type="dxa"/>
            <w:shd w:val="clear" w:color="auto" w:fill="auto"/>
          </w:tcPr>
          <w:p>
            <w:pPr/>
            <w:r>
              <w:t>None</w:t>
            </w:r>
          </w:p>
        </w:tc>
        <w:tc>
          <w:tcPr>
            <w:tcW w:w="1185" w:type="dxa"/>
            <w:shd w:val="clear" w:color="auto" w:fill="auto"/>
          </w:tcPr>
          <w:p>
            <w:pPr/>
            <w:r>
              <w:t>VISITOR</w:t>
            </w:r>
          </w:p>
        </w:tc>
        <w:tc>
          <w:tcPr>
            <w:tcW w:w="4126" w:type="dxa"/>
            <w:shd w:val="clear" w:color="auto" w:fill="auto"/>
          </w:tcPr>
          <w:p>
            <w:pPr/>
            <w:r>
              <w:rPr>
                <w:b/>
                <w:bCs/>
              </w:rPr>
              <w:t>JWT token, same as /login</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/forgot</w:t>
            </w:r>
          </w:p>
        </w:tc>
        <w:tc>
          <w:tcPr>
            <w:tcW w:w="890" w:type="dxa"/>
            <w:shd w:val="clear" w:color="auto" w:fill="auto"/>
          </w:tcPr>
          <w:p>
            <w:pPr/>
            <w:r>
              <w:t>POST</w:t>
            </w:r>
          </w:p>
        </w:tc>
        <w:tc>
          <w:tcPr>
            <w:tcW w:w="3472" w:type="dxa"/>
            <w:shd w:val="clear" w:color="auto" w:fill="auto"/>
          </w:tcPr>
          <w:p>
            <w:pPr/>
            <w:r>
              <w:rPr>
                <w:b/>
                <w:bCs/>
              </w:rPr>
              <w:t>email</w:t>
            </w:r>
          </w:p>
          <w:p>
            <w:pPr/>
            <w:r>
              <w:rPr>
                <w:rFonts w:hint="default"/>
              </w:rPr>
              <w:t>{"email":"dung.vuong@niteco.se"}</w:t>
            </w:r>
          </w:p>
        </w:tc>
        <w:tc>
          <w:tcPr>
            <w:tcW w:w="1185" w:type="dxa"/>
            <w:shd w:val="clear" w:color="auto" w:fill="auto"/>
          </w:tcPr>
          <w:p>
            <w:pPr/>
            <w:r>
              <w:t>VISITOR</w:t>
            </w:r>
          </w:p>
        </w:tc>
        <w:tc>
          <w:tcPr>
            <w:tcW w:w="4126"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pPr>
            <w:r>
              <w:t>Send mail include link to reset password.</w:t>
            </w:r>
          </w:p>
          <w:p>
            <w:pPr/>
            <w:r>
              <w:t>Link forgot will be like that</w:t>
            </w:r>
          </w:p>
          <w:p>
            <w:pPr/>
            <w:r>
              <w:t>https://bontrax.se/forgot/123fadsf434dsgfasd</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w:t>
            </w:r>
            <w:r>
              <w:t>users/me</w:t>
            </w:r>
          </w:p>
        </w:tc>
        <w:tc>
          <w:tcPr>
            <w:tcW w:w="890" w:type="dxa"/>
            <w:shd w:val="clear" w:color="auto" w:fill="auto"/>
          </w:tcPr>
          <w:p>
            <w:pPr/>
            <w:r>
              <w:t>GET</w:t>
            </w:r>
          </w:p>
        </w:tc>
        <w:tc>
          <w:tcPr>
            <w:tcW w:w="3472" w:type="dxa"/>
            <w:shd w:val="clear" w:color="auto" w:fill="auto"/>
          </w:tcPr>
          <w:p>
            <w:pPr>
              <w:rPr>
                <w:rFonts w:hint="default"/>
              </w:rPr>
            </w:pPr>
            <w:r>
              <w:rPr>
                <w:rFonts w:hint="default"/>
              </w:rPr>
              <w:t>None</w:t>
            </w:r>
          </w:p>
        </w:tc>
        <w:tc>
          <w:tcPr>
            <w:tcW w:w="1185" w:type="dxa"/>
            <w:shd w:val="clear" w:color="auto" w:fill="auto"/>
          </w:tcPr>
          <w:p>
            <w:pPr/>
            <w:r>
              <w:t>USER</w:t>
            </w:r>
          </w:p>
        </w:tc>
        <w:tc>
          <w:tcPr>
            <w:tcW w:w="4126" w:type="dxa"/>
            <w:shd w:val="clear" w:color="auto" w:fill="auto"/>
          </w:tcPr>
          <w:p>
            <w:pPr>
              <w:rPr>
                <w:b/>
                <w:bCs/>
              </w:rPr>
            </w:pPr>
            <w:r>
              <w:rPr>
                <w:b/>
                <w:bCs/>
              </w:rPr>
              <w:t>All info of 1 users, based on token (Token also contain some short info like user_id, avatar, roleid,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b w:val="0"/>
                <w:bCs w:val="0"/>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"code"</w:t>
            </w:r>
            <w:r>
              <w:rPr>
                <w:rFonts w:hint="default"/>
              </w:rPr>
              <w:t xml:space="preserve">: </w:t>
            </w:r>
            <w:r>
              <w:rPr>
                <w:rFonts w:hint="default"/>
                <w:b w:val="0"/>
                <w:bCs w:val="0"/>
              </w:rPr>
              <w:t>200,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w:t>
            </w:r>
            <w:r>
              <w:rPr>
                <w:rFonts w:hint="default"/>
              </w:rPr>
              <w:t>message</w:t>
            </w:r>
            <w:r>
              <w:rPr>
                <w:rFonts w:hint="default"/>
                <w:b w:val="0"/>
                <w:bCs w:val="0"/>
              </w:rPr>
              <w:t>": "OK",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"result</w:t>
            </w:r>
            <w:r>
              <w:rPr>
                <w:rFonts w:hint="default"/>
              </w:rPr>
              <w:t>"</w:t>
            </w:r>
            <w:r>
              <w:rPr>
                <w:rFonts w:hint="default"/>
                <w:b w:val="0"/>
                <w:bCs w:val="0"/>
              </w:rPr>
              <w:t>: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"id"</w:t>
            </w:r>
            <w:r>
              <w:rPr>
                <w:rFonts w:hint="default"/>
              </w:rPr>
              <w:t xml:space="preserve">: </w:t>
            </w:r>
            <w:r>
              <w:rPr>
                <w:rFonts w:hint="default"/>
                <w:b w:val="0"/>
                <w:bCs w:val="0"/>
              </w:rPr>
              <w:t>4,</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w:t>
            </w:r>
            <w:r>
              <w:rPr>
                <w:rFonts w:hint="default"/>
              </w:rPr>
              <w:t>name</w:t>
            </w:r>
            <w:r>
              <w:rPr>
                <w:rFonts w:hint="default"/>
                <w:b w:val="0"/>
                <w:bCs w:val="0"/>
              </w:rPr>
              <w:t>"</w:t>
            </w:r>
            <w:r>
              <w:rPr>
                <w:rFonts w:hint="default"/>
              </w:rPr>
              <w:t xml:space="preserve">: </w:t>
            </w:r>
            <w:r>
              <w:rPr>
                <w:rFonts w:hint="default"/>
                <w:b w:val="0"/>
                <w:bCs w:val="0"/>
              </w:rPr>
              <w:t>"Hoang.Phan",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w:t>
            </w:r>
            <w:r>
              <w:rPr>
                <w:rFonts w:hint="default"/>
              </w:rPr>
              <w:t>avatarFile"</w:t>
            </w:r>
            <w:r>
              <w:rPr>
                <w:rFonts w:hint="default"/>
                <w:b w:val="0"/>
                <w:bCs w:val="0"/>
              </w:rPr>
              <w:t>: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b w:val="0"/>
                <w:bCs w:val="0"/>
              </w:rPr>
              <w:t xml:space="preserve">      "id": 8,</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"origin"</w:t>
            </w:r>
            <w:r>
              <w:rPr>
                <w:rFonts w:hint="default"/>
              </w:rPr>
              <w:t xml:space="preserve">: </w:t>
            </w:r>
            <w:r>
              <w:rPr>
                <w:rFonts w:hint="default"/>
              </w:rPr>
              <w:t>.../</w:t>
            </w:r>
            <w:r>
              <w:rPr>
                <w:rFonts w:hint="default"/>
                <w:b w:val="0"/>
                <w:bCs w:val="0"/>
              </w:rPr>
              <w:t>123_52140.png",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"crop"</w:t>
            </w:r>
            <w:r>
              <w:rPr>
                <w:rFonts w:hint="default"/>
              </w:rPr>
              <w:t xml:space="preserve">: </w:t>
            </w:r>
            <w:r>
              <w:rPr>
                <w:rFonts w:hint="default"/>
              </w:rPr>
              <w:t>...</w:t>
            </w:r>
            <w:r>
              <w:rPr>
                <w:rFonts w:hint="default"/>
                <w:b w:val="0"/>
                <w:bCs w:val="0"/>
              </w:rPr>
              <w:t>/123_52140_90x90.png",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"small"</w:t>
            </w:r>
            <w:r>
              <w:rPr>
                <w:rFonts w:hint="default"/>
              </w:rPr>
              <w:t xml:space="preserve">: </w:t>
            </w:r>
            <w:r>
              <w:rPr>
                <w:rFonts w:hint="default"/>
              </w:rPr>
              <w:t>...</w:t>
            </w:r>
            <w:r>
              <w:rPr>
                <w:rFonts w:hint="default"/>
                <w:b w:val="0"/>
                <w:bCs w:val="0"/>
              </w:rPr>
              <w:t>/123_52140_300x300.png",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w:t>
            </w:r>
            <w:r>
              <w:rPr>
                <w:rFonts w:hint="default"/>
              </w:rPr>
              <w:t>medium</w:t>
            </w:r>
            <w:r>
              <w:rPr>
                <w:rFonts w:hint="default"/>
                <w:b w:val="0"/>
                <w:bCs w:val="0"/>
              </w:rPr>
              <w:t>":</w:t>
            </w:r>
            <w:r>
              <w:rPr>
                <w:rFonts w:hint="default"/>
                <w:b w:val="0"/>
                <w:bCs w:val="0"/>
              </w:rPr>
              <w:t>...</w:t>
            </w:r>
            <w:r>
              <w:rPr>
                <w:rFonts w:hint="default"/>
                <w:b w:val="0"/>
                <w:bCs w:val="0"/>
              </w:rPr>
              <w:t>/123_52140_600x600.png",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"large"</w:t>
            </w:r>
            <w:r>
              <w:rPr>
                <w:rFonts w:hint="default"/>
              </w:rPr>
              <w:t xml:space="preserve">: </w:t>
            </w:r>
            <w:r>
              <w:rPr>
                <w:rFonts w:hint="default"/>
              </w:rPr>
              <w:t>...</w:t>
            </w:r>
            <w:r>
              <w:rPr>
                <w:rFonts w:hint="default"/>
                <w:b w:val="0"/>
                <w:bCs w:val="0"/>
              </w:rPr>
              <w:t>/</w:t>
            </w:r>
            <w:r>
              <w:rPr>
                <w:rFonts w:hint="default"/>
              </w:rPr>
              <w:t>123_</w:t>
            </w:r>
            <w:r>
              <w:rPr>
                <w:rFonts w:hint="default"/>
                <w:b w:val="0"/>
                <w:bCs w:val="0"/>
              </w:rPr>
              <w:t>52140_900x900.png"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"email</w:t>
            </w:r>
            <w:r>
              <w:rPr>
                <w:rFonts w:hint="default"/>
              </w:rPr>
              <w:t>"</w:t>
            </w:r>
            <w:r>
              <w:rPr>
                <w:rFonts w:hint="default"/>
                <w:b w:val="0"/>
                <w:bCs w:val="0"/>
              </w:rPr>
              <w:t>: "hoang.phan@niteco.se",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"tel"</w:t>
            </w:r>
            <w:r>
              <w:rPr>
                <w:rFonts w:hint="default"/>
              </w:rPr>
              <w:t xml:space="preserve">: </w:t>
            </w:r>
            <w:r>
              <w:rPr>
                <w:rFonts w:hint="default"/>
                <w:b w:val="0"/>
                <w:bCs w:val="0"/>
              </w:rPr>
              <w:t>"0912106550",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"role_</w:t>
            </w:r>
            <w:r>
              <w:rPr>
                <w:rFonts w:hint="default"/>
              </w:rPr>
              <w:t>id</w:t>
            </w:r>
            <w:r>
              <w:rPr>
                <w:rFonts w:hint="default"/>
                <w:b w:val="0"/>
                <w:bCs w:val="0"/>
              </w:rPr>
              <w:t>": 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w:t>
            </w:r>
            <w:r>
              <w:rPr>
                <w:rFonts w:hint="default"/>
              </w:rPr>
              <w:t>active</w:t>
            </w:r>
            <w:r>
              <w:rPr>
                <w:rFonts w:hint="default"/>
                <w:b w:val="0"/>
                <w:bCs w:val="0"/>
              </w:rPr>
              <w:t>": 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val="0"/>
                <w:bCs w:val="0"/>
              </w:rPr>
            </w:pPr>
            <w:r>
              <w:rPr>
                <w:rFonts w:hint="default"/>
                <w:b w:val="0"/>
                <w:bCs w:val="0"/>
              </w:rPr>
              <w:t xml:space="preserve">    "</w:t>
            </w:r>
            <w:r>
              <w:rPr>
                <w:rFonts w:hint="default"/>
              </w:rPr>
              <w:t>created</w:t>
            </w:r>
            <w:r>
              <w:rPr>
                <w:rFonts w:hint="default"/>
                <w:b w:val="0"/>
                <w:bCs w:val="0"/>
              </w:rPr>
              <w:t>_at": "06/27/2016"</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b w:val="0"/>
                <w:bCs w:val="0"/>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/news?params=</w:t>
            </w:r>
          </w:p>
        </w:tc>
        <w:tc>
          <w:tcPr>
            <w:tcW w:w="890" w:type="dxa"/>
            <w:shd w:val="clear" w:color="auto" w:fill="auto"/>
          </w:tcPr>
          <w:p>
            <w:pPr/>
            <w:r>
              <w:t>GET</w:t>
            </w:r>
          </w:p>
        </w:tc>
        <w:tc>
          <w:tcPr>
            <w:tcW w:w="3472" w:type="dxa"/>
            <w:shd w:val="clear" w:color="auto" w:fill="auto"/>
          </w:tcPr>
          <w:p>
            <w:pPr/>
            <w:r>
              <w:rPr>
                <w:b/>
                <w:bCs/>
              </w:rPr>
              <w:t>Params</w:t>
            </w:r>
            <w:r>
              <w:rPr>
                <w:b/>
                <w:bCs/>
              </w:rPr>
              <w:t>(page=,perPage=,search=,status_id=1,is_homepage=1)</w:t>
            </w:r>
          </w:p>
          <w:p>
            <w:pPr>
              <w:rPr>
                <w:rFonts w:hint="default"/>
              </w:rPr>
            </w:pPr>
            <w:r>
              <w:rPr>
                <w:rFonts w:hint="default"/>
              </w:rPr>
              <w:t>Params will be encode for filter/sear</w:t>
            </w:r>
            <w:r>
              <w:rPr>
                <w:rFonts w:hint="default"/>
              </w:rPr>
              <w:t>c</w:t>
            </w:r>
            <w:r>
              <w:rPr>
                <w:rFonts w:hint="default"/>
              </w:rPr>
              <w:t>h pager</w:t>
            </w:r>
            <w:r>
              <w:rPr>
                <w:rFonts w:hint="default"/>
              </w:rPr>
              <w:t>.</w:t>
            </w:r>
            <w:r>
              <w:rPr>
                <w:rFonts w:hint="default"/>
              </w:rPr>
              <w:t xml:space="preserve"> </w:t>
            </w:r>
            <w:r>
              <w:rPr>
                <w:rFonts w:hint="default"/>
              </w:rPr>
              <w:t>The</w:t>
            </w:r>
            <w:r>
              <w:rPr>
                <w:rFonts w:hint="default"/>
              </w:rPr>
              <w:t xml:space="preserve"> algorithm is encode</w:t>
            </w:r>
            <w:r>
              <w:rPr>
                <w:rFonts w:hint="default"/>
              </w:rPr>
              <w:t>B</w:t>
            </w:r>
            <w:r>
              <w:rPr>
                <w:rFonts w:hint="default"/>
              </w:rPr>
              <w:t>ase64</w:t>
            </w:r>
            <w:r>
              <w:rPr>
                <w:rFonts w:hint="default"/>
              </w:rPr>
              <w:t>(json_string)</w:t>
            </w:r>
          </w:p>
          <w:p>
            <w:pPr>
              <w:rPr>
                <w:rFonts w:hint="default"/>
              </w:rPr>
            </w:pPr>
            <w:r>
              <w:rPr>
                <w:rFonts w:hint="default"/>
              </w:rPr>
              <w:t>Ex (see more at param specification) params=</w:t>
            </w:r>
            <w:r>
              <w:rPr>
                <w:rFonts w:hint="default"/>
                <w:b/>
                <w:bCs/>
              </w:rPr>
              <w:t>eyJwYWdlIjoxLCJwZXJQYWdlIjo1fQ==</w:t>
            </w:r>
            <w:r>
              <w:rPr>
                <w:rFonts w:hint="default"/>
              </w:rPr>
              <w:t xml:space="preserve">, so </w:t>
            </w:r>
            <w:r>
              <w:rPr>
                <w:rFonts w:hint="default"/>
                <w:b/>
                <w:bCs/>
              </w:rPr>
              <w:t>eyJwYWdlIjoxLCJwZXJQYWdlIjo1fQ==</w:t>
            </w:r>
            <w:r>
              <w:rPr>
                <w:rFonts w:hint="default"/>
              </w:rPr>
              <w:t xml:space="preserve"> is encodeBase64(‘{"page":1,"perPage":5}’)</w:t>
            </w:r>
          </w:p>
        </w:tc>
        <w:tc>
          <w:tcPr>
            <w:tcW w:w="1185" w:type="dxa"/>
            <w:shd w:val="clear" w:color="auto" w:fill="auto"/>
          </w:tcPr>
          <w:p>
            <w:pPr/>
            <w:r>
              <w:t>VISITOR</w:t>
            </w:r>
          </w:p>
        </w:tc>
        <w:tc>
          <w:tcPr>
            <w:tcW w:w="4126"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right="0" w:rightChars="0"/>
              <w:jc w:val="left"/>
              <w:textAlignment w:val="auto"/>
              <w:outlineLvl w:val="9"/>
              <w:rPr>
                <w:b/>
                <w:bCs/>
              </w:rPr>
            </w:pPr>
            <w:r>
              <w:rPr>
                <w:b/>
                <w:bCs/>
              </w:rPr>
              <w:t>List all news that has been published. Note: params=enbase64(json_endcode(array(</w:t>
            </w:r>
            <w:r>
              <w:rPr>
                <w:rFonts w:hint="default"/>
                <w:b/>
                <w:bCs/>
              </w:rPr>
              <w:t>"status"=&gt;1</w:t>
            </w:r>
            <w:r>
              <w:rPr>
                <w:b/>
                <w:bCs/>
              </w:rPr>
              <w:t>)))</w:t>
            </w:r>
          </w:p>
          <w:p>
            <w:pPr>
              <w:keepNext w:val="0"/>
              <w:keepLines w:val="0"/>
              <w:pageBreakBefore w:val="0"/>
              <w:widowControl/>
              <w:kinsoku/>
              <w:wordWrap/>
              <w:overflowPunct/>
              <w:topLinePunct w:val="0"/>
              <w:autoSpaceDE/>
              <w:autoSpaceDN/>
              <w:bidi w:val="0"/>
              <w:adjustRightInd/>
              <w:snapToGrid/>
              <w:spacing w:after="0" w:line="240" w:lineRule="auto"/>
              <w:ind w:right="0" w:rightChars="0"/>
              <w:jc w:val="left"/>
              <w:textAlignment w:val="auto"/>
              <w:outlineLvl w:val="9"/>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{"code":"200",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"message":"ok",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"result":[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"title":"abc song",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"desc":"abc song created by .. xxx",</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"image": "https://images.bontrax.se/1.jpg",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"publish_date": "25-09-2016T12:12:12+7",</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"type":"</w:t>
            </w:r>
            <w:r>
              <w:rPr>
                <w:rFonts w:hint="default"/>
              </w:rPr>
              <w:t>news</w:t>
            </w:r>
            <w:r>
              <w:rPr>
                <w:rFonts w:hint="default"/>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"url":"https://www.bontrax.se/a.html",</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"created_by":{</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"user_id":"1",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"user_name":"Hoang.Phan",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"role_id":"1"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r>
              <w:rPr>
                <w:rFonts w:hint="default"/>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/news/{news_id}</w:t>
            </w:r>
          </w:p>
        </w:tc>
        <w:tc>
          <w:tcPr>
            <w:tcW w:w="890" w:type="dxa"/>
            <w:shd w:val="clear" w:color="auto" w:fill="auto"/>
          </w:tcPr>
          <w:p>
            <w:pPr/>
            <w:r>
              <w:t>GET</w:t>
            </w:r>
          </w:p>
        </w:tc>
        <w:tc>
          <w:tcPr>
            <w:tcW w:w="3472"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b/>
                <w:bCs/>
              </w:rPr>
              <w:t>news_id</w:t>
            </w:r>
          </w:p>
        </w:tc>
        <w:tc>
          <w:tcPr>
            <w:tcW w:w="1185" w:type="dxa"/>
            <w:shd w:val="clear" w:color="auto" w:fill="auto"/>
          </w:tcPr>
          <w:p>
            <w:pPr/>
            <w:r>
              <w:t>VISITOR</w:t>
            </w:r>
          </w:p>
        </w:tc>
        <w:tc>
          <w:tcPr>
            <w:tcW w:w="4126" w:type="dxa"/>
            <w:shd w:val="clear" w:color="auto" w:fill="auto"/>
          </w:tcPr>
          <w:p>
            <w:pPr>
              <w:rPr>
                <w:rFonts w:hint="default"/>
                <w:b/>
                <w:bCs/>
              </w:rPr>
            </w:pPr>
            <w:r>
              <w:rPr>
                <w:rFonts w:hint="default"/>
                <w:b/>
                <w:bCs/>
              </w:rPr>
              <w:t>All content of 1 news</w:t>
            </w:r>
            <w:r>
              <w:rPr>
                <w:rFonts w:hint="default"/>
                <w:b/>
                <w:bCs/>
              </w:rPr>
              <w:t>, including content, some meta data: geolocation, byline, ....</w:t>
            </w:r>
          </w:p>
          <w:p>
            <w:pPr>
              <w:rPr>
                <w:rFonts w:hint="default"/>
                <w:b/>
                <w:bCs/>
              </w:rPr>
            </w:pPr>
            <w:r>
              <w:rPr>
                <w:rFonts w:hint="default"/>
                <w:b/>
                <w:bCs/>
              </w:rPr>
              <w:t>Note: api check status_id first.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/{user_id}/pois?params=</w:t>
            </w:r>
          </w:p>
        </w:tc>
        <w:tc>
          <w:tcPr>
            <w:tcW w:w="890" w:type="dxa"/>
            <w:shd w:val="clear" w:color="auto" w:fill="auto"/>
          </w:tcPr>
          <w:p>
            <w:pPr/>
            <w:r>
              <w:t>GET</w:t>
            </w:r>
          </w:p>
        </w:tc>
        <w:tc>
          <w:tcPr>
            <w:tcW w:w="3472" w:type="dxa"/>
            <w:shd w:val="clear" w:color="auto" w:fill="auto"/>
          </w:tcPr>
          <w:p>
            <w:pPr/>
            <w:r>
              <w:rPr>
                <w:b/>
                <w:bCs/>
              </w:rPr>
              <w:t>p</w:t>
            </w:r>
            <w:r>
              <w:rPr>
                <w:b/>
                <w:bCs/>
              </w:rPr>
              <w:t>arams</w:t>
            </w:r>
            <w:r>
              <w:rPr>
                <w:b/>
                <w:bCs/>
              </w:rPr>
              <w:t xml:space="preserve"> (search=,perPage=,page=, sync_at) </w:t>
            </w:r>
          </w:p>
          <w:p>
            <w:pPr>
              <w:rPr>
                <w:b/>
                <w:bCs/>
              </w:rPr>
            </w:pPr>
            <w:r>
              <w:rPr>
                <w:b/>
                <w:bCs/>
              </w:rPr>
              <w:t>user_id=0 if system pois and #0 if user.</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t>search=</w:t>
            </w:r>
            <w:r>
              <w:rPr>
                <w:rFonts w:hint="default"/>
              </w:rPr>
              <w:t>"Niteco"</w:t>
            </w:r>
          </w:p>
          <w:p>
            <w:pPr>
              <w:rPr>
                <w:rFonts w:hint="default"/>
              </w:rPr>
            </w:pPr>
            <w:r>
              <w:rPr>
                <w:rFonts w:hint="default"/>
              </w:rPr>
              <w:t>params=4234dfgsdfg564654fdhtghgfh5</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Params will be encode like new.</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b/>
                <w:bCs/>
              </w:rPr>
              <w:t>For online use,</w:t>
            </w:r>
            <w:r>
              <w:rPr>
                <w:rFonts w:hint="default"/>
              </w:rPr>
              <w:t xml:space="preserve"> params=</w:t>
            </w:r>
            <w:r>
              <w:rPr>
                <w:rFonts w:hint="default"/>
              </w:rPr>
              <w:t>en64{</w:t>
            </w:r>
            <w:r>
              <w:rPr>
                <w:rFonts w:hint="default"/>
              </w:rPr>
              <w:t>"area"</w:t>
            </w:r>
            <w:r>
              <w:rPr>
                <w:rFonts w:hint="default"/>
              </w:rPr>
              <w:t>:</w:t>
            </w:r>
            <w:r>
              <w:rPr>
                <w:rFonts w:hint="default"/>
              </w:rPr>
              <w:t>{"north":lat1,"south":lat2,"east":long1,"west":long2}</w:t>
            </w:r>
            <w:r>
              <w:rPr>
                <w:rFonts w:hint="default"/>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bCs/>
              </w:rPr>
            </w:pPr>
            <w:r>
              <w:rPr>
                <w:rFonts w:hint="default"/>
                <w:b/>
                <w:bCs/>
              </w:rPr>
              <w:t>For offline use,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params=</w:t>
            </w:r>
            <w:r>
              <w:rPr>
                <w:rFonts w:hint="default"/>
              </w:rPr>
              <w:t>en64{</w:t>
            </w:r>
            <w:r>
              <w:rPr>
                <w:rFonts w:hint="default"/>
              </w:rPr>
              <w:t>"sync_at"</w:t>
            </w:r>
            <w:r>
              <w:rPr>
                <w:rFonts w:hint="default"/>
              </w:rPr>
              <w:t>:</w:t>
            </w:r>
            <w:r>
              <w:rPr>
                <w:rFonts w:hint="default"/>
              </w:rPr>
              <w:t>"25-09-2016T12:12:12+2"</w:t>
            </w:r>
            <w:r>
              <w:rPr>
                <w:rFonts w:hint="default"/>
              </w:rPr>
              <w:t>}</w:t>
            </w:r>
            <w:r>
              <w:rPr>
                <w:rFonts w:hint="default"/>
              </w:rPr>
              <w:t xml:space="preserve"> </w:t>
            </w:r>
          </w:p>
        </w:tc>
        <w:tc>
          <w:tcPr>
            <w:tcW w:w="1185" w:type="dxa"/>
            <w:shd w:val="clear" w:color="auto" w:fill="auto"/>
          </w:tcPr>
          <w:p>
            <w:pPr/>
            <w:r>
              <w:t>USER</w:t>
            </w:r>
          </w:p>
        </w:tc>
        <w:tc>
          <w:tcPr>
            <w:tcW w:w="4126"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right="0" w:rightChars="0"/>
              <w:jc w:val="left"/>
              <w:textAlignment w:val="auto"/>
              <w:outlineLvl w:val="9"/>
              <w:rPr>
                <w:rFonts w:hint="default"/>
                <w:b/>
                <w:bCs/>
              </w:rPr>
            </w:pPr>
            <w:r>
              <w:rPr>
                <w:rFonts w:hint="default"/>
                <w:b/>
                <w:bCs/>
              </w:rPr>
              <w:t>List all POIs of registered user. Should from access_token-&gt;user_id-&gt;api.</w:t>
            </w:r>
          </w:p>
          <w:p>
            <w:pPr>
              <w:keepNext w:val="0"/>
              <w:keepLines w:val="0"/>
              <w:pageBreakBefore w:val="0"/>
              <w:widowControl/>
              <w:kinsoku/>
              <w:wordWrap/>
              <w:overflowPunct/>
              <w:topLinePunct w:val="0"/>
              <w:autoSpaceDE/>
              <w:autoSpaceDN/>
              <w:bidi w:val="0"/>
              <w:adjustRightInd/>
              <w:snapToGrid/>
              <w:spacing w:after="0" w:line="240" w:lineRule="auto"/>
              <w:ind w:right="0" w:rightChars="0"/>
              <w:jc w:val="left"/>
              <w:textAlignment w:val="auto"/>
              <w:outlineLvl w:val="9"/>
              <w:rPr>
                <w:rFonts w:hint="default"/>
                <w:b/>
                <w:bCs/>
              </w:rPr>
            </w:pPr>
            <w:r>
              <w:rPr>
                <w:rFonts w:hint="default"/>
                <w:b/>
                <w:bCs/>
              </w:rPr>
              <w:t>+</w:t>
            </w:r>
            <w:r>
              <w:rPr>
                <w:rFonts w:hint="default"/>
                <w:b/>
                <w:bCs/>
              </w:rPr>
              <w:t xml:space="preserve">If use for offline, </w:t>
            </w:r>
            <w:r>
              <w:rPr>
                <w:rFonts w:hint="default"/>
                <w:b w:val="0"/>
                <w:bCs w:val="0"/>
              </w:rPr>
              <w:t xml:space="preserve">params = </w:t>
            </w:r>
            <w:r>
              <w:rPr>
                <w:rFonts w:hint="default"/>
                <w:b w:val="0"/>
                <w:bCs w:val="0"/>
              </w:rPr>
              <w:t>en64{</w:t>
            </w:r>
            <w:r>
              <w:rPr>
                <w:rFonts w:hint="default"/>
                <w:b w:val="0"/>
                <w:bCs w:val="0"/>
              </w:rPr>
              <w:t>"sync_at"</w:t>
            </w:r>
            <w:r>
              <w:rPr>
                <w:rFonts w:hint="default"/>
                <w:b w:val="0"/>
                <w:bCs w:val="0"/>
              </w:rPr>
              <w:t>:</w:t>
            </w:r>
            <w:r>
              <w:rPr>
                <w:rFonts w:hint="default"/>
                <w:b w:val="0"/>
                <w:bCs w:val="0"/>
              </w:rPr>
              <w:t>?</w:t>
            </w:r>
            <w:r>
              <w:rPr>
                <w:rFonts w:hint="default"/>
                <w:b w:val="0"/>
                <w:bCs w:val="0"/>
              </w:rPr>
              <w:t>}</w:t>
            </w:r>
            <w:r>
              <w:rPr>
                <w:rFonts w:hint="default"/>
                <w:b w:val="0"/>
                <w:bCs w:val="0"/>
              </w:rPr>
              <w:t>,</w:t>
            </w:r>
            <w:r>
              <w:rPr>
                <w:rFonts w:hint="default"/>
                <w:b/>
                <w:bCs/>
              </w:rPr>
              <w:t xml:space="preserve"> </w:t>
            </w:r>
          </w:p>
          <w:p>
            <w:pPr>
              <w:keepNext w:val="0"/>
              <w:keepLines w:val="0"/>
              <w:pageBreakBefore w:val="0"/>
              <w:widowControl/>
              <w:kinsoku/>
              <w:wordWrap/>
              <w:overflowPunct/>
              <w:topLinePunct w:val="0"/>
              <w:autoSpaceDE/>
              <w:autoSpaceDN/>
              <w:bidi w:val="0"/>
              <w:adjustRightInd/>
              <w:snapToGrid/>
              <w:spacing w:after="0" w:line="240" w:lineRule="auto"/>
              <w:ind w:right="0" w:rightChars="0"/>
              <w:jc w:val="left"/>
              <w:textAlignment w:val="auto"/>
              <w:outlineLvl w:val="9"/>
              <w:rPr>
                <w:rFonts w:hint="default"/>
                <w:b w:val="0"/>
                <w:bCs w:val="0"/>
              </w:rPr>
            </w:pPr>
            <w:r>
              <w:rPr>
                <w:rFonts w:hint="default"/>
                <w:b/>
                <w:bCs/>
              </w:rPr>
              <w:t xml:space="preserve">+ </w:t>
            </w:r>
            <w:r>
              <w:rPr>
                <w:rFonts w:hint="default"/>
                <w:b/>
                <w:bCs/>
              </w:rPr>
              <w:t>if for online</w:t>
            </w:r>
            <w:r>
              <w:rPr>
                <w:rFonts w:hint="default"/>
                <w:b/>
                <w:bCs/>
              </w:rPr>
              <w:t>,</w:t>
            </w:r>
            <w:r>
              <w:rPr>
                <w:rFonts w:hint="default"/>
                <w:b/>
                <w:bCs/>
              </w:rPr>
              <w:t xml:space="preserve"> </w:t>
            </w:r>
            <w:r>
              <w:rPr>
                <w:rFonts w:hint="default"/>
                <w:b w:val="0"/>
                <w:bCs w:val="0"/>
              </w:rPr>
              <w:t>params=</w:t>
            </w:r>
            <w:r>
              <w:rPr>
                <w:rFonts w:hint="default"/>
                <w:b w:val="0"/>
                <w:bCs w:val="0"/>
              </w:rPr>
              <w:t>en64</w:t>
            </w:r>
            <w:r>
              <w:rPr>
                <w:rFonts w:hint="default"/>
                <w:b w:val="0"/>
                <w:bCs w:val="0"/>
              </w:rPr>
              <w:t>["area"=&gt;{"north":?,"south":?,"east":?,"west":?}]</w:t>
            </w:r>
          </w:p>
          <w:p>
            <w:pPr>
              <w:keepNext w:val="0"/>
              <w:keepLines w:val="0"/>
              <w:pageBreakBefore w:val="0"/>
              <w:widowControl/>
              <w:kinsoku/>
              <w:wordWrap/>
              <w:overflowPunct/>
              <w:topLinePunct w:val="0"/>
              <w:autoSpaceDE/>
              <w:autoSpaceDN/>
              <w:bidi w:val="0"/>
              <w:adjustRightInd/>
              <w:snapToGrid/>
              <w:spacing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{"code":"200",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"message":"ok",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"result":[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"id":"100",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"title":"My pee place",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"note":"abc song created by .. xxx",</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"icon":"http://static/icon/pois/tent.jpg",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"coordinates":"112.3,1123.4,23.2",</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"created_by":{</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"user_id":"1",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"user_name":"Hoang.Phan",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"role_id":"1"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rPr>
                <w:rFonts w:hint="default"/>
              </w:rPr>
            </w:pPr>
            <w:r>
              <w:rPr>
                <w:rFonts w:hint="default"/>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/{user_id}/pois/{poi_id}</w:t>
            </w:r>
          </w:p>
        </w:tc>
        <w:tc>
          <w:tcPr>
            <w:tcW w:w="890" w:type="dxa"/>
            <w:shd w:val="clear" w:color="auto" w:fill="auto"/>
          </w:tcPr>
          <w:p>
            <w:pPr/>
            <w:r>
              <w:t>GET</w:t>
            </w:r>
          </w:p>
        </w:tc>
        <w:tc>
          <w:tcPr>
            <w:tcW w:w="3472" w:type="dxa"/>
            <w:shd w:val="clear" w:color="auto" w:fill="auto"/>
          </w:tcPr>
          <w:p>
            <w:pPr>
              <w:rPr>
                <w:b/>
                <w:bCs/>
              </w:rPr>
            </w:pPr>
            <w:r>
              <w:rPr>
                <w:b/>
                <w:bCs/>
              </w:rPr>
              <w:t>user_id</w:t>
            </w:r>
            <w:r>
              <w:rPr>
                <w:b/>
                <w:bCs/>
              </w:rPr>
              <w:t xml:space="preserve">, </w:t>
            </w:r>
            <w:r>
              <w:rPr>
                <w:b/>
                <w:bCs/>
              </w:rPr>
              <w:t>poi_id</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t>user_id=</w:t>
            </w:r>
            <w:r>
              <w:rPr>
                <w:rFonts w:hint="default"/>
              </w:rPr>
              <w:t>"1"</w:t>
            </w:r>
          </w:p>
          <w:p>
            <w:pPr>
              <w:rPr>
                <w:rFonts w:hint="default"/>
              </w:rPr>
            </w:pPr>
            <w:r>
              <w:rPr>
                <w:rFonts w:hint="default"/>
              </w:rPr>
              <w:t>poi_id="5"</w:t>
            </w:r>
          </w:p>
          <w:p>
            <w:pPr>
              <w:rPr>
                <w:rFonts w:hint="default"/>
              </w:rPr>
            </w:pPr>
            <w:r>
              <w:rPr>
                <w:rFonts w:hint="default"/>
              </w:rPr>
              <w:t xml:space="preserve">In webservice, we will check wether poi_id is belong to user_id and user_id is belong to current access token. </w:t>
            </w:r>
          </w:p>
        </w:tc>
        <w:tc>
          <w:tcPr>
            <w:tcW w:w="1185" w:type="dxa"/>
            <w:shd w:val="clear" w:color="auto" w:fill="auto"/>
          </w:tcPr>
          <w:p>
            <w:pPr/>
            <w:r>
              <w:t>USER</w:t>
            </w:r>
          </w:p>
        </w:tc>
        <w:tc>
          <w:tcPr>
            <w:tcW w:w="4126" w:type="dxa"/>
            <w:shd w:val="clear" w:color="auto" w:fill="auto"/>
          </w:tcPr>
          <w:p>
            <w:pPr>
              <w:rPr>
                <w:rFonts w:hint="default"/>
              </w:rPr>
            </w:pPr>
            <w:r>
              <w:rPr>
                <w:rFonts w:hint="default"/>
              </w:rPr>
              <w:t>Detail of 1 POIs</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{"code":"200",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"message":"ok",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"result":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"id":"100",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"title":"My pee place",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"note":"abc song created by .. xxx",</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"icon":"http://static/icon/pois/tent.jpg",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"coordinates":"112.3,1123.4,23.2",</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"created_by":{</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"user_id":"1",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"user_name":"Hoang.Phan",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"role_id":"1"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rPr>
                <w:rFonts w:hint="default"/>
              </w:rPr>
            </w:pPr>
            <w:r>
              <w:rPr>
                <w:rFonts w:hint="default"/>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rPr>
          <w:trHeight w:val="90" w:hRule="atLeast"/>
        </w:trPr>
        <w:tc>
          <w:tcPr>
            <w:tcW w:w="1952" w:type="dxa"/>
            <w:shd w:val="clear" w:color="auto" w:fill="auto"/>
          </w:tcPr>
          <w:p>
            <w:pPr/>
            <w:r>
              <w:t>/{user_id}/pois//{poi_id}</w:t>
            </w:r>
          </w:p>
        </w:tc>
        <w:tc>
          <w:tcPr>
            <w:tcW w:w="890" w:type="dxa"/>
            <w:shd w:val="clear" w:color="auto" w:fill="auto"/>
          </w:tcPr>
          <w:p>
            <w:pPr/>
            <w:r>
              <w:t>POST</w:t>
            </w:r>
          </w:p>
        </w:tc>
        <w:tc>
          <w:tcPr>
            <w:tcW w:w="3472" w:type="dxa"/>
            <w:shd w:val="clear" w:color="auto" w:fill="auto"/>
          </w:tcPr>
          <w:p>
            <w:pPr/>
            <w:r>
              <w:t>All field of 1 poi (new)</w:t>
            </w:r>
          </w:p>
        </w:tc>
        <w:tc>
          <w:tcPr>
            <w:tcW w:w="1185" w:type="dxa"/>
            <w:shd w:val="clear" w:color="auto" w:fill="auto"/>
          </w:tcPr>
          <w:p>
            <w:pPr/>
            <w:r>
              <w:t>USER</w:t>
            </w:r>
          </w:p>
        </w:tc>
        <w:tc>
          <w:tcPr>
            <w:tcW w:w="4126" w:type="dxa"/>
            <w:shd w:val="clear" w:color="auto" w:fill="auto"/>
          </w:tcPr>
          <w:p>
            <w:pPr>
              <w:rPr>
                <w:rFonts w:hint="default"/>
              </w:rPr>
            </w:pPr>
            <w:r>
              <w:rPr>
                <w:rFonts w:hint="default"/>
              </w:rPr>
              <w:t>Same as GET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{user_id}//pois/</w:t>
            </w:r>
          </w:p>
        </w:tc>
        <w:tc>
          <w:tcPr>
            <w:tcW w:w="890" w:type="dxa"/>
            <w:shd w:val="clear" w:color="auto" w:fill="auto"/>
          </w:tcPr>
          <w:p>
            <w:pPr/>
            <w:r>
              <w:t>PUT</w:t>
            </w:r>
          </w:p>
        </w:tc>
        <w:tc>
          <w:tcPr>
            <w:tcW w:w="3472" w:type="dxa"/>
            <w:shd w:val="clear" w:color="auto" w:fill="auto"/>
          </w:tcPr>
          <w:p>
            <w:pPr/>
            <w:r>
              <w:t>Same as POST (edit)</w:t>
            </w:r>
          </w:p>
        </w:tc>
        <w:tc>
          <w:tcPr>
            <w:tcW w:w="1185" w:type="dxa"/>
            <w:shd w:val="clear" w:color="auto" w:fill="auto"/>
          </w:tcPr>
          <w:p>
            <w:pPr/>
            <w:r>
              <w:t>USER</w:t>
            </w:r>
          </w:p>
        </w:tc>
        <w:tc>
          <w:tcPr>
            <w:tcW w:w="4126" w:type="dxa"/>
            <w:shd w:val="clear" w:color="auto" w:fill="auto"/>
          </w:tcPr>
          <w:p>
            <w:pPr>
              <w:rPr>
                <w:rFonts w:hint="default"/>
              </w:rPr>
            </w:pPr>
            <w:r>
              <w:rPr>
                <w:rFonts w:hint="default"/>
              </w:rPr>
              <w:t>Same as POST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/{user_id}/routes?params=</w:t>
            </w:r>
          </w:p>
        </w:tc>
        <w:tc>
          <w:tcPr>
            <w:tcW w:w="890" w:type="dxa"/>
            <w:shd w:val="clear" w:color="auto" w:fill="auto"/>
          </w:tcPr>
          <w:p>
            <w:pPr/>
            <w:r>
              <w:t>GET</w:t>
            </w:r>
          </w:p>
        </w:tc>
        <w:tc>
          <w:tcPr>
            <w:tcW w:w="3472" w:type="dxa"/>
            <w:shd w:val="clear" w:color="auto" w:fill="auto"/>
          </w:tcPr>
          <w:p>
            <w:pPr/>
            <w:r>
              <w:rPr>
                <w:b/>
                <w:bCs/>
              </w:rPr>
              <w:t>p</w:t>
            </w:r>
            <w:r>
              <w:rPr>
                <w:b/>
                <w:bCs/>
              </w:rPr>
              <w:t>arams</w:t>
            </w:r>
            <w:r>
              <w:rPr>
                <w:b/>
                <w:bCs/>
              </w:rPr>
              <w:t>, user_id</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t>user_id</w:t>
            </w:r>
            <w:r>
              <w:t>=</w:t>
            </w:r>
            <w:r>
              <w:t>5</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params=4234dfgsdfg564654fdhtghgfh5</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Params will be encode like “news”.</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b/>
                <w:bCs/>
              </w:rPr>
              <w:t>For online use,</w:t>
            </w:r>
            <w:r>
              <w:rPr>
                <w:rFonts w:hint="default"/>
              </w:rPr>
              <w:t xml:space="preserve"> params=</w:t>
            </w:r>
            <w:r>
              <w:rPr>
                <w:rFonts w:hint="default"/>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b/>
                <w:bCs/>
              </w:rPr>
            </w:pPr>
            <w:r>
              <w:rPr>
                <w:rFonts w:hint="default"/>
                <w:b/>
                <w:bCs/>
              </w:rPr>
              <w:t>For offline use,</w:t>
            </w:r>
          </w:p>
          <w:p>
            <w:pPr/>
            <w:r>
              <w:rPr>
                <w:rFonts w:hint="default"/>
              </w:rPr>
              <w:t>params=</w:t>
            </w:r>
            <w:r>
              <w:rPr>
                <w:rFonts w:hint="default"/>
              </w:rPr>
              <w:t>{</w:t>
            </w:r>
            <w:r>
              <w:rPr>
                <w:rFonts w:hint="default"/>
              </w:rPr>
              <w:t>"sync_at"</w:t>
            </w:r>
            <w:r>
              <w:rPr>
                <w:rFonts w:hint="default"/>
              </w:rPr>
              <w:t>:</w:t>
            </w:r>
            <w:r>
              <w:rPr>
                <w:rFonts w:hint="default"/>
              </w:rPr>
              <w:t>"25-09-2016T12:12:12+2"</w:t>
            </w:r>
            <w:r>
              <w:rPr>
                <w:rFonts w:hint="default"/>
              </w:rPr>
              <w:t>}</w:t>
            </w:r>
          </w:p>
        </w:tc>
        <w:tc>
          <w:tcPr>
            <w:tcW w:w="1185" w:type="dxa"/>
            <w:shd w:val="clear" w:color="auto" w:fill="auto"/>
          </w:tcPr>
          <w:p>
            <w:pPr/>
            <w:r>
              <w:t>USER</w:t>
            </w:r>
          </w:p>
        </w:tc>
        <w:tc>
          <w:tcPr>
            <w:tcW w:w="4126"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right="0" w:rightChars="0"/>
              <w:jc w:val="left"/>
              <w:textAlignment w:val="auto"/>
              <w:outlineLvl w:val="9"/>
              <w:rPr>
                <w:rFonts w:hint="default"/>
                <w:b/>
                <w:bCs/>
              </w:rPr>
            </w:pPr>
            <w:r>
              <w:rPr>
                <w:rFonts w:hint="default"/>
                <w:b/>
                <w:bCs/>
              </w:rPr>
              <w:t>List all Routes of registered user. Should from access_token-&gt;user_id-&gt;api</w:t>
            </w:r>
          </w:p>
          <w:p>
            <w:pPr>
              <w:keepNext w:val="0"/>
              <w:keepLines w:val="0"/>
              <w:pageBreakBefore w:val="0"/>
              <w:widowControl/>
              <w:kinsoku/>
              <w:wordWrap/>
              <w:overflowPunct/>
              <w:topLinePunct w:val="0"/>
              <w:autoSpaceDE/>
              <w:autoSpaceDN/>
              <w:bidi w:val="0"/>
              <w:adjustRightInd/>
              <w:snapToGrid/>
              <w:spacing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{"code":"200",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"message":"ok",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"result":[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"id":"100",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"title":"Home to Work",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"note":"abc song created by .. xxx",</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"gpx":"http://static.bontrax.se/work.gpx",</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"created_by":{</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"user_id":"1",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"user_name":"Hoang.Phan",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"role_id":"1"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rPr>
                <w:rFonts w:hint="default"/>
              </w:rPr>
            </w:pPr>
            <w:r>
              <w:rPr>
                <w:rFonts w:hint="default"/>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extDirection w:val="lrTb"/>
            <w:vAlign w:val="top"/>
          </w:tcPr>
          <w:p>
            <w:pPr/>
            <w:r>
              <w:t>/{user_id}/routes/{route_id}</w:t>
            </w:r>
          </w:p>
        </w:tc>
        <w:tc>
          <w:tcPr>
            <w:tcW w:w="890" w:type="dxa"/>
            <w:shd w:val="clear" w:color="auto" w:fill="auto"/>
            <w:textDirection w:val="lrTb"/>
            <w:vAlign w:val="top"/>
          </w:tcPr>
          <w:p>
            <w:pPr/>
            <w:r>
              <w:t>GET</w:t>
            </w:r>
          </w:p>
        </w:tc>
        <w:tc>
          <w:tcPr>
            <w:tcW w:w="3472" w:type="dxa"/>
            <w:shd w:val="clear" w:color="auto" w:fill="auto"/>
            <w:textDirection w:val="lrTb"/>
            <w:vAlign w:val="top"/>
          </w:tcPr>
          <w:p>
            <w:pPr>
              <w:rPr>
                <w:b/>
                <w:bCs/>
              </w:rPr>
            </w:pPr>
            <w:r>
              <w:rPr>
                <w:b/>
                <w:bCs/>
              </w:rPr>
              <w:t>user_id</w:t>
            </w:r>
            <w:r>
              <w:rPr>
                <w:b/>
                <w:bCs/>
              </w:rPr>
              <w:t>,</w:t>
            </w:r>
            <w:r>
              <w:rPr>
                <w:b/>
                <w:bCs/>
              </w:rPr>
              <w:t>poi_id</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t>user_id=</w:t>
            </w:r>
            <w:r>
              <w:rPr>
                <w:rFonts w:hint="default"/>
              </w:rPr>
              <w:t>"1"</w:t>
            </w:r>
          </w:p>
          <w:p>
            <w:pPr>
              <w:rPr>
                <w:rFonts w:hint="default"/>
              </w:rPr>
            </w:pPr>
            <w:r>
              <w:rPr>
                <w:rFonts w:hint="default"/>
              </w:rPr>
              <w:t>poi_id="5"</w:t>
            </w:r>
          </w:p>
          <w:p>
            <w:pPr/>
            <w:r>
              <w:rPr>
                <w:rFonts w:hint="default"/>
              </w:rPr>
              <w:t xml:space="preserve">In webservice, we will check wether poi_id is belong to user_id and user_id is belong to current access token. </w:t>
            </w:r>
          </w:p>
        </w:tc>
        <w:tc>
          <w:tcPr>
            <w:tcW w:w="1185" w:type="dxa"/>
            <w:shd w:val="clear" w:color="auto" w:fill="auto"/>
            <w:textDirection w:val="lrTb"/>
            <w:vAlign w:val="top"/>
          </w:tcPr>
          <w:p>
            <w:pPr/>
            <w:r>
              <w:t>USER</w:t>
            </w:r>
          </w:p>
        </w:tc>
        <w:tc>
          <w:tcPr>
            <w:tcW w:w="4126" w:type="dxa"/>
            <w:shd w:val="clear" w:color="auto" w:fill="auto"/>
            <w:textDirection w:val="lrTb"/>
            <w:vAlign w:val="top"/>
          </w:tcPr>
          <w:p>
            <w:pPr>
              <w:rPr>
                <w:rFonts w:hint="default"/>
                <w:b/>
                <w:bCs/>
              </w:rPr>
            </w:pPr>
            <w:r>
              <w:rPr>
                <w:rFonts w:hint="default"/>
                <w:b/>
                <w:bCs/>
              </w:rPr>
              <w:t>Detail of 1 Routes</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{"code":"200",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"message":"ok",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"result":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"id":"100",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"title":"Home to Work",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"note":"abc song created by .. xxx",</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"gpx":"http://static.bontrax.se/work.gpx",</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"created_by":{</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"user_id":"1",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"user_name":"Hoang.Phan",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"role_id":"1"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rPr>
                <w:rFonts w:hint="default"/>
              </w:rPr>
            </w:pPr>
            <w:r>
              <w:rPr>
                <w:rFonts w:hint="default"/>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extDirection w:val="lrTb"/>
            <w:vAlign w:val="top"/>
          </w:tcPr>
          <w:p>
            <w:pPr/>
            <w:r>
              <w:t>/{user_id}/routes/{poi_id}</w:t>
            </w:r>
          </w:p>
        </w:tc>
        <w:tc>
          <w:tcPr>
            <w:tcW w:w="890" w:type="dxa"/>
            <w:shd w:val="clear" w:color="auto" w:fill="auto"/>
            <w:textDirection w:val="lrTb"/>
            <w:vAlign w:val="top"/>
          </w:tcPr>
          <w:p>
            <w:pPr/>
            <w:r>
              <w:t>POST</w:t>
            </w:r>
          </w:p>
        </w:tc>
        <w:tc>
          <w:tcPr>
            <w:tcW w:w="3472" w:type="dxa"/>
            <w:shd w:val="clear" w:color="auto" w:fill="auto"/>
            <w:textDirection w:val="lrTb"/>
            <w:vAlign w:val="top"/>
          </w:tcPr>
          <w:p>
            <w:pPr/>
            <w:r>
              <w:t>All field of 1 poi (new)</w:t>
            </w:r>
          </w:p>
        </w:tc>
        <w:tc>
          <w:tcPr>
            <w:tcW w:w="1185" w:type="dxa"/>
            <w:shd w:val="clear" w:color="auto" w:fill="auto"/>
            <w:textDirection w:val="lrTb"/>
            <w:vAlign w:val="top"/>
          </w:tcPr>
          <w:p>
            <w:pPr/>
            <w:r>
              <w:t>USER</w:t>
            </w:r>
          </w:p>
        </w:tc>
        <w:tc>
          <w:tcPr>
            <w:tcW w:w="4126" w:type="dxa"/>
            <w:shd w:val="clear" w:color="auto" w:fill="auto"/>
            <w:textDirection w:val="lrTb"/>
            <w:vAlign w:val="top"/>
          </w:tcPr>
          <w:p>
            <w:pPr>
              <w:rPr>
                <w:rFonts w:hint="default"/>
              </w:rPr>
            </w:pPr>
            <w:r>
              <w:rPr>
                <w:rFonts w:hint="default"/>
              </w:rPr>
              <w:t>Same as GET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extDirection w:val="lrTb"/>
            <w:vAlign w:val="top"/>
          </w:tcPr>
          <w:p>
            <w:pPr/>
            <w:r>
              <w:t>/{user_id}/routes/</w:t>
            </w:r>
          </w:p>
        </w:tc>
        <w:tc>
          <w:tcPr>
            <w:tcW w:w="890" w:type="dxa"/>
            <w:shd w:val="clear" w:color="auto" w:fill="auto"/>
            <w:textDirection w:val="lrTb"/>
            <w:vAlign w:val="top"/>
          </w:tcPr>
          <w:p>
            <w:pPr/>
            <w:r>
              <w:t>PUT</w:t>
            </w:r>
          </w:p>
        </w:tc>
        <w:tc>
          <w:tcPr>
            <w:tcW w:w="3472" w:type="dxa"/>
            <w:shd w:val="clear" w:color="auto" w:fill="auto"/>
            <w:textDirection w:val="lrTb"/>
            <w:vAlign w:val="top"/>
          </w:tcPr>
          <w:p>
            <w:pPr/>
            <w:r>
              <w:t>Same as POST (edit)</w:t>
            </w:r>
          </w:p>
        </w:tc>
        <w:tc>
          <w:tcPr>
            <w:tcW w:w="1185" w:type="dxa"/>
            <w:shd w:val="clear" w:color="auto" w:fill="auto"/>
            <w:textDirection w:val="lrTb"/>
            <w:vAlign w:val="top"/>
          </w:tcPr>
          <w:p>
            <w:pPr/>
            <w:r>
              <w:t>USER</w:t>
            </w:r>
          </w:p>
        </w:tc>
        <w:tc>
          <w:tcPr>
            <w:tcW w:w="4126" w:type="dxa"/>
            <w:shd w:val="clear" w:color="auto" w:fill="auto"/>
            <w:textDirection w:val="lrTb"/>
            <w:vAlign w:val="top"/>
          </w:tcPr>
          <w:p>
            <w:pPr>
              <w:rPr>
                <w:rFonts w:hint="default"/>
              </w:rPr>
            </w:pPr>
            <w:r>
              <w:rPr>
                <w:rFonts w:hint="default"/>
              </w:rPr>
              <w:t>Same as POST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/upload</w:t>
            </w:r>
          </w:p>
        </w:tc>
        <w:tc>
          <w:tcPr>
            <w:tcW w:w="890" w:type="dxa"/>
            <w:shd w:val="clear" w:color="auto" w:fill="auto"/>
          </w:tcPr>
          <w:p>
            <w:pPr/>
            <w:r>
              <w:t>POST (multi-part)</w:t>
            </w:r>
          </w:p>
        </w:tc>
        <w:tc>
          <w:tcPr>
            <w:tcW w:w="3472" w:type="dxa"/>
            <w:shd w:val="clear" w:color="auto" w:fill="auto"/>
          </w:tcPr>
          <w:p>
            <w:pPr/>
            <w:r>
              <w:t>Binary file</w:t>
            </w:r>
          </w:p>
        </w:tc>
        <w:tc>
          <w:tcPr>
            <w:tcW w:w="1185" w:type="dxa"/>
            <w:shd w:val="clear" w:color="auto" w:fill="auto"/>
          </w:tcPr>
          <w:p>
            <w:pPr/>
            <w:r>
              <w:t>USER</w:t>
            </w:r>
          </w:p>
          <w:p>
            <w:pPr/>
            <w:r>
              <w:t>ADMIN</w:t>
            </w:r>
          </w:p>
        </w:tc>
        <w:tc>
          <w:tcPr>
            <w:tcW w:w="4126" w:type="dxa"/>
            <w:shd w:val="clear" w:color="auto" w:fill="auto"/>
          </w:tcPr>
          <w:p>
            <w:pPr>
              <w:rPr>
                <w:rFonts w:hint="default"/>
              </w:rPr>
            </w:pPr>
            <w:r>
              <w:rPr>
                <w:rFonts w:hint="default"/>
              </w:rPr>
              <w:t>ID of media file uploaded, and 5 path if images</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{"code":"200",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"message":"ok",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"result":[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"id":"100",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"filename":"Home to Work",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"url":[</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"original":"http://images.bontrax.se/1",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"filename":"Home to Work",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rPr>
                <w:rFonts w:hint="default"/>
              </w:rPr>
            </w:pPr>
            <w:r>
              <w:rPr>
                <w:rFonts w:hint="default"/>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/files/{file_id}</w:t>
            </w:r>
          </w:p>
        </w:tc>
        <w:tc>
          <w:tcPr>
            <w:tcW w:w="890" w:type="dxa"/>
            <w:shd w:val="clear" w:color="auto" w:fill="auto"/>
          </w:tcPr>
          <w:p>
            <w:pPr/>
            <w:r>
              <w:t>GET</w:t>
            </w:r>
          </w:p>
        </w:tc>
        <w:tc>
          <w:tcPr>
            <w:tcW w:w="3472"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pPr>
            <w:r>
              <w:t xml:space="preserve">All </w:t>
            </w:r>
            <w:r>
              <w:rPr>
                <w:rFonts w:hint="default"/>
              </w:rPr>
              <w:t xml:space="preserve">information </w:t>
            </w:r>
            <w:r>
              <w:t>of file.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pPr>
            <w:r>
              <w:t xml:space="preserve">If </w:t>
            </w:r>
            <w:r>
              <w:rPr>
                <w:rFonts w:hint="default"/>
              </w:rPr>
              <w:t xml:space="preserve">file </w:t>
            </w:r>
            <w:r>
              <w:t>is images-&gt; include all sizes of images.</w:t>
            </w:r>
          </w:p>
          <w:p>
            <w:pPr/>
            <w:r>
              <w:t>If file is gpx-&gt; only original file.</w:t>
            </w:r>
          </w:p>
        </w:tc>
        <w:tc>
          <w:tcPr>
            <w:tcW w:w="1185" w:type="dxa"/>
            <w:shd w:val="clear" w:color="auto" w:fill="auto"/>
          </w:tcPr>
          <w:p>
            <w:pPr/>
            <w:r>
              <w:t>USER</w:t>
            </w:r>
          </w:p>
          <w:p>
            <w:pPr/>
            <w:r>
              <w:t>ADMIN</w:t>
            </w:r>
          </w:p>
        </w:tc>
        <w:tc>
          <w:tcPr>
            <w:tcW w:w="4126" w:type="dxa"/>
            <w:shd w:val="clear" w:color="auto" w:fill="auto"/>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{user_id}/tracks?params=</w:t>
            </w:r>
          </w:p>
        </w:tc>
        <w:tc>
          <w:tcPr>
            <w:tcW w:w="890" w:type="dxa"/>
            <w:shd w:val="clear" w:color="auto" w:fill="auto"/>
          </w:tcPr>
          <w:p>
            <w:pPr/>
            <w:r>
              <w:t>GET</w:t>
            </w:r>
          </w:p>
        </w:tc>
        <w:tc>
          <w:tcPr>
            <w:tcW w:w="3472" w:type="dxa"/>
            <w:shd w:val="clear" w:color="auto" w:fill="auto"/>
          </w:tcPr>
          <w:p>
            <w:pPr/>
            <w:r>
              <w:t>Params: encode all filter|searh|pager</w:t>
            </w:r>
          </w:p>
          <w:p>
            <w:pPr/>
          </w:p>
        </w:tc>
        <w:tc>
          <w:tcPr>
            <w:tcW w:w="1185" w:type="dxa"/>
            <w:shd w:val="clear" w:color="auto" w:fill="auto"/>
          </w:tcPr>
          <w:p>
            <w:pPr/>
            <w:r>
              <w:t>USER</w:t>
            </w:r>
          </w:p>
        </w:tc>
        <w:tc>
          <w:tcPr>
            <w:tcW w:w="4126" w:type="dxa"/>
            <w:shd w:val="clear" w:color="auto" w:fill="auto"/>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{user_id}/tracks/{track_id}</w:t>
            </w:r>
          </w:p>
        </w:tc>
        <w:tc>
          <w:tcPr>
            <w:tcW w:w="890" w:type="dxa"/>
            <w:shd w:val="clear" w:color="auto" w:fill="auto"/>
          </w:tcPr>
          <w:p>
            <w:pPr/>
            <w:r>
              <w:t>GET</w:t>
            </w:r>
          </w:p>
        </w:tc>
        <w:tc>
          <w:tcPr>
            <w:tcW w:w="3472" w:type="dxa"/>
            <w:shd w:val="clear" w:color="auto" w:fill="auto"/>
          </w:tcPr>
          <w:p>
            <w:pPr/>
            <w:r>
              <w:t>Same as routes.</w:t>
            </w:r>
          </w:p>
        </w:tc>
        <w:tc>
          <w:tcPr>
            <w:tcW w:w="1185" w:type="dxa"/>
            <w:shd w:val="clear" w:color="auto" w:fill="auto"/>
          </w:tcPr>
          <w:p>
            <w:pPr/>
            <w:r>
              <w:t>USER</w:t>
            </w:r>
          </w:p>
        </w:tc>
        <w:tc>
          <w:tcPr>
            <w:tcW w:w="4126" w:type="dxa"/>
            <w:shd w:val="clear" w:color="auto" w:fill="auto"/>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{user_id}/tracks/{track_id}</w:t>
            </w:r>
          </w:p>
        </w:tc>
        <w:tc>
          <w:tcPr>
            <w:tcW w:w="890" w:type="dxa"/>
            <w:shd w:val="clear" w:color="auto" w:fill="auto"/>
          </w:tcPr>
          <w:p>
            <w:pPr/>
            <w:r>
              <w:t>POST</w:t>
            </w:r>
          </w:p>
        </w:tc>
        <w:tc>
          <w:tcPr>
            <w:tcW w:w="3472" w:type="dxa"/>
            <w:shd w:val="clear" w:color="auto" w:fill="auto"/>
          </w:tcPr>
          <w:p>
            <w:pPr/>
            <w:r>
              <w:t>Same as routes.</w:t>
            </w:r>
          </w:p>
        </w:tc>
        <w:tc>
          <w:tcPr>
            <w:tcW w:w="1185" w:type="dxa"/>
            <w:shd w:val="clear" w:color="auto" w:fill="auto"/>
          </w:tcPr>
          <w:p>
            <w:pPr/>
            <w:r>
              <w:t>USERS</w:t>
            </w:r>
          </w:p>
        </w:tc>
        <w:tc>
          <w:tcPr>
            <w:tcW w:w="4126" w:type="dxa"/>
            <w:shd w:val="clear" w:color="auto" w:fill="auto"/>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{user_id}/tracks/</w:t>
            </w:r>
          </w:p>
        </w:tc>
        <w:tc>
          <w:tcPr>
            <w:tcW w:w="890" w:type="dxa"/>
            <w:shd w:val="clear" w:color="auto" w:fill="auto"/>
          </w:tcPr>
          <w:p>
            <w:pPr/>
            <w:r>
              <w:t>PUT</w:t>
            </w:r>
          </w:p>
        </w:tc>
        <w:tc>
          <w:tcPr>
            <w:tcW w:w="3472" w:type="dxa"/>
            <w:shd w:val="clear" w:color="auto" w:fill="auto"/>
          </w:tcPr>
          <w:p>
            <w:pPr/>
            <w:r>
              <w:t>Same as route</w:t>
            </w:r>
          </w:p>
        </w:tc>
        <w:tc>
          <w:tcPr>
            <w:tcW w:w="1185" w:type="dxa"/>
            <w:shd w:val="clear" w:color="auto" w:fill="auto"/>
          </w:tcPr>
          <w:p>
            <w:pPr/>
            <w:r>
              <w:t>USERS</w:t>
            </w:r>
          </w:p>
        </w:tc>
        <w:tc>
          <w:tcPr>
            <w:tcW w:w="4126" w:type="dxa"/>
            <w:shd w:val="clear" w:color="auto" w:fill="auto"/>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{object_id}/comments/</w:t>
            </w:r>
          </w:p>
        </w:tc>
        <w:tc>
          <w:tcPr>
            <w:tcW w:w="890" w:type="dxa"/>
            <w:shd w:val="clear" w:color="auto" w:fill="auto"/>
          </w:tcPr>
          <w:p>
            <w:pPr/>
            <w:r>
              <w:t>GET</w:t>
            </w:r>
          </w:p>
        </w:tc>
        <w:tc>
          <w:tcPr>
            <w:tcW w:w="3472" w:type="dxa"/>
            <w:shd w:val="clear" w:color="auto" w:fill="auto"/>
          </w:tcPr>
          <w:p>
            <w:pPr/>
            <w:r>
              <w:t>All comments of 1 objects: news, profile, route, track, poi,....</w:t>
            </w:r>
          </w:p>
        </w:tc>
        <w:tc>
          <w:tcPr>
            <w:tcW w:w="1185" w:type="dxa"/>
            <w:shd w:val="clear" w:color="auto" w:fill="auto"/>
          </w:tcPr>
          <w:p>
            <w:pPr/>
          </w:p>
        </w:tc>
        <w:tc>
          <w:tcPr>
            <w:tcW w:w="4126" w:type="dxa"/>
            <w:shd w:val="clear" w:color="auto" w:fill="auto"/>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{object_id}/comments/{comment_id}</w:t>
            </w:r>
          </w:p>
        </w:tc>
        <w:tc>
          <w:tcPr>
            <w:tcW w:w="890" w:type="dxa"/>
            <w:shd w:val="clear" w:color="auto" w:fill="auto"/>
          </w:tcPr>
          <w:p>
            <w:pPr/>
            <w:r>
              <w:t>POST</w:t>
            </w:r>
          </w:p>
        </w:tc>
        <w:tc>
          <w:tcPr>
            <w:tcW w:w="3472" w:type="dxa"/>
            <w:shd w:val="clear" w:color="auto" w:fill="auto"/>
          </w:tcPr>
          <w:p>
            <w:pPr/>
          </w:p>
        </w:tc>
        <w:tc>
          <w:tcPr>
            <w:tcW w:w="1185" w:type="dxa"/>
            <w:shd w:val="clear" w:color="auto" w:fill="auto"/>
          </w:tcPr>
          <w:p>
            <w:pPr/>
          </w:p>
        </w:tc>
        <w:tc>
          <w:tcPr>
            <w:tcW w:w="4126" w:type="dxa"/>
            <w:shd w:val="clear" w:color="auto" w:fill="auto"/>
          </w:tcPr>
          <w:p>
            <w:pPr>
              <w:rPr>
                <w:rFonts w:hint="default"/>
              </w:rPr>
            </w:pPr>
            <w:r>
              <w:rPr>
                <w:rFonts w:hint="default"/>
              </w:rPr>
              <w:t>Edit 1 comment.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52" w:type="dxa"/>
            <w:shd w:val="clear" w:color="auto" w:fill="auto"/>
          </w:tcPr>
          <w:p>
            <w:pPr/>
            <w:r>
              <w:t>{object_id}/comments/</w:t>
            </w:r>
          </w:p>
        </w:tc>
        <w:tc>
          <w:tcPr>
            <w:tcW w:w="890" w:type="dxa"/>
            <w:shd w:val="clear" w:color="auto" w:fill="auto"/>
          </w:tcPr>
          <w:p>
            <w:pPr/>
            <w:r>
              <w:t>PUT</w:t>
            </w:r>
          </w:p>
        </w:tc>
        <w:tc>
          <w:tcPr>
            <w:tcW w:w="3472" w:type="dxa"/>
            <w:shd w:val="clear" w:color="auto" w:fill="auto"/>
          </w:tcPr>
          <w:p>
            <w:pPr/>
          </w:p>
        </w:tc>
        <w:tc>
          <w:tcPr>
            <w:tcW w:w="1185" w:type="dxa"/>
            <w:shd w:val="clear" w:color="auto" w:fill="auto"/>
          </w:tcPr>
          <w:p>
            <w:pPr/>
          </w:p>
        </w:tc>
        <w:tc>
          <w:tcPr>
            <w:tcW w:w="4126" w:type="dxa"/>
            <w:shd w:val="clear" w:color="auto" w:fill="auto"/>
          </w:tcPr>
          <w:p>
            <w:pPr>
              <w:rPr>
                <w:rFonts w:hint="default"/>
              </w:rPr>
            </w:pPr>
            <w:r>
              <w:rPr>
                <w:rFonts w:hint="default"/>
              </w:rPr>
              <w:t>New comment</w:t>
            </w:r>
          </w:p>
        </w:tc>
      </w:tr>
    </w:tbl>
    <w:p>
      <w:pPr/>
    </w:p>
    <w:p>
      <w:pPr/>
    </w:p>
    <w:p>
      <w:pPr>
        <w:rPr>
          <w:rFonts w:hint="default" w:ascii="Arial" w:hAnsi="Arial" w:cs="Arial"/>
          <w:b/>
          <w:bCs/>
          <w:color w:val="0000FF"/>
          <w:sz w:val="22"/>
          <w:szCs w:val="22"/>
          <w:u w:val="single"/>
        </w:rPr>
      </w:pPr>
      <w:r>
        <w:rPr>
          <w:rFonts w:hint="default" w:ascii="Arial" w:hAnsi="Arial" w:cs="Arial"/>
          <w:b/>
          <w:bCs/>
          <w:color w:val="0000FF"/>
          <w:sz w:val="22"/>
          <w:szCs w:val="22"/>
          <w:u w:val="single"/>
        </w:rPr>
        <w:t xml:space="preserve">Endpoint For Admin Webapp </w:t>
      </w:r>
    </w:p>
    <w:p>
      <w:pPr>
        <w:keepNext w:val="0"/>
        <w:keepLines w:val="0"/>
        <w:pageBreakBefore w:val="0"/>
        <w:widowControl/>
        <w:kinsoku/>
        <w:wordWrap/>
        <w:overflowPunct/>
        <w:topLinePunct w:val="0"/>
        <w:autoSpaceDE/>
        <w:autoSpaceDN/>
        <w:bidi w:val="0"/>
        <w:adjustRightInd/>
        <w:snapToGrid/>
        <w:spacing w:after="60" w:line="240" w:lineRule="auto"/>
        <w:ind w:left="0" w:leftChars="0" w:right="0" w:rightChars="0" w:firstLine="0" w:firstLineChars="0"/>
        <w:jc w:val="left"/>
        <w:textAlignment w:val="auto"/>
        <w:outlineLvl w:val="9"/>
        <w:rPr>
          <w:rFonts w:hint="default"/>
          <w:sz w:val="24"/>
          <w:szCs w:val="24"/>
        </w:rPr>
      </w:pPr>
      <w:r>
        <w:rPr>
          <w:rFonts w:hint="default"/>
        </w:rPr>
        <w:t xml:space="preserve">Testing endpoind: </w:t>
      </w:r>
      <w:r>
        <w:rPr>
          <w:rFonts w:hint="default"/>
          <w:sz w:val="24"/>
          <w:szCs w:val="24"/>
        </w:rPr>
        <w:t>https://sandbox.niteco.se/bontrax/api/v1/</w:t>
      </w:r>
    </w:p>
    <w:p>
      <w:pPr>
        <w:keepNext w:val="0"/>
        <w:keepLines w:val="0"/>
        <w:pageBreakBefore w:val="0"/>
        <w:widowControl/>
        <w:kinsoku/>
        <w:wordWrap/>
        <w:overflowPunct/>
        <w:topLinePunct w:val="0"/>
        <w:autoSpaceDE/>
        <w:autoSpaceDN/>
        <w:bidi w:val="0"/>
        <w:adjustRightInd/>
        <w:snapToGrid/>
        <w:spacing w:after="60" w:line="240" w:lineRule="auto"/>
        <w:ind w:left="0" w:leftChars="0" w:right="0" w:rightChars="0" w:firstLine="0" w:firstLineChars="0"/>
        <w:jc w:val="left"/>
        <w:textAlignment w:val="auto"/>
        <w:outlineLvl w:val="9"/>
        <w:rPr>
          <w:rFonts w:hint="default"/>
        </w:rPr>
      </w:pPr>
      <w:r>
        <w:rPr>
          <w:rFonts w:hint="default"/>
        </w:rPr>
        <w:t xml:space="preserve">Staging endpoint: </w:t>
      </w:r>
      <w:r>
        <w:rPr>
          <w:rFonts w:hint="default"/>
          <w:sz w:val="24"/>
          <w:szCs w:val="24"/>
        </w:rPr>
        <w:t>https://api.dev.bontrax.com/v1/</w:t>
      </w:r>
    </w:p>
    <w:p>
      <w:pPr>
        <w:rPr>
          <w:rFonts w:hint="default"/>
        </w:rPr>
      </w:pPr>
      <w:r>
        <w:rPr>
          <w:rFonts w:hint="default"/>
        </w:rPr>
        <w:t>Default protocol should be https for client to connect, but webservice support both protocol: http, https.</w:t>
      </w:r>
    </w:p>
    <w:tbl>
      <w:tblPr>
        <w:tblStyle w:val="20"/>
        <w:tblW w:w="11537" w:type="dxa"/>
        <w:tblInd w:w="-1309"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1930"/>
        <w:gridCol w:w="893"/>
        <w:gridCol w:w="2272"/>
        <w:gridCol w:w="1035"/>
        <w:gridCol w:w="5407"/>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solid" w:color="000080" w:fill="FFFFFF"/>
          </w:tcPr>
          <w:p>
            <w:pPr>
              <w:rPr>
                <w:b/>
                <w:bCs/>
                <w:color w:val="FFFFFF"/>
              </w:rPr>
            </w:pPr>
            <w:r>
              <w:rPr>
                <w:b/>
                <w:bCs/>
                <w:color w:val="FFFFFF"/>
              </w:rPr>
              <w:t>URI</w:t>
            </w:r>
          </w:p>
        </w:tc>
        <w:tc>
          <w:tcPr>
            <w:tcW w:w="893" w:type="dxa"/>
            <w:shd w:val="solid" w:color="000080" w:fill="FFFFFF"/>
          </w:tcPr>
          <w:p>
            <w:pPr>
              <w:rPr>
                <w:b/>
                <w:bCs/>
                <w:color w:val="FFFFFF"/>
              </w:rPr>
            </w:pPr>
            <w:r>
              <w:rPr>
                <w:b/>
                <w:bCs/>
                <w:color w:val="FFFFFF"/>
              </w:rPr>
              <w:t>Method</w:t>
            </w:r>
          </w:p>
        </w:tc>
        <w:tc>
          <w:tcPr>
            <w:tcW w:w="2272" w:type="dxa"/>
            <w:shd w:val="solid" w:color="000080" w:fill="FFFFFF"/>
          </w:tcPr>
          <w:p>
            <w:pPr>
              <w:rPr>
                <w:b/>
                <w:bCs/>
                <w:color w:val="FFFFFF"/>
              </w:rPr>
            </w:pPr>
            <w:r>
              <w:rPr>
                <w:b/>
                <w:bCs/>
                <w:color w:val="FFFFFF"/>
              </w:rPr>
              <w:t>Parameters</w:t>
            </w:r>
          </w:p>
        </w:tc>
        <w:tc>
          <w:tcPr>
            <w:tcW w:w="1035" w:type="dxa"/>
            <w:shd w:val="solid" w:color="000080" w:fill="FFFFFF"/>
          </w:tcPr>
          <w:p>
            <w:pPr>
              <w:rPr>
                <w:b/>
                <w:bCs/>
                <w:color w:val="FFFFFF"/>
              </w:rPr>
            </w:pPr>
            <w:r>
              <w:rPr>
                <w:b/>
                <w:bCs/>
                <w:color w:val="FFFFFF"/>
              </w:rPr>
              <w:t>Required Roles</w:t>
            </w:r>
          </w:p>
        </w:tc>
        <w:tc>
          <w:tcPr>
            <w:tcW w:w="5407" w:type="dxa"/>
            <w:shd w:val="solid" w:color="000080" w:fill="FFFFFF"/>
          </w:tcPr>
          <w:p>
            <w:pPr>
              <w:rPr>
                <w:b/>
                <w:bCs/>
                <w:color w:val="FFFFFF"/>
              </w:rPr>
            </w:pPr>
            <w:r>
              <w:rPr>
                <w:b/>
                <w:bCs/>
                <w:color w:val="FFFFFF"/>
              </w:rPr>
              <w:t>JSON Response</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cPr>
          <w:p>
            <w:pPr/>
            <w:r>
              <w:t>/users?params=</w:t>
            </w:r>
          </w:p>
        </w:tc>
        <w:tc>
          <w:tcPr>
            <w:tcW w:w="893" w:type="dxa"/>
            <w:shd w:val="clear" w:color="auto" w:fill="auto"/>
          </w:tcPr>
          <w:p>
            <w:pPr/>
            <w:r>
              <w:t>GET</w:t>
            </w:r>
          </w:p>
        </w:tc>
        <w:tc>
          <w:tcPr>
            <w:tcW w:w="2272" w:type="dxa"/>
            <w:shd w:val="clear" w:color="auto" w:fill="auto"/>
          </w:tcPr>
          <w:p>
            <w:pPr/>
            <w:r>
              <w:t>None</w:t>
            </w:r>
          </w:p>
        </w:tc>
        <w:tc>
          <w:tcPr>
            <w:tcW w:w="1035" w:type="dxa"/>
            <w:shd w:val="clear" w:color="auto" w:fill="auto"/>
          </w:tcPr>
          <w:p>
            <w:pPr/>
            <w:r>
              <w:t>ADMIN</w:t>
            </w:r>
          </w:p>
        </w:tc>
        <w:tc>
          <w:tcPr>
            <w:tcW w:w="5407" w:type="dxa"/>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ind w:right="0" w:rightChars="0"/>
              <w:jc w:val="left"/>
              <w:textAlignment w:val="auto"/>
              <w:outlineLvl w:val="9"/>
            </w:pPr>
            <w:r>
              <w:t xml:space="preserve">All users filter by param </w:t>
            </w:r>
          </w:p>
          <w:p>
            <w:pPr>
              <w:keepNext w:val="0"/>
              <w:keepLines w:val="0"/>
              <w:pageBreakBefore w:val="0"/>
              <w:widowControl/>
              <w:kinsoku/>
              <w:wordWrap/>
              <w:overflowPunct/>
              <w:topLinePunct w:val="0"/>
              <w:autoSpaceDE/>
              <w:autoSpaceDN/>
              <w:bidi w:val="0"/>
              <w:adjustRightInd/>
              <w:snapToGrid/>
              <w:spacing w:after="0" w:line="240" w:lineRule="auto"/>
              <w:ind w:right="0" w:rightChars="0"/>
              <w:jc w:val="left"/>
              <w:textAlignment w:val="auto"/>
              <w:outlineLvl w:val="9"/>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{"code":"200",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"message":"ok",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"result":[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"name":"Hoang Phan",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"email":"hoang@gmail.com",</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"title": "Worker",</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"role_id":"1",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"avatar_id":"23",</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"status_id":"1",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r>
              <w:rPr>
                <w:rFonts w:hint="default"/>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/users/{user_id}</w:t>
            </w:r>
          </w:p>
        </w:tc>
        <w:tc>
          <w:tcPr>
            <w:tcW w:w="893" w:type="dxa"/>
            <w:shd w:val="clear" w:color="auto" w:fill="auto"/>
            <w:textDirection w:val="lrTb"/>
            <w:vAlign w:val="top"/>
          </w:tcPr>
          <w:p>
            <w:pPr/>
            <w:r>
              <w:t>GET</w:t>
            </w:r>
          </w:p>
        </w:tc>
        <w:tc>
          <w:tcPr>
            <w:tcW w:w="2272" w:type="dxa"/>
            <w:shd w:val="clear" w:color="auto" w:fill="auto"/>
            <w:textDirection w:val="lrTb"/>
            <w:vAlign w:val="top"/>
          </w:tcPr>
          <w:p>
            <w:pPr/>
            <w:r>
              <w:t>None</w:t>
            </w:r>
          </w:p>
        </w:tc>
        <w:tc>
          <w:tcPr>
            <w:tcW w:w="1035" w:type="dxa"/>
            <w:shd w:val="clear" w:color="auto" w:fill="auto"/>
            <w:textDirection w:val="lrTb"/>
            <w:vAlign w:val="top"/>
          </w:tcPr>
          <w:p>
            <w:pPr/>
            <w:r>
              <w:t>ADMIN</w:t>
            </w:r>
          </w:p>
        </w:tc>
        <w:tc>
          <w:tcPr>
            <w:tcW w:w="5407" w:type="dxa"/>
            <w:shd w:val="clear" w:color="auto" w:fill="auto"/>
            <w:textDirection w:val="lrTb"/>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All user information.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{"code":"200",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"message":"ok",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"result":[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"name":"Hoang Phan",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"email":"hoang@gmail.com",</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"tel":"1234567890",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"address":"abc str 123, HaNoi city",</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"title": "Worker",</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"role_id":"1",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"avatar_id":"23",</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"status_id":"1"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rPr>
                <w:rFonts w:hint="default"/>
              </w:rPr>
            </w:pPr>
            <w:r>
              <w:rPr>
                <w:rFonts w:hint="default"/>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/users/{user_id}</w:t>
            </w:r>
          </w:p>
        </w:tc>
        <w:tc>
          <w:tcPr>
            <w:tcW w:w="893" w:type="dxa"/>
            <w:shd w:val="clear" w:color="auto" w:fill="auto"/>
            <w:textDirection w:val="lrTb"/>
            <w:vAlign w:val="top"/>
          </w:tcPr>
          <w:p>
            <w:pPr/>
            <w:r>
              <w:t>POST</w:t>
            </w:r>
          </w:p>
        </w:tc>
        <w:tc>
          <w:tcPr>
            <w:tcW w:w="2272" w:type="dxa"/>
            <w:shd w:val="clear" w:color="auto" w:fill="auto"/>
            <w:textDirection w:val="lrTb"/>
            <w:vAlign w:val="top"/>
          </w:tcPr>
          <w:p>
            <w:pPr/>
            <w:r>
              <w:t>All field of user. If select avatar, should update directly (auto save) -&gt; this will be describe in /upload</w:t>
            </w: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r>
              <w:rPr>
                <w:rFonts w:hint="default"/>
              </w:rPr>
              <w:t>Same as GET user detail.</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/users/</w:t>
            </w:r>
          </w:p>
        </w:tc>
        <w:tc>
          <w:tcPr>
            <w:tcW w:w="893" w:type="dxa"/>
            <w:shd w:val="clear" w:color="auto" w:fill="auto"/>
            <w:textDirection w:val="lrTb"/>
            <w:vAlign w:val="top"/>
          </w:tcPr>
          <w:p>
            <w:pPr/>
            <w:r>
              <w:t>PUT</w:t>
            </w:r>
          </w:p>
        </w:tc>
        <w:tc>
          <w:tcPr>
            <w:tcW w:w="2272" w:type="dxa"/>
            <w:shd w:val="clear" w:color="auto" w:fill="auto"/>
            <w:textDirection w:val="lrTb"/>
            <w:vAlign w:val="top"/>
          </w:tcPr>
          <w:p>
            <w:pPr/>
            <w:r>
              <w:t>Same as POST, bt now create new user</w:t>
            </w: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r>
              <w:rPr>
                <w:rFonts w:hint="default"/>
              </w:rPr>
              <w:t>Same as GET user detail.</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/articles?param=</w:t>
            </w:r>
          </w:p>
        </w:tc>
        <w:tc>
          <w:tcPr>
            <w:tcW w:w="893" w:type="dxa"/>
            <w:shd w:val="clear" w:color="auto" w:fill="auto"/>
            <w:textDirection w:val="lrTb"/>
            <w:vAlign w:val="top"/>
          </w:tcPr>
          <w:p>
            <w:pPr/>
            <w:r>
              <w:t>GET</w:t>
            </w:r>
          </w:p>
        </w:tc>
        <w:tc>
          <w:tcPr>
            <w:tcW w:w="2272" w:type="dxa"/>
            <w:shd w:val="clear" w:color="auto" w:fill="auto"/>
            <w:textDirection w:val="lrTb"/>
            <w:vAlign w:val="top"/>
          </w:tcPr>
          <w:p>
            <w:pPr/>
            <w:r>
              <w:t>None</w:t>
            </w:r>
          </w:p>
        </w:tc>
        <w:tc>
          <w:tcPr>
            <w:tcW w:w="1035" w:type="dxa"/>
            <w:shd w:val="clear" w:color="auto" w:fill="auto"/>
            <w:textDirection w:val="lrTb"/>
            <w:vAlign w:val="top"/>
          </w:tcPr>
          <w:p>
            <w:pPr/>
            <w:r>
              <w:t>ADMIN</w:t>
            </w:r>
          </w:p>
        </w:tc>
        <w:tc>
          <w:tcPr>
            <w:tcW w:w="5407" w:type="dxa"/>
            <w:shd w:val="clear" w:color="auto" w:fill="auto"/>
            <w:textDirection w:val="lrTb"/>
            <w:vAlign w:val="top"/>
          </w:tcPr>
          <w:p>
            <w:pPr>
              <w:keepNext w:val="0"/>
              <w:keepLines w:val="0"/>
              <w:pageBreakBefore w:val="0"/>
              <w:widowControl/>
              <w:kinsoku/>
              <w:wordWrap/>
              <w:overflowPunct/>
              <w:topLinePunct w:val="0"/>
              <w:autoSpaceDE/>
              <w:autoSpaceDN/>
              <w:bidi w:val="0"/>
              <w:adjustRightInd/>
              <w:snapToGrid/>
              <w:spacing w:after="0" w:line="240" w:lineRule="auto"/>
              <w:ind w:right="0" w:rightChars="0"/>
              <w:jc w:val="left"/>
              <w:textAlignment w:val="auto"/>
              <w:outlineLvl w:val="9"/>
            </w:pPr>
            <w:r>
              <w:t xml:space="preserve">List all </w:t>
            </w:r>
            <w:r>
              <w:rPr>
                <w:rFonts w:hint="default"/>
              </w:rPr>
              <w:t>articles</w:t>
            </w:r>
            <w: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{"code":"200",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"message":"ok",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"result":[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"id":"1",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"title":"abc song",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"desc":"abc song created by .. xxx",</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"image": "https://images.bontrax.se/1.jpg",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"publish_date": "25-09-2016",</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"type":"normal",</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180" w:firstLineChars="0"/>
              <w:jc w:val="left"/>
              <w:textAlignment w:val="auto"/>
              <w:outlineLvl w:val="9"/>
              <w:rPr>
                <w:rFonts w:hint="default"/>
              </w:rPr>
            </w:pPr>
            <w:r>
              <w:rPr>
                <w:rFonts w:hint="default"/>
              </w:rPr>
              <w:t xml:space="preserve"> "url":"https://www.bontrax.se/a.html",</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r>
              <w:rPr>
                <w:rFonts w:hint="default"/>
              </w:rPr>
              <w:t xml:space="preserve"> ]</w:t>
            </w:r>
          </w:p>
          <w:p>
            <w:pPr/>
            <w:r>
              <w:rPr>
                <w:rFonts w:hint="default"/>
              </w:rPr>
              <w:t>}</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/articles/{id}</w:t>
            </w:r>
          </w:p>
        </w:tc>
        <w:tc>
          <w:tcPr>
            <w:tcW w:w="893" w:type="dxa"/>
            <w:shd w:val="clear" w:color="auto" w:fill="auto"/>
            <w:textDirection w:val="lrTb"/>
            <w:vAlign w:val="top"/>
          </w:tcPr>
          <w:p>
            <w:pPr/>
            <w:r>
              <w:t>GET</w:t>
            </w:r>
          </w:p>
        </w:tc>
        <w:tc>
          <w:tcPr>
            <w:tcW w:w="2272" w:type="dxa"/>
            <w:shd w:val="clear" w:color="auto" w:fill="auto"/>
            <w:textDirection w:val="lrTb"/>
            <w:vAlign w:val="top"/>
          </w:tcPr>
          <w:p>
            <w:pPr/>
            <w:r>
              <w:t>None</w:t>
            </w:r>
          </w:p>
        </w:tc>
        <w:tc>
          <w:tcPr>
            <w:tcW w:w="1035" w:type="dxa"/>
            <w:shd w:val="clear" w:color="auto" w:fill="auto"/>
            <w:textDirection w:val="lrTb"/>
            <w:vAlign w:val="top"/>
          </w:tcPr>
          <w:p>
            <w:pPr/>
          </w:p>
        </w:tc>
        <w:tc>
          <w:tcPr>
            <w:tcW w:w="5407" w:type="dxa"/>
            <w:shd w:val="clear" w:color="auto" w:fill="auto"/>
            <w:textDirection w:val="lrTb"/>
            <w:vAlign w:val="top"/>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/pois?params=</w:t>
            </w:r>
          </w:p>
        </w:tc>
        <w:tc>
          <w:tcPr>
            <w:tcW w:w="893" w:type="dxa"/>
            <w:shd w:val="clear" w:color="auto" w:fill="auto"/>
            <w:textDirection w:val="lrTb"/>
            <w:vAlign w:val="top"/>
          </w:tcPr>
          <w:p>
            <w:pPr/>
            <w:r>
              <w:t>GET</w:t>
            </w:r>
          </w:p>
        </w:tc>
        <w:tc>
          <w:tcPr>
            <w:tcW w:w="2272" w:type="dxa"/>
            <w:shd w:val="clear" w:color="auto" w:fill="auto"/>
            <w:textDirection w:val="lrTb"/>
            <w:vAlign w:val="top"/>
          </w:tcPr>
          <w:p>
            <w:pPr/>
            <w:r>
              <w:t>params</w:t>
            </w: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r>
              <w:rPr>
                <w:rFonts w:hint="default"/>
              </w:rPr>
              <w:t>For manage all pois (user_id=0 is system_pois, #0 is user_pois)</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/pois/{poi_id}</w:t>
            </w:r>
          </w:p>
        </w:tc>
        <w:tc>
          <w:tcPr>
            <w:tcW w:w="893" w:type="dxa"/>
            <w:shd w:val="clear" w:color="auto" w:fill="auto"/>
            <w:textDirection w:val="lrTb"/>
            <w:vAlign w:val="top"/>
          </w:tcPr>
          <w:p>
            <w:pPr/>
            <w:r>
              <w:t>GET</w:t>
            </w:r>
          </w:p>
        </w:tc>
        <w:tc>
          <w:tcPr>
            <w:tcW w:w="2272" w:type="dxa"/>
            <w:shd w:val="clear" w:color="auto" w:fill="auto"/>
            <w:textDirection w:val="lrTb"/>
            <w:vAlign w:val="top"/>
          </w:tcPr>
          <w:p>
            <w:pPr/>
            <w:r>
              <w:t>None</w:t>
            </w: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r>
              <w:rPr>
                <w:rFonts w:hint="default"/>
              </w:rPr>
              <w:t>For get specific poi.</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/pois/{poi_id}</w:t>
            </w:r>
          </w:p>
        </w:tc>
        <w:tc>
          <w:tcPr>
            <w:tcW w:w="893" w:type="dxa"/>
            <w:shd w:val="clear" w:color="auto" w:fill="auto"/>
            <w:textDirection w:val="lrTb"/>
            <w:vAlign w:val="top"/>
          </w:tcPr>
          <w:p>
            <w:pPr/>
            <w:r>
              <w:t>PUT</w:t>
            </w:r>
          </w:p>
        </w:tc>
        <w:tc>
          <w:tcPr>
            <w:tcW w:w="2272" w:type="dxa"/>
            <w:shd w:val="clear" w:color="auto" w:fill="auto"/>
            <w:textDirection w:val="lrTb"/>
            <w:vAlign w:val="top"/>
          </w:tcPr>
          <w:p>
            <w:pPr/>
            <w:r>
              <w:t>All info of poi</w:t>
            </w: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r>
              <w:rPr>
                <w:rFonts w:hint="default"/>
              </w:rPr>
              <w:t>For new poi</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/pois/</w:t>
            </w:r>
          </w:p>
        </w:tc>
        <w:tc>
          <w:tcPr>
            <w:tcW w:w="893" w:type="dxa"/>
            <w:shd w:val="clear" w:color="auto" w:fill="auto"/>
            <w:textDirection w:val="lrTb"/>
            <w:vAlign w:val="top"/>
          </w:tcPr>
          <w:p>
            <w:pPr/>
            <w:r>
              <w:t>POST</w:t>
            </w:r>
          </w:p>
        </w:tc>
        <w:tc>
          <w:tcPr>
            <w:tcW w:w="2272" w:type="dxa"/>
            <w:shd w:val="clear" w:color="auto" w:fill="auto"/>
            <w:textDirection w:val="lrTb"/>
            <w:vAlign w:val="top"/>
          </w:tcPr>
          <w:p>
            <w:pPr/>
            <w:r>
              <w:t>All info of poi</w:t>
            </w: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r>
              <w:rPr>
                <w:rFonts w:hint="default"/>
              </w:rPr>
              <w:t>For edit 1 poi</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/routes?params=</w:t>
            </w:r>
          </w:p>
        </w:tc>
        <w:tc>
          <w:tcPr>
            <w:tcW w:w="893" w:type="dxa"/>
            <w:shd w:val="clear" w:color="auto" w:fill="auto"/>
            <w:textDirection w:val="lrTb"/>
            <w:vAlign w:val="top"/>
          </w:tcPr>
          <w:p>
            <w:pPr/>
            <w:r>
              <w:t>GET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/routes/{route_id}</w:t>
            </w:r>
          </w:p>
        </w:tc>
        <w:tc>
          <w:tcPr>
            <w:tcW w:w="893" w:type="dxa"/>
            <w:shd w:val="clear" w:color="auto" w:fill="auto"/>
            <w:textDirection w:val="lrTb"/>
            <w:vAlign w:val="top"/>
          </w:tcPr>
          <w:p>
            <w:pPr/>
            <w:r>
              <w:t>GET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/routes/{route_id}</w:t>
            </w:r>
          </w:p>
        </w:tc>
        <w:tc>
          <w:tcPr>
            <w:tcW w:w="893" w:type="dxa"/>
            <w:shd w:val="clear" w:color="auto" w:fill="auto"/>
            <w:textDirection w:val="lrTb"/>
            <w:vAlign w:val="top"/>
          </w:tcPr>
          <w:p>
            <w:pPr/>
            <w:r>
              <w:t>PUT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/routes/</w:t>
            </w:r>
          </w:p>
        </w:tc>
        <w:tc>
          <w:tcPr>
            <w:tcW w:w="893" w:type="dxa"/>
            <w:shd w:val="clear" w:color="auto" w:fill="auto"/>
            <w:textDirection w:val="lrTb"/>
            <w:vAlign w:val="top"/>
          </w:tcPr>
          <w:p>
            <w:pPr/>
            <w:r>
              <w:t>POST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/tracks?params=</w:t>
            </w:r>
          </w:p>
        </w:tc>
        <w:tc>
          <w:tcPr>
            <w:tcW w:w="893" w:type="dxa"/>
            <w:shd w:val="clear" w:color="auto" w:fill="auto"/>
            <w:textDirection w:val="lrTb"/>
            <w:vAlign w:val="top"/>
          </w:tcPr>
          <w:p>
            <w:pPr/>
            <w:r>
              <w:t>GET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/tracks/{track_id}</w:t>
            </w:r>
          </w:p>
        </w:tc>
        <w:tc>
          <w:tcPr>
            <w:tcW w:w="893" w:type="dxa"/>
            <w:shd w:val="clear" w:color="auto" w:fill="auto"/>
            <w:textDirection w:val="lrTb"/>
            <w:vAlign w:val="top"/>
          </w:tcPr>
          <w:p>
            <w:pPr/>
            <w:r>
              <w:t>GET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/tracks/{track_id}</w:t>
            </w:r>
          </w:p>
        </w:tc>
        <w:tc>
          <w:tcPr>
            <w:tcW w:w="893" w:type="dxa"/>
            <w:shd w:val="clear" w:color="auto" w:fill="auto"/>
            <w:textDirection w:val="lrTb"/>
            <w:vAlign w:val="top"/>
          </w:tcPr>
          <w:p>
            <w:pPr/>
            <w:r>
              <w:t>PUT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/tracks/</w:t>
            </w:r>
          </w:p>
        </w:tc>
        <w:tc>
          <w:tcPr>
            <w:tcW w:w="893" w:type="dxa"/>
            <w:shd w:val="clear" w:color="auto" w:fill="auto"/>
            <w:textDirection w:val="lrTb"/>
            <w:vAlign w:val="top"/>
          </w:tcPr>
          <w:p>
            <w:pPr/>
            <w:r>
              <w:t>POST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/{object_id}/tags/</w:t>
            </w:r>
          </w:p>
        </w:tc>
        <w:tc>
          <w:tcPr>
            <w:tcW w:w="893" w:type="dxa"/>
            <w:shd w:val="clear" w:color="auto" w:fill="auto"/>
            <w:textDirection w:val="lrTb"/>
            <w:vAlign w:val="top"/>
          </w:tcPr>
          <w:p>
            <w:pPr/>
            <w:r>
              <w:t>GET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r>
              <w:rPr>
                <w:rFonts w:hint="default"/>
              </w:rPr>
              <w:t>All tags of 1 objects</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/{object_id}/tags/{tag_id}</w:t>
            </w:r>
          </w:p>
        </w:tc>
        <w:tc>
          <w:tcPr>
            <w:tcW w:w="893" w:type="dxa"/>
            <w:shd w:val="clear" w:color="auto" w:fill="auto"/>
            <w:textDirection w:val="lrTb"/>
            <w:vAlign w:val="top"/>
          </w:tcPr>
          <w:p>
            <w:pPr/>
            <w:r>
              <w:t>POST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r>
              <w:rPr>
                <w:rFonts w:hint="default"/>
              </w:rPr>
              <w:t>Edit tag.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/{object_id}/tags/</w:t>
            </w:r>
          </w:p>
        </w:tc>
        <w:tc>
          <w:tcPr>
            <w:tcW w:w="893" w:type="dxa"/>
            <w:shd w:val="clear" w:color="auto" w:fill="auto"/>
            <w:textDirection w:val="lrTb"/>
            <w:vAlign w:val="top"/>
          </w:tcPr>
          <w:p>
            <w:pPr/>
            <w:r>
              <w:t>PUT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r>
              <w:rPr>
                <w:rFonts w:hint="default"/>
              </w:rPr>
              <w:t>New tag.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/maps?params</w:t>
            </w:r>
          </w:p>
        </w:tc>
        <w:tc>
          <w:tcPr>
            <w:tcW w:w="893" w:type="dxa"/>
            <w:shd w:val="clear" w:color="auto" w:fill="auto"/>
            <w:textDirection w:val="lrTb"/>
            <w:vAlign w:val="top"/>
          </w:tcPr>
          <w:p>
            <w:pPr/>
            <w:r>
              <w:t>GET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r>
              <w:rPr>
                <w:rFonts w:hint="default"/>
              </w:rPr>
              <w:t>All map zone (offline map)</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/maps/{map_id}</w:t>
            </w:r>
          </w:p>
        </w:tc>
        <w:tc>
          <w:tcPr>
            <w:tcW w:w="893" w:type="dxa"/>
            <w:shd w:val="clear" w:color="auto" w:fill="auto"/>
            <w:textDirection w:val="lrTb"/>
            <w:vAlign w:val="top"/>
          </w:tcPr>
          <w:p>
            <w:pPr/>
            <w:r>
              <w:t>GET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r>
              <w:rPr>
                <w:rFonts w:hint="default"/>
              </w:rPr>
              <w:t>Info of 1 map zone (including kmz list | zip package)</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/maps/{map_id}</w:t>
            </w:r>
          </w:p>
        </w:tc>
        <w:tc>
          <w:tcPr>
            <w:tcW w:w="893" w:type="dxa"/>
            <w:shd w:val="clear" w:color="auto" w:fill="auto"/>
            <w:textDirection w:val="lrTb"/>
            <w:vAlign w:val="top"/>
          </w:tcPr>
          <w:p>
            <w:pPr/>
            <w:r>
              <w:t>POST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Ex>
        <w:tc>
          <w:tcPr>
            <w:tcW w:w="1930" w:type="dxa"/>
            <w:shd w:val="clear" w:color="auto" w:fill="auto"/>
            <w:textDirection w:val="lrTb"/>
            <w:vAlign w:val="top"/>
          </w:tcPr>
          <w:p>
            <w:pPr/>
            <w:r>
              <w:t>/maps</w:t>
            </w:r>
          </w:p>
        </w:tc>
        <w:tc>
          <w:tcPr>
            <w:tcW w:w="893" w:type="dxa"/>
            <w:shd w:val="clear" w:color="auto" w:fill="auto"/>
            <w:textDirection w:val="lrTb"/>
            <w:vAlign w:val="top"/>
          </w:tcPr>
          <w:p>
            <w:pPr/>
            <w:r>
              <w:t>PUT</w:t>
            </w:r>
          </w:p>
        </w:tc>
        <w:tc>
          <w:tcPr>
            <w:tcW w:w="2272" w:type="dxa"/>
            <w:shd w:val="clear" w:color="auto" w:fill="auto"/>
            <w:textDirection w:val="lrTb"/>
            <w:vAlign w:val="top"/>
          </w:tcPr>
          <w:p>
            <w:pPr/>
          </w:p>
        </w:tc>
        <w:tc>
          <w:tcPr>
            <w:tcW w:w="1035" w:type="dxa"/>
            <w:shd w:val="clear" w:color="auto" w:fill="auto"/>
            <w:textDirection w:val="lrTb"/>
            <w:vAlign w:val="top"/>
          </w:tcPr>
          <w:p>
            <w:pPr/>
            <w:r>
              <w:t>ADMIN</w:t>
            </w:r>
          </w:p>
        </w:tc>
        <w:tc>
          <w:tcPr>
            <w:tcW w:w="5407" w:type="dxa"/>
            <w:shd w:val="clear" w:color="auto" w:fill="auto"/>
            <w:textDirection w:val="lrTb"/>
            <w:vAlign w:val="top"/>
          </w:tcPr>
          <w:p>
            <w:pPr>
              <w:rPr>
                <w:rFonts w:hint="default"/>
              </w:rPr>
            </w:pPr>
            <w:r>
              <w:rPr>
                <w:rFonts w:hint="default"/>
              </w:rPr>
              <w:t>Add new map zone.</w:t>
            </w:r>
          </w:p>
        </w:tc>
      </w:tr>
    </w:tbl>
    <w:p>
      <w:pPr/>
    </w:p>
    <w:p>
      <w:pPr/>
    </w:p>
    <w:p>
      <w:pPr>
        <w:pStyle w:val="2"/>
      </w:pPr>
      <w:r>
        <w:t>Hiking/Treking Mobile App</w:t>
      </w:r>
    </w:p>
    <w:p>
      <w:pPr/>
      <w:r>
        <w:t>This is the mobile application that treking/hiking guy use. Specification of user stories and GUI are described as cards in the project’s Jiraboard (and describe here)</w:t>
      </w:r>
    </w:p>
    <w:p>
      <w:pPr/>
      <w:r>
        <w:t>The following are general requirements for the app iOS (Android will be specified later)</w:t>
      </w:r>
    </w:p>
    <w:p>
      <w:pPr>
        <w:pStyle w:val="27"/>
        <w:numPr>
          <w:ilvl w:val="0"/>
          <w:numId w:val="1"/>
        </w:numPr>
        <w:ind w:left="720" w:leftChars="0" w:hanging="360" w:firstLineChars="0"/>
      </w:pPr>
      <w:r>
        <w:t>The App should support iOS 8,9.</w:t>
      </w:r>
    </w:p>
    <w:p>
      <w:pPr>
        <w:pStyle w:val="27"/>
        <w:numPr>
          <w:ilvl w:val="0"/>
          <w:numId w:val="1"/>
        </w:numPr>
        <w:ind w:left="720" w:leftChars="0" w:hanging="360" w:firstLineChars="0"/>
      </w:pPr>
      <w:r>
        <w:t>The App should support screen sizes with resolutions between 640 X 1136 (5s) and 1080 X 1920 (6s).</w:t>
      </w:r>
    </w:p>
    <w:p>
      <w:pPr>
        <w:pStyle w:val="27"/>
        <w:numPr>
          <w:ilvl w:val="0"/>
          <w:numId w:val="1"/>
        </w:numPr>
        <w:ind w:left="720" w:leftChars="0" w:hanging="360" w:firstLineChars="0"/>
      </w:pPr>
      <w:r>
        <w:t>Crash reporting will be done with CrashLytic.</w:t>
      </w:r>
    </w:p>
    <w:p>
      <w:pPr>
        <w:pStyle w:val="27"/>
        <w:numPr>
          <w:ilvl w:val="0"/>
          <w:numId w:val="1"/>
        </w:numPr>
        <w:ind w:left="720" w:leftChars="0" w:hanging="360" w:firstLineChars="0"/>
      </w:pPr>
      <w:r>
        <w:t xml:space="preserve">SQLite database will be used for storing information. </w:t>
      </w:r>
    </w:p>
    <w:p>
      <w:pPr>
        <w:pStyle w:val="27"/>
        <w:numPr>
          <w:ilvl w:val="0"/>
          <w:numId w:val="1"/>
        </w:numPr>
        <w:ind w:left="720" w:leftChars="0" w:hanging="360" w:firstLineChars="0"/>
      </w:pPr>
      <w:r>
        <w:t>Upon logging in for the first time, the app retrieves all user data from the server and stores it locally in SQLite database.  The app also stores the authentication token in a SharedPreferences so it doesn’t need to prompt the user to login again unless the server returned an authentication or authorization error as a response for one of the requests.</w:t>
      </w:r>
    </w:p>
    <w:p>
      <w:pPr>
        <w:pStyle w:val="27"/>
        <w:numPr>
          <w:ilvl w:val="0"/>
          <w:numId w:val="1"/>
        </w:numPr>
        <w:ind w:left="720" w:leftChars="0" w:hanging="360" w:firstLineChars="0"/>
      </w:pPr>
      <w:r>
        <w:t>In case of conflicts between local updates and server updates, the newest change overrides the older one. All records in the app will have a "Last Modified" timestamp to indicate when the update occurred.</w:t>
      </w:r>
    </w:p>
    <w:p>
      <w:pPr>
        <w:pStyle w:val="27"/>
        <w:numPr>
          <w:ilvl w:val="0"/>
          <w:numId w:val="1"/>
        </w:numPr>
        <w:ind w:left="720" w:leftChars="0" w:hanging="360" w:firstLineChars="0"/>
      </w:pPr>
      <w:r>
        <w:t>All names used in the application should follow Naming Conventions.</w:t>
      </w:r>
    </w:p>
    <w:p>
      <w:pPr>
        <w:pStyle w:val="27"/>
        <w:numPr>
          <w:ilvl w:val="0"/>
          <w:numId w:val="1"/>
        </w:numPr>
        <w:ind w:left="720" w:leftChars="0" w:hanging="360" w:firstLineChars="0"/>
      </w:pPr>
      <w:r>
        <w:t>Mobile app should have a test suite that tests the app automatically either in isolation or with the service layer.</w:t>
      </w:r>
    </w:p>
    <w:p>
      <w:pPr>
        <w:pStyle w:val="27"/>
        <w:numPr>
          <w:ilvl w:val="0"/>
          <w:numId w:val="1"/>
        </w:numPr>
        <w:ind w:left="720" w:leftChars="0" w:hanging="360" w:firstLineChars="0"/>
      </w:pPr>
      <w:r>
        <w:t>Follow the quality of code checklist.</w:t>
      </w:r>
    </w:p>
    <w:p>
      <w:pPr/>
    </w:p>
    <w:p>
      <w:pPr/>
      <w:r>
        <w:t>The authentication token is generated by JWT library (</w:t>
      </w:r>
      <w:r>
        <w:rPr>
          <w:rFonts w:hint="default"/>
        </w:rPr>
        <w:t>https://jwt.io/</w:t>
      </w:r>
      <w:r>
        <w:t>). For iOS parser, we can use this lib (</w:t>
      </w:r>
      <w:r>
        <w:rPr>
          <w:rFonts w:hint="default"/>
        </w:rPr>
        <w:t>https://github.com/auth0/JWTDecode.swift</w:t>
      </w:r>
      <w:r>
        <w:t xml:space="preserve">). </w:t>
      </w:r>
    </w:p>
    <w:p>
      <w:pPr/>
      <w:r>
        <w:rPr>
          <w:b/>
          <w:bCs/>
        </w:rPr>
        <w:t>Describe this token as below (note: we also tracking token base on AppID, now AppID for iOS = 1)</w:t>
      </w:r>
    </w:p>
    <w:tbl>
      <w:tblPr>
        <w:tblStyle w:val="19"/>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78" w:type="dxa"/>
            <w:shd w:val="clear" w:color="auto" w:fill="B9B9B9" w:themeFill="background1" w:themeFillShade="BF"/>
          </w:tcPr>
          <w:p>
            <w:pPr>
              <w:rPr>
                <w:b/>
                <w:bCs/>
                <w:vertAlign w:val="baseline"/>
              </w:rPr>
            </w:pPr>
            <w:r>
              <w:rPr>
                <w:b/>
                <w:bCs/>
              </w:rPr>
              <w:t>Encode</w:t>
            </w:r>
          </w:p>
        </w:tc>
        <w:tc>
          <w:tcPr>
            <w:tcW w:w="6138" w:type="dxa"/>
            <w:shd w:val="clear" w:color="auto" w:fill="B9B9B9" w:themeFill="background1" w:themeFillShade="BF"/>
          </w:tcPr>
          <w:p>
            <w:pPr>
              <w:rPr>
                <w:b/>
                <w:bCs/>
                <w:vertAlign w:val="baseline"/>
              </w:rPr>
            </w:pPr>
            <w:r>
              <w:rPr>
                <w:b/>
                <w:bCs/>
                <w:vertAlign w:val="baseline"/>
              </w:rPr>
              <w:t>Decode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78" w:type="dxa"/>
            <w:vMerge w:val="restart"/>
          </w:tcPr>
          <w:p>
            <w:pPr>
              <w:rPr>
                <w:vertAlign w:val="baseline"/>
              </w:rPr>
            </w:pPr>
            <w:r>
              <w:rPr>
                <w:rFonts w:hint="default"/>
                <w:color w:val="FF0000"/>
                <w:vertAlign w:val="baseline"/>
              </w:rPr>
              <w:t>eyJ0eXAiOiJKV1QiLCJhbGciOiJIUzI1NiJ9</w:t>
            </w:r>
            <w:r>
              <w:rPr>
                <w:rFonts w:hint="default"/>
                <w:vertAlign w:val="baseline"/>
              </w:rPr>
              <w:t>.</w:t>
            </w:r>
            <w:r>
              <w:rPr>
                <w:rFonts w:hint="default"/>
                <w:color w:val="00B0F0"/>
                <w:vertAlign w:val="baseline"/>
              </w:rPr>
              <w:t>eyJuYW1lIjoiSG9hbmcuUGhhbiIsInJvbGVfaWQiOjEsImF2YXRhciI6Imh0dHBzOlwvXC9hc3NldHMuZGV2LmJvbnRyYXguY29tXC9hdmF0YXJzXC80XC8yMDE2XzA3XzA2XC8xMjNfNTIxNDBfMzAweDMwMC5wbmciLCJjcmVhdGVkX2F0IjoiMjAxNi0wNi0yN1QxMjowNTo0MiswNzowMCIsImNyZWF0ZWRfYXRfY21zIjoiMDZcLzI3XC8yMDE2Iiwic3ViIjo0LCJpc3MiOiJodHRwczpcL1wvYXBpLmRldi5ib250cmF4LmNvbVwvdjFcL2xvZ2luIiwiaWF0IjoxNDY4NTU0MzIxLCJleHAiOjE0Njg1OTc1MjEsIm5iZiI6MTQ2ODU1NDMyMSwianRpIjoiM2NiMjQyNjQxODIwYTYzY2I5YTJjNThiNzRmNzYzMzcifQ</w:t>
            </w:r>
            <w:r>
              <w:rPr>
                <w:rFonts w:hint="default"/>
                <w:vertAlign w:val="baseline"/>
              </w:rPr>
              <w:t>.</w:t>
            </w:r>
            <w:r>
              <w:rPr>
                <w:rFonts w:hint="default"/>
                <w:color w:val="7030A0"/>
                <w:vertAlign w:val="baseline"/>
              </w:rPr>
              <w:t>Xi4owIVmHeBimlK8U4T8y4YHDp_4tu_yD1mZ5AWN5dM</w:t>
            </w:r>
          </w:p>
        </w:tc>
        <w:tc>
          <w:tcPr>
            <w:tcW w:w="6138" w:type="dxa"/>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vertAlign w:val="baseline"/>
              </w:rPr>
            </w:pPr>
            <w:r>
              <w:rPr>
                <w:vertAlign w:val="baseline"/>
              </w:rPr>
              <w:t>Header (</w:t>
            </w:r>
            <w:r>
              <w:rPr>
                <w:rFonts w:hint="default"/>
              </w:rPr>
              <w:t xml:space="preserve">ALGORITHM </w:t>
            </w:r>
            <w:r>
              <w:rPr>
                <w:rFonts w:hint="default"/>
                <w:vertAlign w:val="baseline"/>
              </w:rPr>
              <w:t>&amp; TOKEN TYPE)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FF0000"/>
                <w:vertAlign w:val="baseline"/>
              </w:rPr>
            </w:pPr>
            <w:r>
              <w:rPr>
                <w:rFonts w:hint="default"/>
                <w:color w:val="FF0000"/>
                <w:vertAlign w:val="baseline"/>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FF0000"/>
                <w:vertAlign w:val="baseline"/>
              </w:rPr>
            </w:pPr>
            <w:r>
              <w:rPr>
                <w:rFonts w:hint="default"/>
                <w:color w:val="FF0000"/>
                <w:vertAlign w:val="baseline"/>
              </w:rPr>
              <w:t xml:space="preserve">  "alg": "HS256",</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FF0000"/>
                <w:vertAlign w:val="baseline"/>
              </w:rPr>
            </w:pPr>
            <w:r>
              <w:rPr>
                <w:rFonts w:hint="default"/>
                <w:color w:val="FF0000"/>
                <w:vertAlign w:val="baseline"/>
              </w:rPr>
              <w:t xml:space="preserve">  "typ": "JWT",</w:t>
            </w:r>
          </w:p>
          <w:p>
            <w:pPr>
              <w:rPr>
                <w:rFonts w:hint="default"/>
                <w:vertAlign w:val="baseline"/>
              </w:rPr>
            </w:pPr>
            <w:r>
              <w:rPr>
                <w:rFonts w:hint="default"/>
                <w:color w:val="FF0000"/>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78" w:type="dxa"/>
            <w:vMerge w:val="continue"/>
          </w:tcPr>
          <w:p>
            <w:pPr>
              <w:rPr>
                <w:vertAlign w:val="baseline"/>
              </w:rPr>
            </w:pPr>
          </w:p>
        </w:tc>
        <w:tc>
          <w:tcPr>
            <w:tcW w:w="6138" w:type="dxa"/>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vertAlign w:val="baseline"/>
              </w:rPr>
            </w:pPr>
            <w:r>
              <w:rPr>
                <w:vertAlign w:val="baseline"/>
              </w:rPr>
              <w:t>Payload(</w:t>
            </w:r>
            <w:r>
              <w:rPr>
                <w:rFonts w:hint="default"/>
              </w:rPr>
              <w:t>DATA</w:t>
            </w:r>
            <w:r>
              <w:rPr>
                <w:rFonts w:hint="default"/>
                <w:vertAlign w:val="baseline"/>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00B0F0"/>
                <w:vertAlign w:val="baseline"/>
              </w:rPr>
            </w:pPr>
            <w:r>
              <w:rPr>
                <w:rFonts w:hint="default"/>
                <w:color w:val="00B0F0"/>
                <w:vertAlign w:val="baseline"/>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00B0F0"/>
                <w:vertAlign w:val="baseline"/>
              </w:rPr>
            </w:pPr>
            <w:r>
              <w:rPr>
                <w:rFonts w:hint="default"/>
                <w:color w:val="00B0F0"/>
                <w:vertAlign w:val="baseline"/>
              </w:rPr>
              <w:t>"name": "Hoang.Phan",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00B0F0"/>
                <w:vertAlign w:val="baseline"/>
              </w:rPr>
            </w:pPr>
            <w:r>
              <w:rPr>
                <w:rFonts w:hint="default"/>
                <w:color w:val="00B0F0"/>
                <w:vertAlign w:val="baseline"/>
              </w:rPr>
              <w:t xml:space="preserve">  "role_id": 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00B0F0"/>
                <w:vertAlign w:val="baseline"/>
              </w:rPr>
            </w:pPr>
            <w:r>
              <w:rPr>
                <w:rFonts w:hint="default"/>
                <w:color w:val="00B0F0"/>
                <w:vertAlign w:val="baseline"/>
              </w:rPr>
              <w:t xml:space="preserve">  "avatar": </w:t>
            </w:r>
            <w:r>
              <w:rPr>
                <w:rFonts w:hint="default"/>
                <w:color w:val="00B0F0"/>
                <w:vertAlign w:val="baseline"/>
              </w:rPr>
              <w:t>...</w:t>
            </w:r>
            <w:r>
              <w:rPr>
                <w:rFonts w:hint="default"/>
                <w:color w:val="00B0F0"/>
                <w:vertAlign w:val="baseline"/>
              </w:rPr>
              <w:t>/123_52140_300x300.png",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00B0F0"/>
                <w:vertAlign w:val="baseline"/>
              </w:rPr>
            </w:pPr>
            <w:r>
              <w:rPr>
                <w:rFonts w:hint="default"/>
                <w:color w:val="00B0F0"/>
                <w:vertAlign w:val="baseline"/>
              </w:rPr>
              <w:t xml:space="preserve">  "created_at": "2016-06-27T12:05:42+07:00",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00B0F0"/>
                <w:vertAlign w:val="baseline"/>
              </w:rPr>
            </w:pPr>
            <w:r>
              <w:rPr>
                <w:rFonts w:hint="default"/>
                <w:color w:val="00B0F0"/>
                <w:vertAlign w:val="baseline"/>
              </w:rPr>
              <w:t xml:space="preserve">  "created_at_cms": "06/27/2016",</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00B0F0"/>
                <w:vertAlign w:val="baseline"/>
              </w:rPr>
            </w:pPr>
            <w:r>
              <w:rPr>
                <w:rFonts w:hint="default"/>
                <w:color w:val="00B0F0"/>
                <w:vertAlign w:val="baseline"/>
              </w:rPr>
              <w:t xml:space="preserve">  "sub": 4,</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00B0F0"/>
                <w:vertAlign w:val="baseline"/>
              </w:rPr>
            </w:pPr>
            <w:r>
              <w:rPr>
                <w:rFonts w:hint="default"/>
                <w:color w:val="00B0F0"/>
                <w:vertAlign w:val="baseline"/>
              </w:rPr>
              <w:t xml:space="preserve">  "iss": "https://api.dev.bontrax.com/v1/login",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00B0F0"/>
                <w:vertAlign w:val="baseline"/>
              </w:rPr>
            </w:pPr>
            <w:r>
              <w:rPr>
                <w:rFonts w:hint="default"/>
                <w:color w:val="00B0F0"/>
                <w:vertAlign w:val="baseline"/>
              </w:rPr>
              <w:t xml:space="preserve">  "iat": 1468554321,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00B0F0"/>
                <w:vertAlign w:val="baseline"/>
              </w:rPr>
            </w:pPr>
            <w:r>
              <w:rPr>
                <w:rFonts w:hint="default"/>
                <w:color w:val="00B0F0"/>
                <w:vertAlign w:val="baseline"/>
              </w:rPr>
              <w:t xml:space="preserve">  "exp": 1468597521,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00B0F0"/>
                <w:vertAlign w:val="baseline"/>
              </w:rPr>
            </w:pPr>
            <w:r>
              <w:rPr>
                <w:rFonts w:hint="default"/>
                <w:color w:val="00B0F0"/>
                <w:vertAlign w:val="baseline"/>
              </w:rPr>
              <w:t xml:space="preserve">  "nbf": 1468554321,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00B0F0"/>
                <w:vertAlign w:val="baseline"/>
              </w:rPr>
            </w:pPr>
            <w:r>
              <w:rPr>
                <w:rFonts w:hint="default"/>
                <w:color w:val="00B0F0"/>
                <w:vertAlign w:val="baseline"/>
              </w:rPr>
              <w:t xml:space="preserve">  "jti": "3cb242641820a63cb9a2c58b74f76337"</w:t>
            </w:r>
          </w:p>
          <w:p>
            <w:pPr>
              <w:rPr>
                <w:vertAlign w:val="baseline"/>
              </w:rPr>
            </w:pPr>
            <w:r>
              <w:rPr>
                <w:rFonts w:hint="default"/>
                <w:color w:val="00B0F0"/>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78" w:type="dxa"/>
            <w:vMerge w:val="continue"/>
          </w:tcPr>
          <w:p>
            <w:pPr>
              <w:rPr>
                <w:vertAlign w:val="baseline"/>
              </w:rPr>
            </w:pPr>
          </w:p>
        </w:tc>
        <w:tc>
          <w:tcPr>
            <w:tcW w:w="6138" w:type="dxa"/>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vertAlign w:val="baseline"/>
              </w:rPr>
            </w:pPr>
            <w:r>
              <w:rPr>
                <w:vertAlign w:val="baseline"/>
              </w:rPr>
              <w:t>Signature (VERIFY</w:t>
            </w:r>
            <w:r>
              <w:rPr>
                <w:rFonts w:hint="default"/>
                <w:vertAlign w:val="baseline"/>
              </w:rPr>
              <w:t>)</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7030A0"/>
                <w:vertAlign w:val="baseline"/>
              </w:rPr>
            </w:pPr>
            <w:r>
              <w:rPr>
                <w:rFonts w:hint="default"/>
                <w:color w:val="7030A0"/>
                <w:vertAlign w:val="baseline"/>
              </w:rPr>
              <w:t>HMACSHA2HMACSHA256(</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7030A0"/>
                <w:vertAlign w:val="baseline"/>
              </w:rPr>
            </w:pPr>
            <w:r>
              <w:rPr>
                <w:rFonts w:hint="default"/>
                <w:color w:val="7030A0"/>
                <w:vertAlign w:val="baseline"/>
              </w:rPr>
              <w:t xml:space="preserve">  base64UrlEncode(header) + "."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7030A0"/>
                <w:vertAlign w:val="baseline"/>
              </w:rPr>
            </w:pPr>
            <w:r>
              <w:rPr>
                <w:rFonts w:hint="default"/>
                <w:color w:val="7030A0"/>
                <w:vertAlign w:val="baseline"/>
              </w:rPr>
              <w:t xml:space="preserve">  base64UrlEncode(payload),</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7030A0"/>
                <w:vertAlign w:val="baseline"/>
              </w:rPr>
            </w:pPr>
            <w:r>
              <w:rPr>
                <w:rFonts w:hint="default"/>
                <w:color w:val="7030A0"/>
                <w:vertAlign w:val="baseline"/>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color w:val="7030A0"/>
                <w:vertAlign w:val="baseline"/>
              </w:rPr>
            </w:pPr>
            <w:r>
              <w:rPr>
                <w:rFonts w:hint="default"/>
                <w:color w:val="7030A0"/>
                <w:vertAlign w:val="baseline"/>
              </w:rPr>
              <w:t>KnCJwVrx0HY3UxmI62GdJpOknobqkWdf</w:t>
            </w:r>
          </w:p>
          <w:p>
            <w:pPr>
              <w:rPr>
                <w:vertAlign w:val="baseline"/>
              </w:rPr>
            </w:pPr>
            <w:r>
              <w:rPr>
                <w:rFonts w:hint="default"/>
                <w:color w:val="7030A0"/>
                <w:vertAlign w:val="baseline"/>
              </w:rPr>
              <w:t>)</w:t>
            </w:r>
          </w:p>
        </w:tc>
      </w:tr>
    </w:tbl>
    <w:p>
      <w:pPr>
        <w:pStyle w:val="27"/>
        <w:numPr>
          <w:ilvl w:val="0"/>
          <w:numId w:val="0"/>
        </w:numPr>
        <w:spacing w:after="200"/>
        <w:contextualSpacing/>
      </w:pPr>
    </w:p>
    <w:p>
      <w:pPr>
        <w:pStyle w:val="27"/>
        <w:numPr>
          <w:ilvl w:val="0"/>
          <w:numId w:val="0"/>
        </w:numPr>
        <w:spacing w:after="200"/>
        <w:contextualSpacing/>
      </w:pPr>
      <w:r>
        <w:rPr>
          <w:b/>
          <w:bCs/>
        </w:rPr>
        <w:t>Describe about param encoding</w:t>
      </w:r>
    </w:p>
    <w:tbl>
      <w:tblPr>
        <w:tblStyle w:val="19"/>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1"/>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71" w:type="dxa"/>
            <w:shd w:val="clear" w:color="auto" w:fill="B9B9B9" w:themeFill="background1" w:themeFillShade="BF"/>
          </w:tcPr>
          <w:p>
            <w:pPr>
              <w:rPr>
                <w:b/>
                <w:bCs/>
                <w:vertAlign w:val="baseline"/>
              </w:rPr>
            </w:pPr>
            <w:r>
              <w:rPr>
                <w:b/>
                <w:bCs/>
              </w:rPr>
              <w:t>Encode</w:t>
            </w:r>
            <w:r>
              <w:rPr>
                <w:b/>
                <w:bCs/>
              </w:rPr>
              <w:t xml:space="preserve"> (encodeBase64)</w:t>
            </w:r>
          </w:p>
        </w:tc>
        <w:tc>
          <w:tcPr>
            <w:tcW w:w="4845" w:type="dxa"/>
            <w:shd w:val="clear" w:color="auto" w:fill="B9B9B9" w:themeFill="background1" w:themeFillShade="BF"/>
          </w:tcPr>
          <w:p>
            <w:pPr>
              <w:rPr>
                <w:b/>
                <w:bCs/>
                <w:vertAlign w:val="baseline"/>
              </w:rPr>
            </w:pPr>
            <w:r>
              <w:rPr>
                <w:b/>
                <w:bCs/>
                <w:vertAlign w:val="baseline"/>
              </w:rPr>
              <w:t>Decode</w:t>
            </w:r>
            <w:r>
              <w:rPr>
                <w:b/>
                <w:bCs/>
                <w:vertAlign w:val="baseline"/>
              </w:rPr>
              <w:t xml:space="preserve"> (decodeBase64)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71" w:type="dxa"/>
          </w:tcPr>
          <w:p>
            <w:pPr/>
            <w:r>
              <w:rPr>
                <w:rFonts w:hint="default"/>
              </w:rPr>
              <w:t>eyJwYWdlIjoxLCJwZXJQYWdlIjo1fQ==</w:t>
            </w:r>
          </w:p>
        </w:tc>
        <w:tc>
          <w:tcPr>
            <w:tcW w:w="4845" w:type="dxa"/>
          </w:tcPr>
          <w:p>
            <w:pPr>
              <w:rPr>
                <w:vertAlign w:val="baseline"/>
              </w:rPr>
            </w:pPr>
            <w:r>
              <w:rPr>
                <w:rFonts w:hint="default"/>
                <w:vertAlign w:val="baseline"/>
              </w:rPr>
              <w:t>{"page":1,"perPage":5}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71" w:type="dxa"/>
          </w:tcPr>
          <w:p>
            <w:pPr>
              <w:rPr>
                <w:rFonts w:hint="default"/>
              </w:rPr>
            </w:pPr>
            <w:r>
              <w:rPr>
                <w:rFonts w:hint="default"/>
              </w:rPr>
              <w:t>eyJwYWdlIjoxLCJwZXJQYWdlIjo1LCJzZWFyY2giOiJob2FpIn0=</w:t>
            </w:r>
          </w:p>
        </w:tc>
        <w:tc>
          <w:tcPr>
            <w:tcW w:w="4845" w:type="dxa"/>
          </w:tcPr>
          <w:p>
            <w:pPr>
              <w:rPr>
                <w:rFonts w:hint="default"/>
                <w:vertAlign w:val="baseline"/>
              </w:rPr>
            </w:pPr>
            <w:r>
              <w:rPr>
                <w:rFonts w:hint="default"/>
                <w:vertAlign w:val="baseline"/>
              </w:rPr>
              <w:t>{"page":1,"perPage":5,"search":"hoai"}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71" w:type="dxa"/>
          </w:tcPr>
          <w:p>
            <w:pPr>
              <w:rPr>
                <w:rFonts w:hint="default"/>
              </w:rPr>
            </w:pPr>
            <w:r>
              <w:rPr>
                <w:rFonts w:hint="default"/>
              </w:rPr>
              <w:t>eyJwYWdlIjoxLCJwZXJQYWdlIjo1LCAicm9sZV9pZCI6M30=</w:t>
            </w:r>
          </w:p>
        </w:tc>
        <w:tc>
          <w:tcPr>
            <w:tcW w:w="4845" w:type="dxa"/>
          </w:tcPr>
          <w:p>
            <w:pPr>
              <w:rPr>
                <w:rFonts w:hint="default"/>
                <w:vertAlign w:val="baseline"/>
              </w:rPr>
            </w:pPr>
            <w:r>
              <w:rPr>
                <w:rFonts w:hint="default"/>
                <w:vertAlign w:val="baseline"/>
              </w:rPr>
              <w:t>{"page":1,"perPage":5, "role_id":3}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71" w:type="dxa"/>
          </w:tcPr>
          <w:p>
            <w:pPr>
              <w:rPr>
                <w:rFonts w:hint="default"/>
              </w:rPr>
            </w:pPr>
            <w:r>
              <w:rPr>
                <w:rFonts w:hint="default"/>
              </w:rPr>
              <w:t>eyJwYWdlIjoxLCJwZXJQYWdlIjo1LCAicm9sZV9pZCI6MywgInN0YXR1c19pZCI6MX0=</w:t>
            </w:r>
          </w:p>
        </w:tc>
        <w:tc>
          <w:tcPr>
            <w:tcW w:w="4845" w:type="dxa"/>
          </w:tcPr>
          <w:p>
            <w:pPr>
              <w:rPr>
                <w:rFonts w:hint="default"/>
                <w:vertAlign w:val="baseline"/>
              </w:rPr>
            </w:pPr>
            <w:r>
              <w:rPr>
                <w:rFonts w:hint="default"/>
                <w:vertAlign w:val="baseline"/>
              </w:rPr>
              <w:t>{"page":1,"perPage":5, "role_id":3, "status_id":1}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71" w:type="dxa"/>
          </w:tcPr>
          <w:p>
            <w:pPr>
              <w:rPr>
                <w:rFonts w:hint="default"/>
              </w:rPr>
            </w:pPr>
            <w:r>
              <w:rPr>
                <w:rFonts w:hint="default"/>
              </w:rPr>
              <w:t>eyJwYWdlIjoxLCJwZXJQYWdlIjo1LCAicm9sZV9pZCI6MywgInN0YXR1c19pZCI6MSwgInN5bmNfYXQiOiIyMDE1LTA5LTA5IDEyOjEyOjM0KzcifQ==</w:t>
            </w:r>
          </w:p>
        </w:tc>
        <w:tc>
          <w:tcPr>
            <w:tcW w:w="4845" w:type="dxa"/>
          </w:tcPr>
          <w:p>
            <w:pPr>
              <w:rPr>
                <w:rFonts w:hint="default"/>
                <w:vertAlign w:val="baseline"/>
              </w:rPr>
            </w:pPr>
            <w:r>
              <w:rPr>
                <w:rFonts w:hint="default"/>
                <w:vertAlign w:val="baseline"/>
              </w:rPr>
              <w:t>{"page":1,"perPage":5, "role_id":3, "status_id":1, "sync_at":"2015-09-09 12:12:34+7"}</w:t>
            </w:r>
          </w:p>
        </w:tc>
      </w:tr>
    </w:tbl>
    <w:p>
      <w:pPr>
        <w:pStyle w:val="27"/>
        <w:numPr>
          <w:ilvl w:val="0"/>
          <w:numId w:val="0"/>
        </w:numPr>
        <w:spacing w:after="200"/>
        <w:contextualSpacing/>
      </w:pPr>
    </w:p>
    <w:p>
      <w:pPr>
        <w:pStyle w:val="2"/>
      </w:pPr>
      <w:r>
        <w:t>Admin Webapp</w:t>
      </w:r>
    </w:p>
    <w:p>
      <w:pPr>
        <w:pStyle w:val="27"/>
        <w:numPr>
          <w:ilvl w:val="0"/>
          <w:numId w:val="0"/>
        </w:numPr>
        <w:spacing w:after="200"/>
        <w:contextualSpacing/>
      </w:pPr>
      <w:r>
        <w:t>This is the webapp for admin/webmaster/editor/partner_admin can use (for management like: user, map, route, notification, ...). Specification of user stories and GUI are described as cards in the project’s Jiraboard (and describe here).</w:t>
      </w:r>
    </w:p>
    <w:p>
      <w:pPr>
        <w:pStyle w:val="27"/>
        <w:numPr>
          <w:ilvl w:val="0"/>
          <w:numId w:val="0"/>
        </w:numPr>
        <w:spacing w:after="200"/>
        <w:contextualSpacing/>
      </w:pPr>
      <w:r>
        <w:rPr>
          <w:b/>
          <w:bCs/>
          <w:u w:val="single"/>
        </w:rPr>
        <w:t xml:space="preserve">Note: </w:t>
      </w:r>
      <w:r>
        <w:t>token same as mobile app (but do not allow for refresh)</w:t>
      </w:r>
    </w:p>
    <w:p>
      <w:pPr>
        <w:pStyle w:val="27"/>
        <w:numPr>
          <w:ilvl w:val="0"/>
          <w:numId w:val="0"/>
        </w:numPr>
        <w:spacing w:after="200"/>
        <w:contextualSpacing/>
      </w:pPr>
    </w:p>
    <w:p>
      <w:pPr>
        <w:pStyle w:val="27"/>
        <w:numPr>
          <w:ilvl w:val="0"/>
          <w:numId w:val="0"/>
        </w:numPr>
        <w:spacing w:after="200"/>
        <w:contextualSpacing/>
      </w:pPr>
      <w:r>
        <w:t>The following are general requirements:</w:t>
      </w:r>
    </w:p>
    <w:p>
      <w:pPr>
        <w:pStyle w:val="27"/>
        <w:numPr>
          <w:ilvl w:val="0"/>
          <w:numId w:val="2"/>
        </w:numPr>
        <w:ind w:left="720" w:leftChars="0" w:hanging="360" w:firstLineChars="0"/>
      </w:pPr>
      <w:r>
        <w:t>Webapp will use Angular2 as client business logic.</w:t>
      </w:r>
    </w:p>
    <w:p>
      <w:pPr>
        <w:pStyle w:val="27"/>
        <w:numPr>
          <w:ilvl w:val="0"/>
          <w:numId w:val="2"/>
        </w:numPr>
        <w:ind w:left="720" w:leftChars="0" w:hanging="360" w:firstLineChars="0"/>
      </w:pPr>
      <w:r>
        <w:t>Webapp should support responsive design (use Angular and Bootstrap)</w:t>
      </w:r>
    </w:p>
    <w:p>
      <w:pPr>
        <w:pStyle w:val="27"/>
        <w:numPr>
          <w:ilvl w:val="0"/>
          <w:numId w:val="2"/>
        </w:numPr>
        <w:ind w:left="720" w:leftChars="0" w:hanging="360" w:firstLineChars="0"/>
      </w:pPr>
      <w:r>
        <w:t>Follow coding convention.</w:t>
      </w:r>
    </w:p>
    <w:p>
      <w:pPr>
        <w:pStyle w:val="27"/>
        <w:numPr>
          <w:ilvl w:val="0"/>
          <w:numId w:val="0"/>
        </w:numPr>
        <w:ind w:left="360" w:leftChars="0"/>
      </w:pPr>
    </w:p>
    <w:p>
      <w:pPr>
        <w:pStyle w:val="27"/>
        <w:numPr>
          <w:ilvl w:val="0"/>
          <w:numId w:val="0"/>
        </w:numPr>
        <w:spacing w:after="200"/>
        <w:contextualSpacing/>
      </w:pPr>
    </w:p>
    <w:p>
      <w:pPr>
        <w:pStyle w:val="2"/>
      </w:pPr>
      <w:r>
        <w:t>Website</w:t>
      </w:r>
    </w:p>
    <w:p>
      <w:pPr>
        <w:pStyle w:val="27"/>
        <w:numPr>
          <w:ilvl w:val="0"/>
          <w:numId w:val="0"/>
        </w:numPr>
        <w:spacing w:after="200"/>
        <w:contextualSpacing/>
      </w:pPr>
      <w:r>
        <w:t>This is the webapp for hikor / trekor ise (for manage personal information: profile, map, friend, route, ...). Specification of user stories and GUI are described as cards in the project’s Jiraboard (and describe here).</w:t>
      </w:r>
    </w:p>
    <w:p>
      <w:pPr>
        <w:pStyle w:val="27"/>
        <w:numPr>
          <w:ilvl w:val="0"/>
          <w:numId w:val="0"/>
        </w:numPr>
        <w:spacing w:after="200"/>
        <w:contextualSpacing/>
      </w:pPr>
      <w:r>
        <w:rPr>
          <w:b/>
          <w:bCs/>
          <w:u w:val="single"/>
        </w:rPr>
        <w:t xml:space="preserve">Note: </w:t>
      </w:r>
      <w:r>
        <w:t>token same as mobile app (but do not allow for refresh)</w:t>
      </w: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r>
        <w:t>The following are general requirements:</w:t>
      </w:r>
    </w:p>
    <w:p>
      <w:pPr>
        <w:pStyle w:val="27"/>
        <w:numPr>
          <w:ilvl w:val="0"/>
          <w:numId w:val="2"/>
        </w:numPr>
        <w:ind w:left="720" w:leftChars="0" w:hanging="360" w:firstLineChars="0"/>
      </w:pPr>
      <w:r>
        <w:t>Webapp will use Angular2Universal as server rendering (for fastboot and also no binding)</w:t>
      </w:r>
    </w:p>
    <w:p>
      <w:pPr>
        <w:pStyle w:val="27"/>
        <w:numPr>
          <w:ilvl w:val="0"/>
          <w:numId w:val="2"/>
        </w:numPr>
        <w:ind w:left="720" w:leftChars="0" w:hanging="360" w:firstLineChars="0"/>
      </w:pPr>
      <w:r>
        <w:t>Webapp should support responsive design (use Angular and Bootstrap)</w:t>
      </w:r>
    </w:p>
    <w:p>
      <w:pPr>
        <w:pStyle w:val="27"/>
        <w:numPr>
          <w:ilvl w:val="0"/>
          <w:numId w:val="2"/>
        </w:numPr>
        <w:ind w:left="720" w:leftChars="0" w:hanging="360" w:firstLineChars="0"/>
      </w:pPr>
      <w:r>
        <w:t>Follow coding convention.</w:t>
      </w: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r>
        <w:br w:type="page"/>
      </w:r>
    </w:p>
    <w:p>
      <w:pPr>
        <w:pStyle w:val="27"/>
        <w:numPr>
          <w:ilvl w:val="0"/>
          <w:numId w:val="0"/>
        </w:numPr>
        <w:spacing w:after="200"/>
        <w:contextualSpacing/>
      </w:pPr>
    </w:p>
    <w:p>
      <w:pPr>
        <w:pStyle w:val="2"/>
      </w:pPr>
      <w:r>
        <w:t>Detail user story</w:t>
      </w:r>
    </w:p>
    <w:p>
      <w:pPr/>
      <w:r>
        <w:t>Ref: admin* here mean: sysadmin/editor/partner_admin.</w:t>
      </w:r>
    </w:p>
    <w:p>
      <w:pPr>
        <w:rPr>
          <w:rFonts w:hint="default" w:ascii="Arial" w:hAnsi="Arial" w:cs="Arial"/>
          <w:b/>
          <w:bCs/>
          <w:color w:val="0000FF"/>
          <w:sz w:val="22"/>
          <w:szCs w:val="22"/>
          <w:u w:val="single"/>
        </w:rPr>
      </w:pPr>
      <w:r>
        <w:rPr>
          <w:rFonts w:hint="default" w:ascii="Arial" w:hAnsi="Arial" w:cs="Arial"/>
          <w:b/>
          <w:bCs/>
          <w:color w:val="0000FF"/>
          <w:sz w:val="22"/>
          <w:szCs w:val="22"/>
          <w:u w:val="single"/>
        </w:rPr>
        <w:t>Admin webapp</w:t>
      </w:r>
    </w:p>
    <w:tbl>
      <w:tblPr>
        <w:tblStyle w:val="19"/>
        <w:tblW w:w="10335"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55"/>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cPr>
          <w:p>
            <w:pPr>
              <w:pStyle w:val="27"/>
              <w:numPr>
                <w:ilvl w:val="0"/>
                <w:numId w:val="0"/>
              </w:numPr>
              <w:spacing w:after="200"/>
              <w:contextualSpacing/>
              <w:jc w:val="center"/>
              <w:rPr>
                <w:vertAlign w:val="baseline"/>
              </w:rPr>
            </w:pPr>
          </w:p>
          <w:p>
            <w:pPr>
              <w:pStyle w:val="27"/>
              <w:numPr>
                <w:ilvl w:val="0"/>
                <w:numId w:val="0"/>
              </w:numPr>
              <w:spacing w:after="200"/>
              <w:contextualSpacing/>
              <w:jc w:val="center"/>
              <w:rPr>
                <w:vertAlign w:val="baseline"/>
              </w:rPr>
            </w:pPr>
            <w:r>
              <w:rPr>
                <w:vertAlign w:val="baseline"/>
              </w:rPr>
              <w:drawing>
                <wp:inline distT="0" distB="0" distL="114300" distR="114300">
                  <wp:extent cx="2160270" cy="1041400"/>
                  <wp:effectExtent l="0" t="0" r="11430" b="6350"/>
                  <wp:docPr id="2" name="Picture 2" descr="Selection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lection_002"/>
                          <pic:cNvPicPr>
                            <a:picLocks noChangeAspect="1"/>
                          </pic:cNvPicPr>
                        </pic:nvPicPr>
                        <pic:blipFill>
                          <a:blip r:embed="rId8"/>
                          <a:stretch>
                            <a:fillRect/>
                          </a:stretch>
                        </pic:blipFill>
                        <pic:spPr>
                          <a:xfrm>
                            <a:off x="0" y="0"/>
                            <a:ext cx="2160270" cy="1041400"/>
                          </a:xfrm>
                          <a:prstGeom prst="rect">
                            <a:avLst/>
                          </a:prstGeom>
                        </pic:spPr>
                      </pic:pic>
                    </a:graphicData>
                  </a:graphic>
                </wp:inline>
              </w:drawing>
            </w:r>
          </w:p>
        </w:tc>
        <w:tc>
          <w:tcPr>
            <w:tcW w:w="6480" w:type="dxa"/>
          </w:tcPr>
          <w:p>
            <w:pPr>
              <w:pStyle w:val="27"/>
              <w:numPr>
                <w:ilvl w:val="0"/>
                <w:numId w:val="0"/>
              </w:numPr>
              <w:spacing w:after="200"/>
              <w:contextualSpacing/>
              <w:rPr>
                <w:vertAlign w:val="baseline"/>
              </w:rPr>
            </w:pPr>
            <w:r>
              <w:rPr>
                <w:b/>
                <w:bCs/>
                <w:color w:val="FF0000"/>
                <w:vertAlign w:val="baseline"/>
              </w:rPr>
              <w:t>US01: As an admin*, I can login to webapp.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cPr>
          <w:p>
            <w:pPr>
              <w:pStyle w:val="27"/>
              <w:numPr>
                <w:ilvl w:val="0"/>
                <w:numId w:val="0"/>
              </w:numPr>
              <w:spacing w:after="200"/>
              <w:contextualSpacing/>
              <w:rPr>
                <w:vertAlign w:val="baseline"/>
              </w:rPr>
            </w:pPr>
          </w:p>
        </w:tc>
        <w:tc>
          <w:tcPr>
            <w:tcW w:w="6480" w:type="dxa"/>
          </w:tcPr>
          <w:p>
            <w:pPr>
              <w:pStyle w:val="27"/>
              <w:numPr>
                <w:ilvl w:val="0"/>
                <w:numId w:val="0"/>
              </w:numPr>
              <w:spacing w:after="200"/>
              <w:contextualSpacing/>
              <w:rPr>
                <w:vertAlign w:val="baseline"/>
              </w:rPr>
            </w:pPr>
            <w:r>
              <w:rPr>
                <w:vertAlign w:val="baseline"/>
              </w:rPr>
              <w:t>Input: username and correct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cPr>
          <w:p>
            <w:pPr>
              <w:pStyle w:val="27"/>
              <w:numPr>
                <w:ilvl w:val="0"/>
                <w:numId w:val="0"/>
              </w:numPr>
              <w:spacing w:after="200"/>
              <w:contextualSpacing/>
              <w:rPr>
                <w:vertAlign w:val="baseline"/>
              </w:rPr>
            </w:pPr>
          </w:p>
        </w:tc>
        <w:tc>
          <w:tcPr>
            <w:tcW w:w="6480" w:type="dxa"/>
          </w:tcPr>
          <w:p>
            <w:pPr>
              <w:pStyle w:val="27"/>
              <w:numPr>
                <w:ilvl w:val="0"/>
                <w:numId w:val="0"/>
              </w:numPr>
              <w:spacing w:after="200"/>
              <w:contextualSpacing/>
              <w:rPr>
                <w:vertAlign w:val="baseline"/>
              </w:rPr>
            </w:pPr>
            <w:r>
              <w:rPr>
                <w:vertAlign w:val="baseline"/>
              </w:rPr>
              <w:t xml:space="preserve">Output: </w:t>
            </w:r>
          </w:p>
          <w:p>
            <w:pPr>
              <w:pStyle w:val="27"/>
              <w:numPr>
                <w:ilvl w:val="0"/>
                <w:numId w:val="0"/>
              </w:numPr>
              <w:spacing w:after="200"/>
              <w:contextualSpacing/>
              <w:rPr>
                <w:vertAlign w:val="baseline"/>
              </w:rPr>
            </w:pPr>
            <w:r>
              <w:rPr>
                <w:vertAlign w:val="baseline"/>
              </w:rPr>
              <w:t>- Admin can login to dashboard and see all the menu/dashboard.</w:t>
            </w:r>
          </w:p>
          <w:p>
            <w:pPr>
              <w:pStyle w:val="27"/>
              <w:numPr>
                <w:ilvl w:val="0"/>
                <w:numId w:val="0"/>
              </w:numPr>
              <w:spacing w:after="200"/>
              <w:contextualSpacing/>
              <w:rPr>
                <w:vertAlign w:val="baseline"/>
              </w:rPr>
            </w:pPr>
            <w:r>
              <w:rPr>
                <w:vertAlign w:val="baseline"/>
              </w:rPr>
              <w:t>- The session time: will be 5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cPr>
          <w:p>
            <w:pPr>
              <w:pStyle w:val="27"/>
              <w:numPr>
                <w:ilvl w:val="0"/>
                <w:numId w:val="0"/>
              </w:numPr>
              <w:spacing w:after="200"/>
              <w:contextualSpacing/>
              <w:rPr>
                <w:vertAlign w:val="baseline"/>
              </w:rPr>
            </w:pPr>
          </w:p>
        </w:tc>
        <w:tc>
          <w:tcPr>
            <w:tcW w:w="6480" w:type="dxa"/>
          </w:tcPr>
          <w:p>
            <w:pPr>
              <w:pStyle w:val="27"/>
              <w:numPr>
                <w:ilvl w:val="0"/>
                <w:numId w:val="0"/>
              </w:numPr>
              <w:spacing w:after="200"/>
              <w:contextualSpacing/>
              <w:rPr>
                <w:vertAlign w:val="baseline"/>
              </w:rPr>
            </w:pPr>
            <w:r>
              <w:rPr>
                <w:vertAlign w:val="baseline"/>
              </w:rPr>
              <w:t>Testcase:</w:t>
            </w:r>
          </w:p>
          <w:p>
            <w:pPr>
              <w:pStyle w:val="27"/>
              <w:numPr>
                <w:ilvl w:val="0"/>
                <w:numId w:val="0"/>
              </w:numPr>
              <w:spacing w:after="200"/>
              <w:contextualSpacing/>
              <w:rPr>
                <w:vertAlign w:val="baseline"/>
              </w:rPr>
            </w:pPr>
            <w:r>
              <w:rPr>
                <w:vertAlign w:val="baseline"/>
              </w:rPr>
              <w:t>- Correct username and password -&gt; ok with session lifetime of 5 minutes.</w:t>
            </w:r>
          </w:p>
          <w:p>
            <w:pPr>
              <w:pStyle w:val="27"/>
              <w:numPr>
                <w:ilvl w:val="0"/>
                <w:numId w:val="0"/>
              </w:numPr>
              <w:spacing w:after="200"/>
              <w:contextualSpacing/>
              <w:rPr>
                <w:vertAlign w:val="baseline"/>
              </w:rPr>
            </w:pPr>
            <w:r>
              <w:rPr>
                <w:vertAlign w:val="baseline"/>
              </w:rPr>
              <w:t>- Wrong username and password-&gt;warning (after 5 fail? Wait? Capcha)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cPr>
          <w:p>
            <w:pPr>
              <w:pStyle w:val="27"/>
              <w:numPr>
                <w:ilvl w:val="0"/>
                <w:numId w:val="0"/>
              </w:numPr>
              <w:spacing w:after="200"/>
              <w:contextualSpacing/>
              <w:rPr>
                <w:vertAlign w:val="baseline"/>
              </w:rPr>
            </w:pPr>
          </w:p>
        </w:tc>
        <w:tc>
          <w:tcPr>
            <w:tcW w:w="6480" w:type="dxa"/>
          </w:tcPr>
          <w:p>
            <w:pPr>
              <w:pStyle w:val="27"/>
              <w:numPr>
                <w:ilvl w:val="0"/>
                <w:numId w:val="0"/>
              </w:numPr>
              <w:spacing w:after="200"/>
              <w:contextualSpacing/>
              <w:rPr>
                <w:vertAlign w:val="baseline"/>
              </w:rPr>
            </w:pPr>
            <w:r>
              <w:rPr>
                <w:vertAlign w:val="baseline"/>
              </w:rPr>
              <w:t xml:space="preserve">QA Ref: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b/>
                <w:bCs/>
                <w:color w:val="FF0000"/>
                <w:vertAlign w:val="baseline"/>
              </w:rPr>
              <w:t>US02: As an admin*, I can reset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Input: Click on forgot password, enter email. Open mail and click link provided in mail to reset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contextualSpacing/>
              <w:rPr>
                <w:vertAlign w:val="baseline"/>
              </w:rPr>
            </w:pPr>
            <w:r>
              <w:rPr>
                <w:vertAlign w:val="baseline"/>
              </w:rPr>
              <w:t xml:space="preserve">Output: </w:t>
            </w:r>
          </w:p>
          <w:p>
            <w:pPr>
              <w:pStyle w:val="27"/>
              <w:numPr>
                <w:ilvl w:val="0"/>
                <w:numId w:val="0"/>
              </w:numPr>
              <w:spacing w:after="200"/>
              <w:contextualSpacing/>
              <w:rPr>
                <w:vertAlign w:val="baseline"/>
              </w:rPr>
            </w:pPr>
            <w:r>
              <w:rPr>
                <w:vertAlign w:val="baseline"/>
              </w:rPr>
              <w:t>- Admin can click on reset password (like normal user)-&gt;display page to enter: email.</w:t>
            </w:r>
          </w:p>
          <w:p>
            <w:pPr>
              <w:pStyle w:val="27"/>
              <w:numPr>
                <w:ilvl w:val="0"/>
                <w:numId w:val="0"/>
              </w:numPr>
              <w:spacing w:after="200"/>
              <w:ind w:left="0" w:leftChars="0" w:firstLine="0" w:firstLineChars="0"/>
              <w:contextualSpacing/>
              <w:rPr>
                <w:vertAlign w:val="baseline"/>
              </w:rPr>
            </w:pPr>
            <w:r>
              <w:rPr>
                <w:vertAlign w:val="baseline"/>
              </w:rPr>
              <w:t>- Mail should be in inbox and click link provided to reset pass.</w:t>
            </w:r>
          </w:p>
          <w:p>
            <w:pPr>
              <w:pStyle w:val="27"/>
              <w:numPr>
                <w:ilvl w:val="0"/>
                <w:numId w:val="0"/>
              </w:numPr>
              <w:spacing w:after="200"/>
              <w:ind w:left="0" w:leftChars="0" w:firstLine="0" w:firstLineChars="0"/>
              <w:contextualSpacing/>
              <w:rPr>
                <w:vertAlign w:val="baseline"/>
              </w:rPr>
            </w:pPr>
            <w:r>
              <w:rPr>
                <w:vertAlign w:val="baseline"/>
              </w:rPr>
              <w:t>- Display page to enter new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contextualSpacing/>
              <w:rPr>
                <w:vertAlign w:val="baseline"/>
              </w:rPr>
            </w:pPr>
            <w:r>
              <w:rPr>
                <w:vertAlign w:val="baseline"/>
              </w:rPr>
              <w:t>Testcase:</w:t>
            </w:r>
          </w:p>
          <w:p>
            <w:pPr>
              <w:pStyle w:val="27"/>
              <w:numPr>
                <w:ilvl w:val="0"/>
                <w:numId w:val="0"/>
              </w:numPr>
              <w:spacing w:after="200"/>
              <w:contextualSpacing/>
              <w:rPr>
                <w:vertAlign w:val="baseline"/>
              </w:rPr>
            </w:pPr>
            <w:r>
              <w:rPr>
                <w:vertAlign w:val="baseline"/>
              </w:rPr>
              <w:t>- Email correct.</w:t>
            </w:r>
          </w:p>
          <w:p>
            <w:pPr>
              <w:pStyle w:val="27"/>
              <w:numPr>
                <w:ilvl w:val="0"/>
                <w:numId w:val="0"/>
              </w:numPr>
              <w:spacing w:after="200"/>
              <w:contextualSpacing/>
              <w:rPr>
                <w:vertAlign w:val="baseline"/>
              </w:rPr>
            </w:pPr>
            <w:r>
              <w:rPr>
                <w:vertAlign w:val="baseline"/>
              </w:rPr>
              <w:t>- Not exist email / email format not correct.</w:t>
            </w:r>
          </w:p>
          <w:p>
            <w:pPr>
              <w:pStyle w:val="27"/>
              <w:numPr>
                <w:ilvl w:val="0"/>
                <w:numId w:val="0"/>
              </w:numPr>
              <w:spacing w:after="200"/>
              <w:contextualSpacing/>
              <w:rPr>
                <w:vertAlign w:val="baseline"/>
              </w:rPr>
            </w:pPr>
            <w:r>
              <w:rPr>
                <w:vertAlign w:val="baseline"/>
              </w:rPr>
              <w:t>- Link is timeout (should resend again or click forgot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 xml:space="preserve">QA Ref: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r>
              <w:rPr>
                <w:vertAlign w:val="baseline"/>
              </w:rPr>
              <w:drawing>
                <wp:inline distT="0" distB="0" distL="114300" distR="114300">
                  <wp:extent cx="2302510" cy="1760220"/>
                  <wp:effectExtent l="0" t="0" r="2540" b="11430"/>
                  <wp:docPr id="11" name="Picture 11" descr="Selection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election_002"/>
                          <pic:cNvPicPr>
                            <a:picLocks noChangeAspect="1"/>
                          </pic:cNvPicPr>
                        </pic:nvPicPr>
                        <pic:blipFill>
                          <a:blip r:embed="rId9"/>
                          <a:stretch>
                            <a:fillRect/>
                          </a:stretch>
                        </pic:blipFill>
                        <pic:spPr>
                          <a:xfrm>
                            <a:off x="0" y="0"/>
                            <a:ext cx="2302510" cy="1760220"/>
                          </a:xfrm>
                          <a:prstGeom prst="rect">
                            <a:avLst/>
                          </a:prstGeom>
                        </pic:spPr>
                      </pic:pic>
                    </a:graphicData>
                  </a:graphic>
                </wp:inline>
              </w:drawing>
            </w:r>
          </w:p>
          <w:p>
            <w:pPr>
              <w:pStyle w:val="27"/>
              <w:numPr>
                <w:ilvl w:val="0"/>
                <w:numId w:val="0"/>
              </w:numPr>
              <w:spacing w:after="200"/>
              <w:ind w:left="0" w:leftChars="0" w:firstLine="0" w:firstLineChars="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r>
              <w:rPr>
                <w:vertAlign w:val="baseline"/>
              </w:rPr>
              <w:drawing>
                <wp:inline distT="0" distB="0" distL="114300" distR="114300">
                  <wp:extent cx="2310130" cy="2426335"/>
                  <wp:effectExtent l="0" t="0" r="13970" b="12065"/>
                  <wp:docPr id="22" name="Picture 22" descr="Selection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election_001"/>
                          <pic:cNvPicPr>
                            <a:picLocks noChangeAspect="1"/>
                          </pic:cNvPicPr>
                        </pic:nvPicPr>
                        <pic:blipFill>
                          <a:blip r:embed="rId10"/>
                          <a:stretch>
                            <a:fillRect/>
                          </a:stretch>
                        </pic:blipFill>
                        <pic:spPr>
                          <a:xfrm>
                            <a:off x="0" y="0"/>
                            <a:ext cx="2310130" cy="2426335"/>
                          </a:xfrm>
                          <a:prstGeom prst="rect">
                            <a:avLst/>
                          </a:prstGeom>
                        </pic:spPr>
                      </pic:pic>
                    </a:graphicData>
                  </a:graphic>
                </wp:inline>
              </w:drawing>
            </w: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b/>
                <w:bCs/>
                <w:color w:val="FF0000"/>
                <w:vertAlign w:val="baseline"/>
              </w:rPr>
              <w:t>US03: As an admin, I can manages users in system</w:t>
            </w:r>
            <w:r>
              <w:rPr>
                <w:b/>
                <w:bCs/>
                <w:color w:val="FF0000"/>
                <w:vertAlign w:val="baseline"/>
              </w:rPr>
              <w:t xml:space="preserve"> (2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 xml:space="preserve">Input: Admin can use menu </w:t>
            </w:r>
            <w:r>
              <w:rPr>
                <w:rFonts w:hint="default"/>
                <w:vertAlign w:val="baseline"/>
              </w:rPr>
              <w:t>“Users/Add” to CRUD all users in the system. Add/Edit support upload avatar (Change status/role will be decribe in another stories, but this also should support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Output:</w:t>
            </w:r>
          </w:p>
          <w:p>
            <w:pPr>
              <w:pStyle w:val="27"/>
              <w:numPr>
                <w:ilvl w:val="0"/>
                <w:numId w:val="0"/>
              </w:numPr>
              <w:spacing w:after="200"/>
              <w:ind w:left="0" w:leftChars="0" w:firstLine="0" w:firstLineChars="0"/>
              <w:contextualSpacing/>
              <w:rPr>
                <w:vertAlign w:val="baseline"/>
              </w:rPr>
            </w:pPr>
            <w:r>
              <w:rPr>
                <w:vertAlign w:val="baseline"/>
              </w:rPr>
              <w:t>- Admin can CRUD all users registers in our system.</w:t>
            </w:r>
          </w:p>
          <w:p>
            <w:pPr>
              <w:pStyle w:val="27"/>
              <w:numPr>
                <w:ilvl w:val="0"/>
                <w:numId w:val="0"/>
              </w:numPr>
              <w:spacing w:after="200"/>
              <w:ind w:left="0" w:leftChars="0" w:firstLine="0" w:firstLineChars="0"/>
              <w:contextualSpacing/>
              <w:rPr>
                <w:vertAlign w:val="baseline"/>
              </w:rPr>
            </w:pPr>
            <w:r>
              <w:rPr>
                <w:vertAlign w:val="baseline"/>
              </w:rPr>
              <w:t>- Support upload avatar.</w:t>
            </w:r>
          </w:p>
          <w:p>
            <w:pPr>
              <w:pStyle w:val="27"/>
              <w:numPr>
                <w:ilvl w:val="0"/>
                <w:numId w:val="0"/>
              </w:numPr>
              <w:spacing w:after="200"/>
              <w:ind w:left="0" w:leftChars="0" w:firstLine="0" w:firstLineChars="0"/>
              <w:contextualSpacing/>
              <w:rPr>
                <w:vertAlign w:val="baseline"/>
              </w:rPr>
            </w:pPr>
            <w:r>
              <w:rPr>
                <w:vertAlign w:val="baseline"/>
              </w:rPr>
              <w:t>(- May support cardview if have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Testcase:</w:t>
            </w:r>
          </w:p>
          <w:p>
            <w:pPr>
              <w:pStyle w:val="27"/>
              <w:numPr>
                <w:ilvl w:val="0"/>
                <w:numId w:val="0"/>
              </w:numPr>
              <w:spacing w:after="200"/>
              <w:ind w:left="0" w:leftChars="0" w:firstLine="0" w:firstLineChars="0"/>
              <w:contextualSpacing/>
              <w:rPr>
                <w:vertAlign w:val="baseline"/>
              </w:rPr>
            </w:pPr>
            <w:r>
              <w:rPr>
                <w:vertAlign w:val="baseline"/>
              </w:rPr>
              <w:t>- Can CRUD all users.</w:t>
            </w:r>
          </w:p>
          <w:p>
            <w:pPr>
              <w:pStyle w:val="27"/>
              <w:numPr>
                <w:ilvl w:val="0"/>
                <w:numId w:val="0"/>
              </w:numPr>
              <w:spacing w:after="200"/>
              <w:ind w:left="0" w:leftChars="0" w:firstLine="0" w:firstLineChars="0"/>
              <w:contextualSpacing/>
              <w:rPr>
                <w:vertAlign w:val="baseline"/>
              </w:rPr>
            </w:pPr>
            <w:r>
              <w:rPr>
                <w:vertAlign w:val="baseline"/>
              </w:rPr>
              <w:t>- Can filter/search/paging in listing page.</w:t>
            </w:r>
          </w:p>
          <w:p>
            <w:pPr>
              <w:pStyle w:val="27"/>
              <w:numPr>
                <w:ilvl w:val="0"/>
                <w:numId w:val="0"/>
              </w:numPr>
              <w:spacing w:after="200"/>
              <w:ind w:left="0" w:leftChars="0" w:firstLine="0" w:firstLineChars="0"/>
              <w:contextualSpacing/>
              <w:rPr>
                <w:vertAlign w:val="baseline"/>
              </w:rPr>
            </w:pPr>
            <w:r>
              <w:rPr>
                <w:vertAlign w:val="baseline"/>
              </w:rPr>
              <w:t>- Should validate some info needed (email, password, fullname)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QA 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ind w:left="0" w:leftChars="0" w:firstLine="0" w:firstLineChars="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r>
              <w:rPr>
                <w:vertAlign w:val="baseline"/>
              </w:rPr>
              <w:drawing>
                <wp:inline distT="0" distB="0" distL="114300" distR="114300">
                  <wp:extent cx="2095500" cy="3559810"/>
                  <wp:effectExtent l="0" t="0" r="0" b="2540"/>
                  <wp:docPr id="12" name="Picture 12" descr="Selection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election_003"/>
                          <pic:cNvPicPr>
                            <a:picLocks noChangeAspect="1"/>
                          </pic:cNvPicPr>
                        </pic:nvPicPr>
                        <pic:blipFill>
                          <a:blip r:embed="rId11"/>
                          <a:stretch>
                            <a:fillRect/>
                          </a:stretch>
                        </pic:blipFill>
                        <pic:spPr>
                          <a:xfrm>
                            <a:off x="0" y="0"/>
                            <a:ext cx="2095500" cy="3559810"/>
                          </a:xfrm>
                          <a:prstGeom prst="rect">
                            <a:avLst/>
                          </a:prstGeom>
                        </pic:spPr>
                      </pic:pic>
                    </a:graphicData>
                  </a:graphic>
                </wp:inline>
              </w:drawing>
            </w: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b/>
                <w:bCs/>
                <w:color w:val="FF0000"/>
                <w:vertAlign w:val="baseline"/>
              </w:rPr>
              <w:t>US04: As an admin, I can see all my menus for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Input: After login, admin/partner can see menus in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Output: Menu at the left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Test:</w:t>
            </w:r>
          </w:p>
          <w:p>
            <w:pPr>
              <w:pStyle w:val="27"/>
              <w:numPr>
                <w:ilvl w:val="0"/>
                <w:numId w:val="0"/>
              </w:numPr>
              <w:spacing w:after="200"/>
              <w:ind w:left="0" w:leftChars="0" w:firstLine="0" w:firstLineChars="0"/>
              <w:contextualSpacing/>
              <w:rPr>
                <w:vertAlign w:val="baseline"/>
              </w:rPr>
            </w:pPr>
            <w:r>
              <w:rPr>
                <w:vertAlign w:val="baseline"/>
              </w:rPr>
              <w:t>- Display menus in all browsers.</w:t>
            </w:r>
          </w:p>
          <w:p>
            <w:pPr>
              <w:pStyle w:val="27"/>
              <w:numPr>
                <w:ilvl w:val="0"/>
                <w:numId w:val="0"/>
              </w:numPr>
              <w:spacing w:after="200"/>
              <w:ind w:left="0" w:leftChars="0" w:firstLine="0" w:firstLineChars="0"/>
              <w:contextualSpacing/>
              <w:rPr>
                <w:vertAlign w:val="baseline"/>
              </w:rPr>
            </w:pPr>
            <w:r>
              <w:rPr>
                <w:vertAlign w:val="baseline"/>
              </w:rPr>
              <w:t>- Support responsive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QA 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r>
              <w:rPr>
                <w:vertAlign w:val="baseline"/>
              </w:rPr>
              <w:drawing>
                <wp:inline distT="0" distB="0" distL="114300" distR="114300">
                  <wp:extent cx="2309495" cy="1218565"/>
                  <wp:effectExtent l="0" t="0" r="14605" b="635"/>
                  <wp:docPr id="23" name="Picture 23" descr="Selection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election_002"/>
                          <pic:cNvPicPr>
                            <a:picLocks noChangeAspect="1"/>
                          </pic:cNvPicPr>
                        </pic:nvPicPr>
                        <pic:blipFill>
                          <a:blip r:embed="rId12"/>
                          <a:stretch>
                            <a:fillRect/>
                          </a:stretch>
                        </pic:blipFill>
                        <pic:spPr>
                          <a:xfrm>
                            <a:off x="0" y="0"/>
                            <a:ext cx="2309495" cy="1218565"/>
                          </a:xfrm>
                          <a:prstGeom prst="rect">
                            <a:avLst/>
                          </a:prstGeom>
                        </pic:spPr>
                      </pic:pic>
                    </a:graphicData>
                  </a:graphic>
                </wp:inline>
              </w:drawing>
            </w:r>
          </w:p>
          <w:p>
            <w:pPr>
              <w:pStyle w:val="27"/>
              <w:numPr>
                <w:ilvl w:val="0"/>
                <w:numId w:val="0"/>
              </w:numPr>
              <w:spacing w:after="200"/>
              <w:ind w:left="0" w:leftChars="0" w:firstLine="0" w:firstLineChars="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r>
              <w:rPr>
                <w:vertAlign w:val="baseline"/>
              </w:rPr>
              <w:drawing>
                <wp:inline distT="0" distB="0" distL="114300" distR="114300">
                  <wp:extent cx="2307590" cy="1182370"/>
                  <wp:effectExtent l="0" t="0" r="16510" b="17780"/>
                  <wp:docPr id="24" name="Picture 24" descr="Selection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election_003"/>
                          <pic:cNvPicPr>
                            <a:picLocks noChangeAspect="1"/>
                          </pic:cNvPicPr>
                        </pic:nvPicPr>
                        <pic:blipFill>
                          <a:blip r:embed="rId13"/>
                          <a:stretch>
                            <a:fillRect/>
                          </a:stretch>
                        </pic:blipFill>
                        <pic:spPr>
                          <a:xfrm>
                            <a:off x="0" y="0"/>
                            <a:ext cx="2307590" cy="1182370"/>
                          </a:xfrm>
                          <a:prstGeom prst="rect">
                            <a:avLst/>
                          </a:prstGeom>
                        </pic:spPr>
                      </pic:pic>
                    </a:graphicData>
                  </a:graphic>
                </wp:inline>
              </w:drawing>
            </w: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b/>
                <w:bCs/>
                <w:color w:val="FF0000"/>
                <w:vertAlign w:val="baseline"/>
              </w:rPr>
              <w:t>US05: As an admin, I can manage roles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Input: same as manage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Output: Same as manage users (Later, maybe should support permission schema in our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Test case:</w:t>
            </w:r>
          </w:p>
          <w:p>
            <w:pPr>
              <w:pStyle w:val="27"/>
              <w:numPr>
                <w:ilvl w:val="0"/>
                <w:numId w:val="0"/>
              </w:numPr>
              <w:spacing w:after="200"/>
              <w:ind w:left="0" w:leftChars="0" w:firstLine="0" w:firstLineChars="0"/>
              <w:contextualSpacing/>
              <w:rPr>
                <w:vertAlign w:val="baseline"/>
              </w:rPr>
            </w:pPr>
            <w:r>
              <w:rPr>
                <w:vertAlign w:val="baseline"/>
              </w:rPr>
              <w:t>- Same as manage users.</w:t>
            </w:r>
          </w:p>
          <w:p>
            <w:pPr>
              <w:pStyle w:val="27"/>
              <w:numPr>
                <w:ilvl w:val="0"/>
                <w:numId w:val="0"/>
              </w:numPr>
              <w:spacing w:after="200"/>
              <w:ind w:left="0" w:leftChars="0" w:firstLine="0" w:firstLineChars="0"/>
              <w:contextualSpacing/>
              <w:rPr>
                <w:vertAlign w:val="baseline"/>
              </w:rPr>
            </w:pPr>
            <w:r>
              <w:rPr>
                <w:vertAlign w:val="baseline"/>
              </w:rPr>
              <w:t>(Support permission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QA 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b/>
                <w:bCs/>
                <w:color w:val="FF0000"/>
                <w:vertAlign w:val="baseline"/>
              </w:rPr>
              <w:t>US06: As an admin, I can manage article in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Input: same as manage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Output: same as manage user. Later, article should support meta-data and can be pushed as notification, can add some resource like POI, EVENT, ROUTES,...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Test case:</w:t>
            </w:r>
          </w:p>
          <w:p>
            <w:pPr>
              <w:pStyle w:val="27"/>
              <w:numPr>
                <w:ilvl w:val="0"/>
                <w:numId w:val="0"/>
              </w:numPr>
              <w:spacing w:after="200"/>
              <w:ind w:left="0" w:leftChars="0" w:firstLine="0" w:firstLineChars="0"/>
              <w:contextualSpacing/>
              <w:rPr>
                <w:vertAlign w:val="baseline"/>
              </w:rPr>
            </w:pPr>
            <w:r>
              <w:rPr>
                <w:vertAlign w:val="baseline"/>
              </w:rPr>
              <w:t>- Same as manage users</w:t>
            </w:r>
          </w:p>
          <w:p>
            <w:pPr>
              <w:pStyle w:val="27"/>
              <w:numPr>
                <w:ilvl w:val="0"/>
                <w:numId w:val="0"/>
              </w:numPr>
              <w:spacing w:after="200"/>
              <w:ind w:left="0" w:leftChars="0" w:firstLine="0" w:firstLineChars="0"/>
              <w:contextualSpacing/>
              <w:rPr>
                <w:vertAlign w:val="baseline"/>
              </w:rPr>
            </w:pPr>
            <w:r>
              <w:rPr>
                <w:vertAlign w:val="baseline"/>
              </w:rPr>
              <w:t>(- Another will be describe in another 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QA 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b/>
                <w:bCs/>
                <w:color w:val="FF0000"/>
                <w:vertAlign w:val="baseline"/>
              </w:rPr>
              <w:t>US12: As an admin, I can add images/video/youtube link to article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bl>
    <w:p>
      <w:pPr>
        <w:pStyle w:val="27"/>
        <w:numPr>
          <w:ilvl w:val="0"/>
          <w:numId w:val="0"/>
        </w:numPr>
        <w:spacing w:after="200"/>
        <w:contextualSpacing/>
      </w:pPr>
    </w:p>
    <w:p>
      <w:pPr>
        <w:pStyle w:val="27"/>
        <w:numPr>
          <w:ilvl w:val="0"/>
          <w:numId w:val="0"/>
        </w:numPr>
        <w:spacing w:after="200"/>
        <w:contextualSpacing/>
      </w:pPr>
      <w:r>
        <w:br w:type="page"/>
      </w:r>
    </w:p>
    <w:p>
      <w:pPr>
        <w:pStyle w:val="27"/>
        <w:numPr>
          <w:ilvl w:val="0"/>
          <w:numId w:val="0"/>
        </w:numPr>
        <w:spacing w:after="200"/>
        <w:contextualSpacing/>
      </w:pPr>
    </w:p>
    <w:p>
      <w:pPr>
        <w:rPr>
          <w:rFonts w:hint="default" w:ascii="Arial" w:hAnsi="Arial" w:cs="Arial"/>
          <w:b/>
          <w:bCs/>
          <w:color w:val="0000FF"/>
          <w:sz w:val="22"/>
          <w:szCs w:val="22"/>
          <w:u w:val="single"/>
        </w:rPr>
      </w:pPr>
      <w:r>
        <w:rPr>
          <w:rFonts w:hint="default" w:ascii="Arial" w:hAnsi="Arial" w:cs="Arial"/>
          <w:b/>
          <w:bCs/>
          <w:color w:val="0000FF"/>
          <w:sz w:val="22"/>
          <w:szCs w:val="22"/>
          <w:u w:val="single"/>
        </w:rPr>
        <w:t>Website</w:t>
      </w:r>
    </w:p>
    <w:tbl>
      <w:tblPr>
        <w:tblStyle w:val="19"/>
        <w:tblW w:w="10335"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55"/>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cPr>
          <w:p>
            <w:pPr>
              <w:pStyle w:val="27"/>
              <w:numPr>
                <w:ilvl w:val="0"/>
                <w:numId w:val="0"/>
              </w:numPr>
              <w:spacing w:after="200"/>
              <w:contextualSpacing/>
              <w:jc w:val="center"/>
              <w:rPr>
                <w:vertAlign w:val="baseline"/>
              </w:rPr>
            </w:pPr>
          </w:p>
        </w:tc>
        <w:tc>
          <w:tcPr>
            <w:tcW w:w="6480" w:type="dxa"/>
          </w:tcPr>
          <w:p>
            <w:pPr>
              <w:pStyle w:val="27"/>
              <w:numPr>
                <w:ilvl w:val="0"/>
                <w:numId w:val="0"/>
              </w:numPr>
              <w:spacing w:after="200"/>
              <w:contextualSpacing/>
              <w:rPr>
                <w:vertAlign w:val="baseline"/>
              </w:rPr>
            </w:pPr>
            <w:r>
              <w:rPr>
                <w:b/>
                <w:bCs/>
                <w:color w:val="FF0000"/>
                <w:vertAlign w:val="baseline"/>
              </w:rPr>
              <w:t>US07: As an user, I can register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cPr>
          <w:p>
            <w:pPr>
              <w:pStyle w:val="27"/>
              <w:numPr>
                <w:ilvl w:val="0"/>
                <w:numId w:val="0"/>
              </w:numPr>
              <w:spacing w:after="200"/>
              <w:contextualSpacing/>
              <w:rPr>
                <w:vertAlign w:val="baseline"/>
              </w:rPr>
            </w:pPr>
          </w:p>
        </w:tc>
        <w:tc>
          <w:tcPr>
            <w:tcW w:w="6480" w:type="dxa"/>
          </w:tcPr>
          <w:p>
            <w:pPr>
              <w:pStyle w:val="27"/>
              <w:numPr>
                <w:ilvl w:val="0"/>
                <w:numId w:val="0"/>
              </w:numPr>
              <w:spacing w:after="20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cPr>
          <w:p>
            <w:pPr>
              <w:pStyle w:val="27"/>
              <w:numPr>
                <w:ilvl w:val="0"/>
                <w:numId w:val="0"/>
              </w:numPr>
              <w:spacing w:after="200"/>
              <w:contextualSpacing/>
              <w:rPr>
                <w:vertAlign w:val="baseline"/>
              </w:rPr>
            </w:pPr>
          </w:p>
        </w:tc>
        <w:tc>
          <w:tcPr>
            <w:tcW w:w="6480" w:type="dxa"/>
          </w:tcPr>
          <w:p>
            <w:pPr>
              <w:pStyle w:val="27"/>
              <w:numPr>
                <w:ilvl w:val="0"/>
                <w:numId w:val="0"/>
              </w:numPr>
              <w:spacing w:after="20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cPr>
          <w:p>
            <w:pPr>
              <w:pStyle w:val="27"/>
              <w:numPr>
                <w:ilvl w:val="0"/>
                <w:numId w:val="0"/>
              </w:numPr>
              <w:spacing w:after="200"/>
              <w:contextualSpacing/>
              <w:rPr>
                <w:vertAlign w:val="baseline"/>
              </w:rPr>
            </w:pPr>
          </w:p>
        </w:tc>
        <w:tc>
          <w:tcPr>
            <w:tcW w:w="6480" w:type="dxa"/>
          </w:tcPr>
          <w:p>
            <w:pPr>
              <w:pStyle w:val="27"/>
              <w:numPr>
                <w:ilvl w:val="0"/>
                <w:numId w:val="0"/>
              </w:numPr>
              <w:spacing w:after="20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cPr>
          <w:p>
            <w:pPr>
              <w:pStyle w:val="27"/>
              <w:numPr>
                <w:ilvl w:val="0"/>
                <w:numId w:val="0"/>
              </w:numPr>
              <w:spacing w:after="200"/>
              <w:contextualSpacing/>
              <w:rPr>
                <w:vertAlign w:val="baseline"/>
              </w:rPr>
            </w:pPr>
          </w:p>
        </w:tc>
        <w:tc>
          <w:tcPr>
            <w:tcW w:w="6480" w:type="dxa"/>
          </w:tcPr>
          <w:p>
            <w:pPr>
              <w:pStyle w:val="27"/>
              <w:numPr>
                <w:ilvl w:val="0"/>
                <w:numId w:val="0"/>
              </w:numPr>
              <w:spacing w:after="20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r>
              <w:rPr>
                <w:vertAlign w:val="baseline"/>
              </w:rPr>
              <w:drawing>
                <wp:inline distT="0" distB="0" distL="114300" distR="114300">
                  <wp:extent cx="2308225" cy="1612265"/>
                  <wp:effectExtent l="0" t="0" r="15875" b="6985"/>
                  <wp:docPr id="10" name="Picture 10" descr="Selection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lection_003"/>
                          <pic:cNvPicPr>
                            <a:picLocks noChangeAspect="1"/>
                          </pic:cNvPicPr>
                        </pic:nvPicPr>
                        <pic:blipFill>
                          <a:blip r:embed="rId14"/>
                          <a:stretch>
                            <a:fillRect/>
                          </a:stretch>
                        </pic:blipFill>
                        <pic:spPr>
                          <a:xfrm>
                            <a:off x="0" y="0"/>
                            <a:ext cx="2308225" cy="1612265"/>
                          </a:xfrm>
                          <a:prstGeom prst="rect">
                            <a:avLst/>
                          </a:prstGeom>
                        </pic:spPr>
                      </pic:pic>
                    </a:graphicData>
                  </a:graphic>
                </wp:inline>
              </w:drawing>
            </w: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b/>
                <w:bCs/>
                <w:color w:val="FF0000"/>
                <w:vertAlign w:val="baseline"/>
              </w:rPr>
              <w:t>US08: As an user, I can login to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Input: User click on login, and can enter user/password or click on facebook/google+ to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contextualSpacing/>
              <w:rPr>
                <w:vertAlign w:val="baseline"/>
              </w:rPr>
            </w:pPr>
            <w:r>
              <w:rPr>
                <w:vertAlign w:val="baseline"/>
              </w:rPr>
              <w:t xml:space="preserve">Output: </w:t>
            </w:r>
          </w:p>
          <w:p>
            <w:pPr>
              <w:pStyle w:val="27"/>
              <w:numPr>
                <w:ilvl w:val="0"/>
                <w:numId w:val="0"/>
              </w:numPr>
              <w:spacing w:after="200"/>
              <w:contextualSpacing/>
              <w:rPr>
                <w:vertAlign w:val="baseline"/>
              </w:rPr>
            </w:pPr>
            <w:r>
              <w:rPr>
                <w:vertAlign w:val="baseline"/>
              </w:rPr>
              <w:t>- Login ok -&gt; link become logout and menu breadcrum appear.</w:t>
            </w:r>
          </w:p>
          <w:p>
            <w:pPr>
              <w:pStyle w:val="27"/>
              <w:numPr>
                <w:ilvl w:val="0"/>
                <w:numId w:val="0"/>
              </w:numPr>
              <w:spacing w:after="200"/>
              <w:ind w:left="0" w:leftChars="0" w:firstLine="0" w:firstLineChars="0"/>
              <w:contextualSpacing/>
              <w:rPr>
                <w:vertAlign w:val="baseline"/>
              </w:rPr>
            </w:pPr>
            <w:r>
              <w:rPr>
                <w:vertAlign w:val="baseline"/>
              </w:rPr>
              <w:t>- User click menu: can manage profile, track, route, map,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contextualSpacing/>
              <w:rPr>
                <w:vertAlign w:val="baseline"/>
              </w:rPr>
            </w:pPr>
            <w:r>
              <w:rPr>
                <w:vertAlign w:val="baseline"/>
              </w:rPr>
              <w:t>Testcase:</w:t>
            </w:r>
          </w:p>
          <w:p>
            <w:pPr>
              <w:pStyle w:val="27"/>
              <w:numPr>
                <w:ilvl w:val="0"/>
                <w:numId w:val="0"/>
              </w:numPr>
              <w:spacing w:after="200"/>
              <w:contextualSpacing/>
              <w:rPr>
                <w:vertAlign w:val="baseline"/>
              </w:rPr>
            </w:pPr>
            <w:r>
              <w:rPr>
                <w:vertAlign w:val="baseline"/>
              </w:rPr>
              <w:t>- Correct username and password -&gt; ok with session lifetime of 5 minutes.</w:t>
            </w:r>
          </w:p>
          <w:p>
            <w:pPr>
              <w:pStyle w:val="27"/>
              <w:numPr>
                <w:ilvl w:val="0"/>
                <w:numId w:val="0"/>
              </w:numPr>
              <w:spacing w:after="200"/>
              <w:contextualSpacing/>
              <w:rPr>
                <w:vertAlign w:val="baseline"/>
              </w:rPr>
            </w:pPr>
            <w:r>
              <w:rPr>
                <w:vertAlign w:val="baseline"/>
              </w:rPr>
              <w:t>- Click on facebook button.</w:t>
            </w:r>
          </w:p>
          <w:p>
            <w:pPr>
              <w:pStyle w:val="27"/>
              <w:numPr>
                <w:ilvl w:val="0"/>
                <w:numId w:val="0"/>
              </w:numPr>
              <w:spacing w:after="200"/>
              <w:contextualSpacing/>
              <w:rPr>
                <w:vertAlign w:val="baseline"/>
              </w:rPr>
            </w:pPr>
            <w:r>
              <w:rPr>
                <w:vertAlign w:val="baseline"/>
              </w:rPr>
              <w:t>- Click on google+ button.</w:t>
            </w:r>
          </w:p>
          <w:p>
            <w:pPr>
              <w:pStyle w:val="27"/>
              <w:numPr>
                <w:ilvl w:val="0"/>
                <w:numId w:val="0"/>
              </w:numPr>
              <w:spacing w:after="200"/>
              <w:ind w:left="0" w:leftChars="0" w:firstLine="0" w:firstLineChars="0"/>
              <w:contextualSpacing/>
              <w:rPr>
                <w:vertAlign w:val="baseline"/>
              </w:rPr>
            </w:pPr>
            <w:r>
              <w:rPr>
                <w:vertAlign w:val="baseline"/>
              </w:rPr>
              <w:t>- Wrong username and password-&gt;warning (after 5 fail? Wait? Capcha)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 xml:space="preserve">QA Ref: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b/>
                <w:bCs/>
                <w:color w:val="FF0000"/>
                <w:vertAlign w:val="baseline"/>
              </w:rPr>
              <w:t>US09: As an user, I can forgot/reset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b/>
                <w:bCs/>
                <w:color w:val="FF0000"/>
                <w:vertAlign w:val="baseline"/>
              </w:rPr>
              <w:t>US10: As an user, I can see my menu/profile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b/>
                <w:bCs/>
                <w:color w:val="FF0000"/>
                <w:vertAlign w:val="baseline"/>
              </w:rPr>
              <w:t>US11: As an user, I can change my profile setting (including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US13: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p>
        </w:tc>
      </w:tr>
    </w:tbl>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r>
        <w:br w:type="page"/>
      </w:r>
    </w:p>
    <w:p>
      <w:pPr>
        <w:rPr>
          <w:rFonts w:hint="default" w:ascii="Arial" w:hAnsi="Arial" w:cs="Arial"/>
          <w:b/>
          <w:bCs/>
          <w:color w:val="0000FF"/>
          <w:sz w:val="22"/>
          <w:szCs w:val="22"/>
          <w:u w:val="single"/>
        </w:rPr>
      </w:pPr>
      <w:r>
        <w:rPr>
          <w:rFonts w:hint="default" w:ascii="Arial" w:hAnsi="Arial" w:cs="Arial"/>
          <w:b/>
          <w:bCs/>
          <w:color w:val="0000FF"/>
          <w:sz w:val="22"/>
          <w:szCs w:val="22"/>
          <w:u w:val="single"/>
        </w:rPr>
        <w:t>Mobile app</w:t>
      </w:r>
    </w:p>
    <w:tbl>
      <w:tblPr>
        <w:tblStyle w:val="19"/>
        <w:tblW w:w="10335"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55"/>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cPr>
          <w:p>
            <w:pPr>
              <w:pStyle w:val="27"/>
              <w:numPr>
                <w:ilvl w:val="0"/>
                <w:numId w:val="0"/>
              </w:numPr>
              <w:spacing w:after="200"/>
              <w:contextualSpacing/>
              <w:jc w:val="center"/>
              <w:rPr>
                <w:vertAlign w:val="baseline"/>
              </w:rPr>
            </w:pPr>
          </w:p>
          <w:p>
            <w:pPr>
              <w:pStyle w:val="27"/>
              <w:numPr>
                <w:ilvl w:val="0"/>
                <w:numId w:val="0"/>
              </w:numPr>
              <w:spacing w:after="200"/>
              <w:contextualSpacing/>
              <w:jc w:val="center"/>
              <w:rPr>
                <w:vertAlign w:val="baseline"/>
              </w:rPr>
            </w:pPr>
            <w:r>
              <w:rPr>
                <w:vertAlign w:val="baseline"/>
              </w:rPr>
              <w:drawing>
                <wp:inline distT="0" distB="0" distL="114300" distR="114300">
                  <wp:extent cx="2000250" cy="3590290"/>
                  <wp:effectExtent l="0" t="0" r="0" b="10160"/>
                  <wp:docPr id="8" name="Picture 8" descr="Selection_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lection_004"/>
                          <pic:cNvPicPr>
                            <a:picLocks noChangeAspect="1"/>
                          </pic:cNvPicPr>
                        </pic:nvPicPr>
                        <pic:blipFill>
                          <a:blip r:embed="rId15"/>
                          <a:stretch>
                            <a:fillRect/>
                          </a:stretch>
                        </pic:blipFill>
                        <pic:spPr>
                          <a:xfrm>
                            <a:off x="0" y="0"/>
                            <a:ext cx="2000250" cy="3590290"/>
                          </a:xfrm>
                          <a:prstGeom prst="rect">
                            <a:avLst/>
                          </a:prstGeom>
                        </pic:spPr>
                      </pic:pic>
                    </a:graphicData>
                  </a:graphic>
                </wp:inline>
              </w:drawing>
            </w:r>
          </w:p>
        </w:tc>
        <w:tc>
          <w:tcPr>
            <w:tcW w:w="6480" w:type="dxa"/>
          </w:tcPr>
          <w:p>
            <w:pPr>
              <w:pStyle w:val="27"/>
              <w:numPr>
                <w:ilvl w:val="0"/>
                <w:numId w:val="0"/>
              </w:numPr>
              <w:spacing w:after="200"/>
              <w:contextualSpacing/>
              <w:rPr>
                <w:vertAlign w:val="baseline"/>
              </w:rPr>
            </w:pPr>
            <w:r>
              <w:rPr>
                <w:b/>
                <w:bCs/>
                <w:color w:val="FF0000"/>
                <w:vertAlign w:val="baseline"/>
              </w:rPr>
              <w:t>PS01: As an user, I can login to 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cPr>
          <w:p>
            <w:pPr>
              <w:pStyle w:val="27"/>
              <w:numPr>
                <w:ilvl w:val="0"/>
                <w:numId w:val="0"/>
              </w:numPr>
              <w:spacing w:after="200"/>
              <w:contextualSpacing/>
              <w:rPr>
                <w:vertAlign w:val="baseline"/>
              </w:rPr>
            </w:pPr>
          </w:p>
        </w:tc>
        <w:tc>
          <w:tcPr>
            <w:tcW w:w="6480" w:type="dxa"/>
          </w:tcPr>
          <w:p>
            <w:pPr>
              <w:pStyle w:val="27"/>
              <w:numPr>
                <w:ilvl w:val="0"/>
                <w:numId w:val="0"/>
              </w:numPr>
              <w:spacing w:after="200"/>
              <w:contextualSpacing/>
              <w:rPr>
                <w:vertAlign w:val="baseline"/>
              </w:rPr>
            </w:pPr>
            <w:r>
              <w:rPr>
                <w:vertAlign w:val="baseline"/>
              </w:rPr>
              <w:t>Input: For first time user, login screen will display after wizard/splash screen. User can use email/pass or click on Google+/Facebook to login. If they do not have acc, they click on button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cPr>
          <w:p>
            <w:pPr>
              <w:pStyle w:val="27"/>
              <w:numPr>
                <w:ilvl w:val="0"/>
                <w:numId w:val="0"/>
              </w:numPr>
              <w:spacing w:after="200"/>
              <w:contextualSpacing/>
              <w:rPr>
                <w:vertAlign w:val="baseline"/>
              </w:rPr>
            </w:pPr>
          </w:p>
        </w:tc>
        <w:tc>
          <w:tcPr>
            <w:tcW w:w="6480" w:type="dxa"/>
          </w:tcPr>
          <w:p>
            <w:pPr>
              <w:pStyle w:val="27"/>
              <w:numPr>
                <w:ilvl w:val="0"/>
                <w:numId w:val="0"/>
              </w:numPr>
              <w:spacing w:after="200"/>
              <w:contextualSpacing/>
              <w:rPr>
                <w:vertAlign w:val="baseline"/>
              </w:rPr>
            </w:pPr>
            <w:r>
              <w:rPr>
                <w:vertAlign w:val="baseline"/>
              </w:rPr>
              <w:t xml:space="preserve">Output: </w:t>
            </w:r>
          </w:p>
          <w:p>
            <w:pPr>
              <w:pStyle w:val="27"/>
              <w:numPr>
                <w:ilvl w:val="0"/>
                <w:numId w:val="0"/>
              </w:numPr>
              <w:spacing w:after="200"/>
              <w:contextualSpacing/>
              <w:rPr>
                <w:vertAlign w:val="baseline"/>
              </w:rPr>
            </w:pPr>
            <w:r>
              <w:rPr>
                <w:vertAlign w:val="baseline"/>
              </w:rPr>
              <w:t>- Login ok -&gt; user go to landing screen (map with no layer)</w:t>
            </w:r>
          </w:p>
          <w:p>
            <w:pPr>
              <w:pStyle w:val="27"/>
              <w:numPr>
                <w:ilvl w:val="0"/>
                <w:numId w:val="0"/>
              </w:numPr>
              <w:spacing w:after="200"/>
              <w:contextualSpacing/>
              <w:rPr>
                <w:vertAlign w:val="baseline"/>
              </w:rPr>
            </w:pPr>
            <w:r>
              <w:rPr>
                <w:vertAlign w:val="baseline"/>
              </w:rPr>
              <w:t>- User can see menu at bottom right and can click to manage profile, track, route, map,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cPr>
          <w:p>
            <w:pPr>
              <w:pStyle w:val="27"/>
              <w:numPr>
                <w:ilvl w:val="0"/>
                <w:numId w:val="0"/>
              </w:numPr>
              <w:spacing w:after="200"/>
              <w:contextualSpacing/>
              <w:rPr>
                <w:vertAlign w:val="baseline"/>
              </w:rPr>
            </w:pPr>
          </w:p>
        </w:tc>
        <w:tc>
          <w:tcPr>
            <w:tcW w:w="6480" w:type="dxa"/>
          </w:tcPr>
          <w:p>
            <w:pPr>
              <w:pStyle w:val="27"/>
              <w:numPr>
                <w:ilvl w:val="0"/>
                <w:numId w:val="0"/>
              </w:numPr>
              <w:spacing w:after="200"/>
              <w:contextualSpacing/>
              <w:rPr>
                <w:vertAlign w:val="baseline"/>
              </w:rPr>
            </w:pPr>
            <w:r>
              <w:rPr>
                <w:vertAlign w:val="baseline"/>
              </w:rPr>
              <w:t>Testcase:</w:t>
            </w:r>
          </w:p>
          <w:p>
            <w:pPr>
              <w:pStyle w:val="27"/>
              <w:numPr>
                <w:ilvl w:val="0"/>
                <w:numId w:val="0"/>
              </w:numPr>
              <w:spacing w:after="200"/>
              <w:contextualSpacing/>
              <w:rPr>
                <w:vertAlign w:val="baseline"/>
              </w:rPr>
            </w:pPr>
            <w:r>
              <w:rPr>
                <w:vertAlign w:val="baseline"/>
              </w:rPr>
              <w:t>- Correct username and password.</w:t>
            </w:r>
          </w:p>
          <w:p>
            <w:pPr>
              <w:pStyle w:val="27"/>
              <w:numPr>
                <w:ilvl w:val="0"/>
                <w:numId w:val="0"/>
              </w:numPr>
              <w:spacing w:after="200"/>
              <w:contextualSpacing/>
              <w:rPr>
                <w:vertAlign w:val="baseline"/>
              </w:rPr>
            </w:pPr>
            <w:r>
              <w:rPr>
                <w:vertAlign w:val="baseline"/>
              </w:rPr>
              <w:t>- Click on facebook button.</w:t>
            </w:r>
          </w:p>
          <w:p>
            <w:pPr>
              <w:pStyle w:val="27"/>
              <w:numPr>
                <w:ilvl w:val="0"/>
                <w:numId w:val="0"/>
              </w:numPr>
              <w:spacing w:after="200"/>
              <w:contextualSpacing/>
              <w:rPr>
                <w:vertAlign w:val="baseline"/>
              </w:rPr>
            </w:pPr>
            <w:r>
              <w:rPr>
                <w:vertAlign w:val="baseline"/>
              </w:rPr>
              <w:t>- Click on google+ button.</w:t>
            </w:r>
          </w:p>
          <w:p>
            <w:pPr>
              <w:pStyle w:val="27"/>
              <w:numPr>
                <w:ilvl w:val="0"/>
                <w:numId w:val="0"/>
              </w:numPr>
              <w:spacing w:after="200"/>
              <w:contextualSpacing/>
              <w:rPr>
                <w:vertAlign w:val="baseline"/>
              </w:rPr>
            </w:pPr>
            <w:r>
              <w:rPr>
                <w:vertAlign w:val="baseline"/>
              </w:rPr>
              <w:t>- Wrong username and password-&gt;warning (after 5 fail? Wait? Capcha)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cPr>
          <w:p>
            <w:pPr>
              <w:pStyle w:val="27"/>
              <w:numPr>
                <w:ilvl w:val="0"/>
                <w:numId w:val="0"/>
              </w:numPr>
              <w:spacing w:after="200"/>
              <w:contextualSpacing/>
              <w:rPr>
                <w:vertAlign w:val="baseline"/>
              </w:rPr>
            </w:pPr>
          </w:p>
        </w:tc>
        <w:tc>
          <w:tcPr>
            <w:tcW w:w="6480" w:type="dxa"/>
          </w:tcPr>
          <w:p>
            <w:pPr>
              <w:pStyle w:val="27"/>
              <w:numPr>
                <w:ilvl w:val="0"/>
                <w:numId w:val="0"/>
              </w:numPr>
              <w:spacing w:after="200"/>
              <w:contextualSpacing/>
              <w:rPr>
                <w:vertAlign w:val="baseline"/>
              </w:rPr>
            </w:pPr>
            <w:r>
              <w:rPr>
                <w:vertAlign w:val="baseline"/>
              </w:rPr>
              <w:t xml:space="preserve">QA Ref: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r>
              <w:rPr>
                <w:vertAlign w:val="baseline"/>
              </w:rPr>
              <w:drawing>
                <wp:inline distT="0" distB="0" distL="114300" distR="114300">
                  <wp:extent cx="2057400" cy="3590290"/>
                  <wp:effectExtent l="0" t="0" r="0" b="10160"/>
                  <wp:docPr id="4" name="Picture 4" descr="Selection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lection_001"/>
                          <pic:cNvPicPr>
                            <a:picLocks noChangeAspect="1"/>
                          </pic:cNvPicPr>
                        </pic:nvPicPr>
                        <pic:blipFill>
                          <a:blip r:embed="rId16"/>
                          <a:stretch>
                            <a:fillRect/>
                          </a:stretch>
                        </pic:blipFill>
                        <pic:spPr>
                          <a:xfrm>
                            <a:off x="0" y="0"/>
                            <a:ext cx="2057400" cy="3590290"/>
                          </a:xfrm>
                          <a:prstGeom prst="rect">
                            <a:avLst/>
                          </a:prstGeom>
                        </pic:spPr>
                      </pic:pic>
                    </a:graphicData>
                  </a:graphic>
                </wp:inline>
              </w:drawing>
            </w: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b/>
                <w:bCs/>
                <w:color w:val="FF0000"/>
                <w:vertAlign w:val="baseline"/>
              </w:rPr>
              <w:t>PS02: As an user, I can register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Input: User should enter name, email, password and re-password. Also should agree with Privacy 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contextualSpacing/>
              <w:rPr>
                <w:vertAlign w:val="baseline"/>
              </w:rPr>
            </w:pPr>
            <w:r>
              <w:rPr>
                <w:vertAlign w:val="baseline"/>
              </w:rPr>
              <w:t xml:space="preserve">Output: </w:t>
            </w:r>
          </w:p>
          <w:p>
            <w:pPr>
              <w:pStyle w:val="27"/>
              <w:numPr>
                <w:ilvl w:val="0"/>
                <w:numId w:val="0"/>
              </w:numPr>
              <w:spacing w:after="200"/>
              <w:contextualSpacing/>
              <w:rPr>
                <w:vertAlign w:val="baseline"/>
                <w:lang w:val="en-US"/>
              </w:rPr>
            </w:pPr>
            <w:r>
              <w:rPr>
                <w:vertAlign w:val="baseline"/>
              </w:rPr>
              <w:t xml:space="preserve">- If everything ok -&gt; toaster </w:t>
            </w:r>
            <w:r>
              <w:rPr>
                <w:rFonts w:hint="default"/>
                <w:vertAlign w:val="baseline"/>
              </w:rPr>
              <w:t>“Welcome” and goto Home Screen.</w:t>
            </w:r>
          </w:p>
          <w:p>
            <w:pPr>
              <w:pStyle w:val="27"/>
              <w:numPr>
                <w:ilvl w:val="0"/>
                <w:numId w:val="0"/>
              </w:numPr>
              <w:spacing w:after="200"/>
              <w:ind w:left="0" w:leftChars="0" w:firstLine="0" w:firstLineChars="0"/>
              <w:contextualSpacing/>
              <w:rPr>
                <w:vertAlign w:val="baseline"/>
              </w:rPr>
            </w:pPr>
            <w:r>
              <w:rPr>
                <w:vertAlign w:val="baseline"/>
              </w:rPr>
              <w:t>- If password is not match -&gt; toaster</w:t>
            </w:r>
          </w:p>
          <w:p>
            <w:pPr>
              <w:pStyle w:val="27"/>
              <w:numPr>
                <w:ilvl w:val="0"/>
                <w:numId w:val="0"/>
              </w:numPr>
              <w:spacing w:after="200"/>
              <w:ind w:left="0" w:leftChars="0" w:firstLine="0" w:firstLineChars="0"/>
              <w:contextualSpacing/>
              <w:rPr>
                <w:vertAlign w:val="baseline"/>
              </w:rPr>
            </w:pPr>
            <w:r>
              <w:rPr>
                <w:vertAlign w:val="baseline"/>
              </w:rPr>
              <w:t>- If email is existed -&gt; toaster and back to login.</w:t>
            </w:r>
          </w:p>
          <w:p>
            <w:pPr>
              <w:pStyle w:val="27"/>
              <w:numPr>
                <w:ilvl w:val="0"/>
                <w:numId w:val="0"/>
              </w:numPr>
              <w:spacing w:after="200"/>
              <w:ind w:left="0" w:leftChars="0" w:firstLine="0" w:firstLineChars="0"/>
              <w:contextualSpacing/>
              <w:rPr>
                <w:vertAlign w:val="baseline"/>
              </w:rPr>
            </w:pPr>
            <w:r>
              <w:rPr>
                <w:vertAlign w:val="baseline"/>
              </w:rPr>
              <w:t>- If not agree with Privacy Policy -&gt; Toaster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contextualSpacing/>
              <w:rPr>
                <w:vertAlign w:val="baseline"/>
              </w:rPr>
            </w:pPr>
            <w:r>
              <w:rPr>
                <w:vertAlign w:val="baseline"/>
              </w:rPr>
              <w:t>Testcase: Same as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 xml:space="preserve">QA Ref: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r>
              <w:rPr>
                <w:vertAlign w:val="baseline"/>
              </w:rPr>
              <w:drawing>
                <wp:inline distT="0" distB="0" distL="114300" distR="114300">
                  <wp:extent cx="2019300" cy="3571240"/>
                  <wp:effectExtent l="0" t="0" r="0" b="10160"/>
                  <wp:docPr id="9" name="Picture 9" descr="Selection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lection_002"/>
                          <pic:cNvPicPr>
                            <a:picLocks noChangeAspect="1"/>
                          </pic:cNvPicPr>
                        </pic:nvPicPr>
                        <pic:blipFill>
                          <a:blip r:embed="rId17"/>
                          <a:stretch>
                            <a:fillRect/>
                          </a:stretch>
                        </pic:blipFill>
                        <pic:spPr>
                          <a:xfrm>
                            <a:off x="0" y="0"/>
                            <a:ext cx="2019300" cy="3571240"/>
                          </a:xfrm>
                          <a:prstGeom prst="rect">
                            <a:avLst/>
                          </a:prstGeom>
                        </pic:spPr>
                      </pic:pic>
                    </a:graphicData>
                  </a:graphic>
                </wp:inline>
              </w:drawing>
            </w: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b/>
                <w:bCs/>
                <w:color w:val="FF0000"/>
                <w:vertAlign w:val="baseline"/>
              </w:rPr>
              <w:t>PS03: As an user, I can use forgot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Input: User should enter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contextualSpacing/>
              <w:rPr>
                <w:vertAlign w:val="baseline"/>
              </w:rPr>
            </w:pPr>
            <w:r>
              <w:rPr>
                <w:vertAlign w:val="baseline"/>
              </w:rPr>
              <w:t xml:space="preserve">Output: </w:t>
            </w:r>
          </w:p>
          <w:p>
            <w:pPr>
              <w:pStyle w:val="27"/>
              <w:numPr>
                <w:ilvl w:val="0"/>
                <w:numId w:val="0"/>
              </w:numPr>
              <w:spacing w:after="200"/>
              <w:ind w:left="0" w:leftChars="0" w:firstLine="0" w:firstLineChars="0"/>
              <w:contextualSpacing/>
              <w:rPr>
                <w:rFonts w:hint="default"/>
                <w:vertAlign w:val="baseline"/>
              </w:rPr>
            </w:pPr>
            <w:r>
              <w:rPr>
                <w:vertAlign w:val="baseline"/>
              </w:rPr>
              <w:t xml:space="preserve">- If email is found, toaster </w:t>
            </w:r>
            <w:r>
              <w:rPr>
                <w:rFonts w:hint="default"/>
                <w:vertAlign w:val="baseline"/>
              </w:rPr>
              <w:t>“Please check email and click link.”</w:t>
            </w:r>
          </w:p>
          <w:p>
            <w:pPr>
              <w:pStyle w:val="27"/>
              <w:numPr>
                <w:ilvl w:val="0"/>
                <w:numId w:val="0"/>
              </w:numPr>
              <w:spacing w:after="200"/>
              <w:ind w:left="0" w:leftChars="0" w:firstLine="0" w:firstLineChars="0"/>
              <w:contextualSpacing/>
              <w:rPr>
                <w:rFonts w:hint="default"/>
                <w:vertAlign w:val="baseline"/>
              </w:rPr>
            </w:pPr>
            <w:r>
              <w:rPr>
                <w:rFonts w:hint="default"/>
                <w:vertAlign w:val="baseline"/>
              </w:rPr>
              <w:t>- If not found, toaster “Email is not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contextualSpacing/>
              <w:rPr>
                <w:vertAlign w:val="baseline"/>
              </w:rPr>
            </w:pPr>
            <w:r>
              <w:rPr>
                <w:vertAlign w:val="baseline"/>
              </w:rPr>
              <w:t>Testcase:</w:t>
            </w:r>
          </w:p>
          <w:p>
            <w:pPr>
              <w:pStyle w:val="27"/>
              <w:numPr>
                <w:ilvl w:val="0"/>
                <w:numId w:val="0"/>
              </w:numPr>
              <w:spacing w:after="200"/>
              <w:contextualSpacing/>
              <w:rPr>
                <w:vertAlign w:val="baseline"/>
              </w:rPr>
            </w:pPr>
            <w:r>
              <w:rPr>
                <w:vertAlign w:val="baseline"/>
              </w:rPr>
              <w:t>- Email correct.</w:t>
            </w:r>
          </w:p>
          <w:p>
            <w:pPr>
              <w:pStyle w:val="27"/>
              <w:numPr>
                <w:ilvl w:val="0"/>
                <w:numId w:val="0"/>
              </w:numPr>
              <w:spacing w:after="200"/>
              <w:contextualSpacing/>
              <w:rPr>
                <w:vertAlign w:val="baseline"/>
              </w:rPr>
            </w:pPr>
            <w:r>
              <w:rPr>
                <w:vertAlign w:val="baseline"/>
              </w:rPr>
              <w:t>- Not exist email / email format not correct</w:t>
            </w:r>
          </w:p>
          <w:p>
            <w:pPr>
              <w:pStyle w:val="27"/>
              <w:numPr>
                <w:ilvl w:val="0"/>
                <w:numId w:val="0"/>
              </w:numPr>
              <w:spacing w:after="200"/>
              <w:ind w:left="0" w:leftChars="0" w:firstLine="0" w:firstLineChars="0"/>
              <w:contextualSpacing/>
              <w:rPr>
                <w:vertAlign w:val="baseline"/>
              </w:rPr>
            </w:pPr>
            <w:r>
              <w:rPr>
                <w:vertAlign w:val="baseline"/>
              </w:rPr>
              <w:t>- Link is timeout (should resend again or click forgot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 xml:space="preserve">QA Ref: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restart"/>
            <w:textDirection w:val="lrTb"/>
            <w:vAlign w:val="top"/>
          </w:tcPr>
          <w:p>
            <w:pPr>
              <w:pStyle w:val="27"/>
              <w:numPr>
                <w:ilvl w:val="0"/>
                <w:numId w:val="0"/>
              </w:numPr>
              <w:spacing w:after="200"/>
              <w:contextualSpacing/>
              <w:jc w:val="center"/>
              <w:rPr>
                <w:vertAlign w:val="baseline"/>
              </w:rPr>
            </w:pPr>
          </w:p>
          <w:p>
            <w:pPr>
              <w:pStyle w:val="27"/>
              <w:numPr>
                <w:ilvl w:val="0"/>
                <w:numId w:val="0"/>
              </w:numPr>
              <w:spacing w:after="200"/>
              <w:ind w:left="0" w:leftChars="0" w:firstLine="0" w:firstLineChars="0"/>
              <w:contextualSpacing/>
              <w:jc w:val="center"/>
              <w:rPr>
                <w:vertAlign w:val="baseline"/>
              </w:rPr>
            </w:pPr>
            <w:r>
              <w:rPr>
                <w:vertAlign w:val="baseline"/>
              </w:rPr>
              <w:drawing>
                <wp:inline distT="0" distB="0" distL="114300" distR="114300">
                  <wp:extent cx="2019300" cy="3599815"/>
                  <wp:effectExtent l="0" t="0" r="0" b="635"/>
                  <wp:docPr id="19" name="Picture 19" descr="Selection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election_003"/>
                          <pic:cNvPicPr>
                            <a:picLocks noChangeAspect="1"/>
                          </pic:cNvPicPr>
                        </pic:nvPicPr>
                        <pic:blipFill>
                          <a:blip r:embed="rId18"/>
                          <a:stretch>
                            <a:fillRect/>
                          </a:stretch>
                        </pic:blipFill>
                        <pic:spPr>
                          <a:xfrm>
                            <a:off x="0" y="0"/>
                            <a:ext cx="2019300" cy="3599815"/>
                          </a:xfrm>
                          <a:prstGeom prst="rect">
                            <a:avLst/>
                          </a:prstGeom>
                        </pic:spPr>
                      </pic:pic>
                    </a:graphicData>
                  </a:graphic>
                </wp:inline>
              </w:drawing>
            </w:r>
          </w:p>
        </w:tc>
        <w:tc>
          <w:tcPr>
            <w:tcW w:w="6480" w:type="dxa"/>
            <w:textDirection w:val="lrTb"/>
            <w:vAlign w:val="top"/>
          </w:tcPr>
          <w:p>
            <w:pPr>
              <w:pStyle w:val="27"/>
              <w:numPr>
                <w:ilvl w:val="0"/>
                <w:numId w:val="0"/>
              </w:numPr>
              <w:spacing w:after="200"/>
              <w:ind w:left="0" w:leftChars="0" w:firstLine="0" w:firstLineChars="0"/>
              <w:contextualSpacing/>
              <w:rPr>
                <w:vertAlign w:val="baseline"/>
              </w:rPr>
            </w:pPr>
            <w:bookmarkStart w:id="0" w:name="_GoBack"/>
            <w:r>
              <w:rPr>
                <w:b/>
                <w:bCs/>
                <w:color w:val="FF0000"/>
                <w:vertAlign w:val="baseline"/>
              </w:rPr>
              <w:t>PS0</w:t>
            </w:r>
            <w:r>
              <w:rPr>
                <w:b/>
                <w:bCs/>
                <w:color w:val="FF0000"/>
                <w:vertAlign w:val="baseline"/>
              </w:rPr>
              <w:t>4</w:t>
            </w:r>
            <w:r>
              <w:rPr>
                <w:b/>
                <w:bCs/>
                <w:color w:val="FF0000"/>
                <w:vertAlign w:val="baseline"/>
              </w:rPr>
              <w:t>: As an user, I can see my favorite map when login successfully.</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Input: User will be redirected to HomeMap Screen after login ok. If for second use, user should be bringed to this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contextualSpacing/>
              <w:rPr>
                <w:vertAlign w:val="baseline"/>
              </w:rPr>
            </w:pPr>
            <w:r>
              <w:rPr>
                <w:vertAlign w:val="baseline"/>
              </w:rPr>
              <w:t xml:space="preserve">Output: </w:t>
            </w:r>
          </w:p>
          <w:p>
            <w:pPr>
              <w:pStyle w:val="27"/>
              <w:numPr>
                <w:ilvl w:val="0"/>
                <w:numId w:val="0"/>
              </w:numPr>
              <w:spacing w:after="200"/>
              <w:ind w:left="0" w:leftChars="0" w:firstLine="0" w:firstLineChars="0"/>
              <w:contextualSpacing/>
              <w:rPr>
                <w:vertAlign w:val="baseline"/>
              </w:rPr>
            </w:pPr>
            <w:r>
              <w:rPr>
                <w:vertAlign w:val="baseline"/>
              </w:rPr>
              <w:t>- If first time on this screen, default is terran map near your location without any icons.</w:t>
            </w:r>
          </w:p>
          <w:p>
            <w:pPr>
              <w:pStyle w:val="27"/>
              <w:numPr>
                <w:ilvl w:val="0"/>
                <w:numId w:val="0"/>
              </w:numPr>
              <w:spacing w:after="200"/>
              <w:ind w:left="0" w:leftChars="0" w:firstLine="0" w:firstLineChars="0"/>
              <w:contextualSpacing/>
              <w:rPr>
                <w:vertAlign w:val="baseline"/>
              </w:rPr>
            </w:pPr>
            <w:r>
              <w:rPr>
                <w:vertAlign w:val="baseline"/>
              </w:rPr>
              <w:t xml:space="preserve">- If second time, map type, layer, ... restore from preferences.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Testcase: Following with the output and some actions</w:t>
            </w:r>
          </w:p>
          <w:p>
            <w:pPr>
              <w:pStyle w:val="27"/>
              <w:numPr>
                <w:ilvl w:val="0"/>
                <w:numId w:val="0"/>
              </w:numPr>
              <w:spacing w:after="200"/>
              <w:ind w:left="0" w:leftChars="0" w:firstLine="0" w:firstLineChars="0"/>
              <w:contextualSpacing/>
              <w:rPr>
                <w:vertAlign w:val="baseline"/>
              </w:rPr>
            </w:pPr>
            <w:r>
              <w:rPr>
                <w:vertAlign w:val="baseline"/>
              </w:rPr>
              <w:t>- Click on icon -&gt; more info.</w:t>
            </w:r>
          </w:p>
          <w:p>
            <w:pPr>
              <w:pStyle w:val="27"/>
              <w:numPr>
                <w:ilvl w:val="0"/>
                <w:numId w:val="0"/>
              </w:numPr>
              <w:spacing w:after="200"/>
              <w:ind w:left="0" w:leftChars="0" w:firstLine="0" w:firstLineChars="0"/>
              <w:contextualSpacing/>
              <w:rPr>
                <w:vertAlign w:val="baseline"/>
              </w:rPr>
            </w:pPr>
            <w:r>
              <w:rPr>
                <w:vertAlign w:val="baseline"/>
              </w:rPr>
              <w:t>- Click on my location -&gt; center to screen.</w:t>
            </w:r>
          </w:p>
          <w:p>
            <w:pPr>
              <w:pStyle w:val="27"/>
              <w:numPr>
                <w:ilvl w:val="0"/>
                <w:numId w:val="0"/>
              </w:numPr>
              <w:spacing w:after="200"/>
              <w:ind w:left="0" w:leftChars="0" w:firstLine="0" w:firstLineChars="0"/>
              <w:contextualSpacing/>
              <w:rPr>
                <w:vertAlign w:val="baseline"/>
              </w:rPr>
            </w:pPr>
            <w:r>
              <w:rPr>
                <w:vertAlign w:val="baseline"/>
              </w:rPr>
              <w:t>- Click on layer -&gt; open dialog to choose layer</w:t>
            </w:r>
          </w:p>
          <w:p>
            <w:pPr>
              <w:pStyle w:val="27"/>
              <w:numPr>
                <w:ilvl w:val="0"/>
                <w:numId w:val="0"/>
              </w:numPr>
              <w:spacing w:after="200"/>
              <w:ind w:left="0" w:leftChars="0" w:firstLine="0" w:firstLineChars="0"/>
              <w:contextualSpacing/>
              <w:rPr>
                <w:vertAlign w:val="baseline"/>
              </w:rPr>
            </w:pPr>
            <w:r>
              <w:rPr>
                <w:vertAlign w:val="baseline"/>
              </w:rPr>
              <w:t>- Click on menu -&gt; show menu</w:t>
            </w:r>
          </w:p>
          <w:p>
            <w:pPr>
              <w:pStyle w:val="27"/>
              <w:numPr>
                <w:ilvl w:val="0"/>
                <w:numId w:val="0"/>
              </w:numPr>
              <w:spacing w:after="200"/>
              <w:ind w:left="0" w:leftChars="0" w:firstLine="0" w:firstLineChars="0"/>
              <w:contextualSpacing/>
              <w:rPr>
                <w:vertAlign w:val="baseline"/>
              </w:rPr>
            </w:pPr>
            <w:r>
              <w:rPr>
                <w:vertAlign w:val="baseline"/>
              </w:rPr>
              <w:t>- Click on search -&gt; show search 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55" w:type="dxa"/>
            <w:vMerge w:val="continue"/>
            <w:textDirection w:val="lrTb"/>
            <w:vAlign w:val="top"/>
          </w:tcPr>
          <w:p>
            <w:pPr>
              <w:pStyle w:val="27"/>
              <w:numPr>
                <w:ilvl w:val="0"/>
                <w:numId w:val="0"/>
              </w:numPr>
              <w:spacing w:after="200"/>
              <w:ind w:left="0" w:leftChars="0" w:firstLine="0" w:firstLineChars="0"/>
              <w:contextualSpacing/>
              <w:rPr>
                <w:vertAlign w:val="baseline"/>
              </w:rPr>
            </w:pPr>
          </w:p>
        </w:tc>
        <w:tc>
          <w:tcPr>
            <w:tcW w:w="6480" w:type="dxa"/>
            <w:textDirection w:val="lrTb"/>
            <w:vAlign w:val="top"/>
          </w:tcPr>
          <w:p>
            <w:pPr>
              <w:pStyle w:val="27"/>
              <w:numPr>
                <w:ilvl w:val="0"/>
                <w:numId w:val="0"/>
              </w:numPr>
              <w:spacing w:after="200"/>
              <w:ind w:left="0" w:leftChars="0" w:firstLine="0" w:firstLineChars="0"/>
              <w:contextualSpacing/>
              <w:rPr>
                <w:vertAlign w:val="baseline"/>
              </w:rPr>
            </w:pPr>
            <w:r>
              <w:rPr>
                <w:vertAlign w:val="baseline"/>
              </w:rPr>
              <w:t xml:space="preserve">QA Ref: </w:t>
            </w:r>
          </w:p>
        </w:tc>
      </w:tr>
    </w:tbl>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p>
      <w:pPr>
        <w:pStyle w:val="27"/>
        <w:numPr>
          <w:ilvl w:val="0"/>
          <w:numId w:val="0"/>
        </w:numPr>
        <w:spacing w:after="200"/>
        <w:contextualSpacing/>
      </w:pPr>
    </w:p>
    <w:sectPr>
      <w:headerReference r:id="rId4" w:type="first"/>
      <w:footerReference r:id="rId6" w:type="first"/>
      <w:headerReference r:id="rId3" w:type="default"/>
      <w:footerReference r:id="rId5" w:type="default"/>
      <w:pgSz w:w="12240" w:h="15840"/>
      <w:pgMar w:top="1080" w:right="1440" w:bottom="1080" w:left="1800" w:header="720" w:footer="1022" w:gutter="0"/>
      <w:pgBorders>
        <w:top w:val="none" w:color="auto" w:sz="0" w:space="0"/>
        <w:left w:val="none" w:color="auto" w:sz="0" w:space="0"/>
        <w:bottom w:val="none" w:color="auto" w:sz="0" w:space="0"/>
        <w:right w:val="none" w:color="auto" w:sz="0" w:space="0"/>
      </w:pgBorders>
      <w:pgNumType w:start="2"/>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3" w:usb1="080E0000" w:usb2="0000001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panose1 w:val="020F0502020204030204"/>
    <w:charset w:val="00"/>
    <w:family w:val="decorative"/>
    <w:pitch w:val="default"/>
    <w:sig w:usb0="E10002FF" w:usb1="4000ACFF" w:usb2="00000009" w:usb3="00000000" w:csb0="200001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Arial">
    <w:panose1 w:val="020B0604020202020204"/>
    <w:charset w:val="00"/>
    <w:family w:val="decorative"/>
    <w:pitch w:val="default"/>
    <w:sig w:usb0="00007A87" w:usb1="80000000" w:usb2="00000008" w:usb3="00000000" w:csb0="400001FF" w:csb1="FFFF0000"/>
  </w:font>
  <w:font w:name="Courier New">
    <w:panose1 w:val="02070309020205020404"/>
    <w:charset w:val="00"/>
    <w:family w:val="swiss"/>
    <w:pitch w:val="default"/>
    <w:sig w:usb0="00007A87" w:usb1="80000000" w:usb2="00000008" w:usb3="00000000" w:csb0="400001FF" w:csb1="FFFF0000"/>
  </w:font>
  <w:font w:name="Cambria">
    <w:altName w:val="Georgia"/>
    <w:panose1 w:val="02040503050406030204"/>
    <w:charset w:val="00"/>
    <w:family w:val="swiss"/>
    <w:pitch w:val="default"/>
    <w:sig w:usb0="00000000" w:usb1="00000000" w:usb2="00000000" w:usb3="00000000" w:csb0="0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roman"/>
    <w:pitch w:val="default"/>
    <w:sig w:usb0="00007A87" w:usb1="80000000" w:usb2="00000008" w:usb3="00000000" w:csb0="400001FF" w:csb1="FFFF0000"/>
  </w:font>
  <w:font w:name="Courier New">
    <w:panose1 w:val="02070309020205020404"/>
    <w:charset w:val="00"/>
    <w:family w:val="decorative"/>
    <w:pitch w:val="default"/>
    <w:sig w:usb0="00007A87" w:usb1="80000000" w:usb2="00000008" w:usb3="00000000" w:csb0="400001FF" w:csb1="FFFF0000"/>
  </w:font>
  <w:font w:name="Cambria">
    <w:altName w:val="Georgia"/>
    <w:panose1 w:val="02040503050406030204"/>
    <w:charset w:val="00"/>
    <w:family w:val="decorative"/>
    <w:pitch w:val="default"/>
    <w:sig w:usb0="00000000" w:usb1="00000000" w:usb2="00000000" w:usb3="00000000" w:csb0="0000019F" w:csb1="00000000"/>
  </w:font>
  <w:font w:name="Calibri">
    <w:panose1 w:val="020F0502020204030204"/>
    <w:charset w:val="00"/>
    <w:family w:val="modern"/>
    <w:pitch w:val="default"/>
    <w:sig w:usb0="E10002FF" w:usb1="4000ACFF" w:usb2="00000009" w:usb3="00000000" w:csb0="2000019F" w:csb1="00000000"/>
  </w:font>
  <w:font w:name="WenQuanYi Micro Hei">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modern"/>
    <w:pitch w:val="default"/>
    <w:sig w:usb0="00007A87" w:usb1="80000000" w:usb2="00000008" w:usb3="00000000" w:csb0="400001FF" w:csb1="FFFF0000"/>
  </w:font>
  <w:font w:name="Courier New">
    <w:panose1 w:val="02070309020205020404"/>
    <w:charset w:val="00"/>
    <w:family w:val="roman"/>
    <w:pitch w:val="default"/>
    <w:sig w:usb0="00007A87" w:usb1="80000000" w:usb2="00000008" w:usb3="00000000" w:csb0="400001FF" w:csb1="FFFF0000"/>
  </w:font>
  <w:font w:name="Cambria">
    <w:altName w:val="Georg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imes">
    <w:altName w:val="DejaVu Sans"/>
    <w:panose1 w:val="02000500000000000000"/>
    <w:charset w:val="86"/>
    <w:family w:val="auto"/>
    <w:pitch w:val="default"/>
    <w:sig w:usb0="00000000" w:usb1="00000000" w:usb2="00000000" w:usb3="00000000" w:csb0="00000001" w:csb1="00000000"/>
  </w:font>
  <w:font w:name="Tahoma">
    <w:panose1 w:val="020B0604030504040204"/>
    <w:charset w:val="00"/>
    <w:family w:val="auto"/>
    <w:pitch w:val="default"/>
    <w:sig w:usb0="00007A87" w:usb1="80000000" w:usb2="00000008" w:usb3="00000000" w:csb0="200001FF" w:csb1="20280000"/>
  </w:font>
  <w:font w:name="Lucida Grande">
    <w:panose1 w:val="020B0600040502020204"/>
    <w:charset w:val="00"/>
    <w:family w:val="auto"/>
    <w:pitch w:val="default"/>
    <w:sig w:usb0="E1000AEF" w:usb1="5000A1FF" w:usb2="00000000" w:usb3="00000000" w:csb0="200001BF" w:csb1="4F010000"/>
  </w:font>
  <w:font w:name="ＭＳ ゴシック">
    <w:altName w:val="Kedage"/>
    <w:panose1 w:val="00000000000000000000"/>
    <w:charset w:val="4E"/>
    <w:family w:val="auto"/>
    <w:pitch w:val="default"/>
    <w:sig w:usb0="00000000" w:usb1="00000000" w:usb2="00000010" w:usb3="00000000" w:csb0="00020000" w:csb1="00000000"/>
  </w:font>
  <w:font w:name="ＭＳ 明朝">
    <w:altName w:val="Droid Sans Japanese"/>
    <w:panose1 w:val="00000000000000000000"/>
    <w:charset w:val="4E"/>
    <w:family w:val="auto"/>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Georgia">
    <w:panose1 w:val="02040502050405020303"/>
    <w:charset w:val="00"/>
    <w:family w:val="modern"/>
    <w:pitch w:val="default"/>
    <w:sig w:usb0="00000287" w:usb1="00000000" w:usb2="00000000" w:usb3="00000000" w:csb0="2000009F" w:csb1="00000000"/>
  </w:font>
  <w:font w:name="DejaVu Sans">
    <w:panose1 w:val="020B0603030804020204"/>
    <w:charset w:val="86"/>
    <w:family w:val="auto"/>
    <w:pitch w:val="default"/>
    <w:sig w:usb0="E7006EFF" w:usb1="D200FDFF" w:usb2="0A246029" w:usb3="0400200C" w:csb0="600001FF" w:csb1="DFFF0000"/>
  </w:font>
  <w:font w:name="Kedage">
    <w:panose1 w:val="00000400000000000000"/>
    <w:charset w:val="00"/>
    <w:family w:val="auto"/>
    <w:pitch w:val="default"/>
    <w:sig w:usb0="00400000" w:usb1="00000000" w:usb2="00000000" w:usb3="00000000" w:csb0="00000000" w:csb1="00000000"/>
  </w:font>
  <w:font w:name="Droid Sans Japanese">
    <w:panose1 w:val="020B0502000000000001"/>
    <w:charset w:val="00"/>
    <w:family w:val="auto"/>
    <w:pitch w:val="default"/>
    <w:sig w:usb0="80000000" w:usb1="08070000" w:usb2="00000010" w:usb3="00000000" w:csb0="00000001" w:csb1="00000000"/>
  </w:font>
  <w:font w:name="Georgia">
    <w:panose1 w:val="02040502050405020303"/>
    <w:charset w:val="00"/>
    <w:family w:val="swiss"/>
    <w:pitch w:val="default"/>
    <w:sig w:usb0="00000287" w:usb1="00000000" w:usb2="00000000" w:usb3="00000000" w:csb0="2000009F" w:csb1="00000000"/>
  </w:font>
  <w:font w:name="Georgia">
    <w:panose1 w:val="02040502050405020303"/>
    <w:charset w:val="00"/>
    <w:family w:val="decorative"/>
    <w:pitch w:val="default"/>
    <w:sig w:usb0="00000287" w:usb1="00000000" w:usb2="00000000" w:usb3="00000000" w:csb0="200000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imSun">
    <w:altName w:val="WenQuanYi Micro Hei"/>
    <w:panose1 w:val="02010600030101010101"/>
    <w:charset w:val="86"/>
    <w:family w:val="roman"/>
    <w:pitch w:val="default"/>
    <w:sig w:usb0="00000000" w:usb1="00000000" w:usb2="00000016" w:usb3="00000000" w:csb0="00040001" w:csb1="00000000"/>
  </w:font>
  <w:font w:name="WenQuanYi Micro Hei">
    <w:panose1 w:val="020B0606030804020204"/>
    <w:charset w:val="86"/>
    <w:family w:val="roman"/>
    <w:pitch w:val="default"/>
    <w:sig w:usb0="E10002EF" w:usb1="6BDFFCFB" w:usb2="00800036" w:usb3="00000000" w:csb0="603E019F" w:csb1="DFD70000"/>
  </w:font>
  <w:font w:name="SimSun">
    <w:altName w:val="WenQuanYi Micro Hei"/>
    <w:panose1 w:val="02010600030101010101"/>
    <w:charset w:val="86"/>
    <w:family w:val="modern"/>
    <w:pitch w:val="default"/>
    <w:sig w:usb0="00000000" w:usb1="00000000" w:usb2="00000016" w:usb3="00000000" w:csb0="00040001" w:csb1="00000000"/>
  </w:font>
  <w:font w:name="WenQuanYi Micro Hei">
    <w:panose1 w:val="020B0606030804020204"/>
    <w:charset w:val="86"/>
    <w:family w:val="modern"/>
    <w:pitch w:val="default"/>
    <w:sig w:usb0="E10002EF" w:usb1="6BDFFCFB" w:usb2="00800036" w:usb3="00000000" w:csb0="603E019F" w:csb1="DFD70000"/>
  </w:font>
  <w:font w:name="SimSun">
    <w:altName w:val="WenQuanYi Micro Hei"/>
    <w:panose1 w:val="02010600030101010101"/>
    <w:charset w:val="86"/>
    <w:family w:val="swiss"/>
    <w:pitch w:val="default"/>
    <w:sig w:usb0="00000000" w:usb1="00000000" w:usb2="00000016" w:usb3="00000000" w:csb0="00040001" w:csb1="00000000"/>
  </w:font>
  <w:font w:name="WenQuanYi Micro Hei">
    <w:panose1 w:val="020B0606030804020204"/>
    <w:charset w:val="86"/>
    <w:family w:val="swiss"/>
    <w:pitch w:val="default"/>
    <w:sig w:usb0="E10002EF" w:usb1="6BDFFCFB" w:usb2="00800036" w:usb3="00000000" w:csb0="603E019F" w:csb1="DFD70000"/>
  </w:font>
  <w:font w:name="SimSun">
    <w:altName w:val="WenQuanYi Micro Hei"/>
    <w:panose1 w:val="02010600030101010101"/>
    <w:charset w:val="86"/>
    <w:family w:val="decorative"/>
    <w:pitch w:val="default"/>
    <w:sig w:usb0="00000000" w:usb1="00000000" w:usb2="00000016" w:usb3="00000000" w:csb0="00040001" w:csb1="00000000"/>
  </w:font>
  <w:font w:name="WenQuanYi Micro Hei">
    <w:panose1 w:val="020B0606030804020204"/>
    <w:charset w:val="86"/>
    <w:family w:val="decorative"/>
    <w:pitch w:val="default"/>
    <w:sig w:usb0="E10002EF" w:usb1="6BDFFCFB" w:usb2="00800036" w:usb3="00000000" w:csb0="603E019F" w:csb1="DFD70000"/>
  </w:font>
  <w:font w:name="Georgia">
    <w:panose1 w:val="02040502050405020303"/>
    <w:charset w:val="00"/>
    <w:family w:val="modern"/>
    <w:pitch w:val="default"/>
    <w:sig w:usb0="00000287" w:usb1="00000000" w:usb2="00000000" w:usb3="00000000" w:csb0="2000009F" w:csb1="00000000"/>
  </w:font>
  <w:font w:name="SimSun">
    <w:altName w:val="WenQuanYi Micro Hei"/>
    <w:panose1 w:val="02010600030101010101"/>
    <w:charset w:val="86"/>
    <w:family w:val="roman"/>
    <w:pitch w:val="variable"/>
    <w:sig w:usb0="00000003" w:usb1="288F0000" w:usb2="00000016" w:usb3="00000000" w:csb0="00040001" w:csb1="00000000"/>
  </w:font>
  <w:font w:name="Roboto Mono">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r>
      <w:fldChar w:fldCharType="begin"/>
    </w:r>
    <w:r>
      <w:instrText xml:space="preserve"> DATE \@ "M/d/yyyy" </w:instrText>
    </w:r>
    <w:r>
      <w:fldChar w:fldCharType="separate"/>
    </w:r>
    <w:r>
      <w:t>7/15/2016</w:t>
    </w:r>
    <w:r>
      <w:fldChar w:fldCharType="end"/>
    </w:r>
    <w:r>
      <w:tab/>
    </w:r>
    <w:r>
      <w:t xml:space="preserve">Page </w:t>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r>
      <w:fldChar w:fldCharType="begin"/>
    </w:r>
    <w:r>
      <w:instrText xml:space="preserve"> DATE \@ "M/d/yyyy" </w:instrText>
    </w:r>
    <w:r>
      <w:fldChar w:fldCharType="separate"/>
    </w:r>
    <w:r>
      <w:t>7/15/2016</w:t>
    </w:r>
    <w:r>
      <w:fldChar w:fldCharType="end"/>
    </w:r>
    <w:r>
      <w:tab/>
    </w:r>
    <w:r>
      <w:t>Service Specification</w:t>
    </w:r>
    <w:r>
      <w:tab/>
    </w:r>
    <w:r>
      <w:t xml:space="preserve">Page </w:t>
    </w:r>
    <w:r>
      <w:fldChar w:fldCharType="begin"/>
    </w:r>
    <w:r>
      <w:instrText xml:space="preserve"> PAGE </w:instrText>
    </w:r>
    <w:r>
      <w:fldChar w:fldCharType="separate"/>
    </w:r>
    <w:r>
      <w:t>2</w:t>
    </w:r>
    <w:r>
      <w:fldChar w:fldCharType="end"/>
    </w:r>
  </w:p>
  <w: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r>
      <w:t>Hiking/Treking App Technical Specifications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079644">
    <w:nsid w:val="5744151C"/>
    <w:multiLevelType w:val="multilevel"/>
    <w:tmpl w:val="5744151C"/>
    <w:lvl w:ilvl="0" w:tentative="1">
      <w:start w:val="1"/>
      <w:numFmt w:val="decimal"/>
      <w:lvlText w:val="%1."/>
      <w:lvlJc w:val="left"/>
      <w:pPr>
        <w:ind w:left="720" w:hanging="360"/>
      </w:pPr>
      <w:rPr>
        <w:rFonts w:hint="default"/>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464079729">
    <w:nsid w:val="57441571"/>
    <w:multiLevelType w:val="multilevel"/>
    <w:tmpl w:val="57441571"/>
    <w:lvl w:ilvl="0" w:tentative="1">
      <w:start w:val="1"/>
      <w:numFmt w:val="decimal"/>
      <w:lvlText w:val="%1."/>
      <w:lvlJc w:val="left"/>
      <w:pPr>
        <w:ind w:left="720" w:hanging="360"/>
      </w:pPr>
      <w:rPr>
        <w:rFonts w:hint="default"/>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num w:numId="1">
    <w:abstractNumId w:val="1464079644"/>
  </w:num>
  <w:num w:numId="2">
    <w:abstractNumId w:val="14640797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0"/>
  <w:bordersDoNotSurroundFooter w:val="0"/>
  <w:attachedTemplate r:id="rId1"/>
  <w:documentProtection w:enforcement="0"/>
  <w:defaultTabStop w:val="720"/>
  <w:drawingGridHorizontalSpacing w:val="100"/>
  <w:displayHorizontalDrawingGridEvery w:val="1"/>
  <w:displayVerticalDrawingGridEvery w:val="1"/>
  <w:noPunctuationKerning w:val="1"/>
  <w:characterSpacingControl w:val="doNotCompres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E3F"/>
    <w:rsid w:val="000076AF"/>
    <w:rsid w:val="00022E60"/>
    <w:rsid w:val="0003120C"/>
    <w:rsid w:val="00032F69"/>
    <w:rsid w:val="00041019"/>
    <w:rsid w:val="00057A62"/>
    <w:rsid w:val="00060B60"/>
    <w:rsid w:val="00061847"/>
    <w:rsid w:val="000657AB"/>
    <w:rsid w:val="00081316"/>
    <w:rsid w:val="00092A5D"/>
    <w:rsid w:val="0009627A"/>
    <w:rsid w:val="000A04A7"/>
    <w:rsid w:val="000A55CE"/>
    <w:rsid w:val="000C08DD"/>
    <w:rsid w:val="000C25B1"/>
    <w:rsid w:val="000C3534"/>
    <w:rsid w:val="000D0746"/>
    <w:rsid w:val="000E4AEA"/>
    <w:rsid w:val="000F1B5F"/>
    <w:rsid w:val="00101B71"/>
    <w:rsid w:val="00103966"/>
    <w:rsid w:val="00106BB1"/>
    <w:rsid w:val="00135B17"/>
    <w:rsid w:val="00140881"/>
    <w:rsid w:val="001433D6"/>
    <w:rsid w:val="00143B45"/>
    <w:rsid w:val="00147176"/>
    <w:rsid w:val="001726BA"/>
    <w:rsid w:val="00177DC5"/>
    <w:rsid w:val="0018354F"/>
    <w:rsid w:val="00186425"/>
    <w:rsid w:val="001A717A"/>
    <w:rsid w:val="001D49EC"/>
    <w:rsid w:val="001F5CD6"/>
    <w:rsid w:val="001F6EB9"/>
    <w:rsid w:val="00210E48"/>
    <w:rsid w:val="002121C4"/>
    <w:rsid w:val="002331DF"/>
    <w:rsid w:val="00235B6F"/>
    <w:rsid w:val="002375A0"/>
    <w:rsid w:val="00242CD1"/>
    <w:rsid w:val="0024400E"/>
    <w:rsid w:val="00261A92"/>
    <w:rsid w:val="0026443C"/>
    <w:rsid w:val="00267D39"/>
    <w:rsid w:val="0029458C"/>
    <w:rsid w:val="002B280A"/>
    <w:rsid w:val="002B2B76"/>
    <w:rsid w:val="002B3592"/>
    <w:rsid w:val="002B5167"/>
    <w:rsid w:val="002F1F06"/>
    <w:rsid w:val="002F3444"/>
    <w:rsid w:val="003045C6"/>
    <w:rsid w:val="0031082C"/>
    <w:rsid w:val="003135EE"/>
    <w:rsid w:val="00326283"/>
    <w:rsid w:val="0032747A"/>
    <w:rsid w:val="00327E6F"/>
    <w:rsid w:val="003356A4"/>
    <w:rsid w:val="003371EC"/>
    <w:rsid w:val="00345FA6"/>
    <w:rsid w:val="00366644"/>
    <w:rsid w:val="00366C35"/>
    <w:rsid w:val="00375BFD"/>
    <w:rsid w:val="0038157A"/>
    <w:rsid w:val="0038262C"/>
    <w:rsid w:val="00386474"/>
    <w:rsid w:val="0039014B"/>
    <w:rsid w:val="003A0FDA"/>
    <w:rsid w:val="003A3B28"/>
    <w:rsid w:val="003B2F3B"/>
    <w:rsid w:val="003B75A3"/>
    <w:rsid w:val="003E5CFA"/>
    <w:rsid w:val="003E61C6"/>
    <w:rsid w:val="003F1B66"/>
    <w:rsid w:val="003F4910"/>
    <w:rsid w:val="004058BC"/>
    <w:rsid w:val="004244DC"/>
    <w:rsid w:val="00431112"/>
    <w:rsid w:val="00432D23"/>
    <w:rsid w:val="00432E47"/>
    <w:rsid w:val="00435955"/>
    <w:rsid w:val="00454021"/>
    <w:rsid w:val="00490058"/>
    <w:rsid w:val="00496AD2"/>
    <w:rsid w:val="00497612"/>
    <w:rsid w:val="004C1652"/>
    <w:rsid w:val="004C1DD0"/>
    <w:rsid w:val="004E6F44"/>
    <w:rsid w:val="004F5ABF"/>
    <w:rsid w:val="0052138B"/>
    <w:rsid w:val="005269B0"/>
    <w:rsid w:val="0053200B"/>
    <w:rsid w:val="00534009"/>
    <w:rsid w:val="005446BC"/>
    <w:rsid w:val="00547BC9"/>
    <w:rsid w:val="00556678"/>
    <w:rsid w:val="00573A19"/>
    <w:rsid w:val="005933B3"/>
    <w:rsid w:val="005B3757"/>
    <w:rsid w:val="005B415C"/>
    <w:rsid w:val="005C3EEE"/>
    <w:rsid w:val="005D6D72"/>
    <w:rsid w:val="005F200B"/>
    <w:rsid w:val="00604368"/>
    <w:rsid w:val="006046D0"/>
    <w:rsid w:val="00606C39"/>
    <w:rsid w:val="00611CA8"/>
    <w:rsid w:val="00612F8C"/>
    <w:rsid w:val="0062308F"/>
    <w:rsid w:val="006356E2"/>
    <w:rsid w:val="0063794D"/>
    <w:rsid w:val="00646C54"/>
    <w:rsid w:val="006553A7"/>
    <w:rsid w:val="006613A1"/>
    <w:rsid w:val="0067113C"/>
    <w:rsid w:val="006760EA"/>
    <w:rsid w:val="006902A8"/>
    <w:rsid w:val="006A15C9"/>
    <w:rsid w:val="006B43CB"/>
    <w:rsid w:val="006C1F58"/>
    <w:rsid w:val="006C72BC"/>
    <w:rsid w:val="006D20D0"/>
    <w:rsid w:val="006E2F2C"/>
    <w:rsid w:val="006F48EE"/>
    <w:rsid w:val="006F506B"/>
    <w:rsid w:val="006F5F2D"/>
    <w:rsid w:val="007075DD"/>
    <w:rsid w:val="00716F39"/>
    <w:rsid w:val="00727FF4"/>
    <w:rsid w:val="007309BF"/>
    <w:rsid w:val="00743A5D"/>
    <w:rsid w:val="00760386"/>
    <w:rsid w:val="00770552"/>
    <w:rsid w:val="00772309"/>
    <w:rsid w:val="007901D8"/>
    <w:rsid w:val="007A258D"/>
    <w:rsid w:val="007B4FEB"/>
    <w:rsid w:val="007B7611"/>
    <w:rsid w:val="007D7337"/>
    <w:rsid w:val="007E4268"/>
    <w:rsid w:val="007E64D1"/>
    <w:rsid w:val="007E74C7"/>
    <w:rsid w:val="007F22E2"/>
    <w:rsid w:val="00806A3B"/>
    <w:rsid w:val="00807789"/>
    <w:rsid w:val="00817308"/>
    <w:rsid w:val="00817E3F"/>
    <w:rsid w:val="008254FF"/>
    <w:rsid w:val="00826C52"/>
    <w:rsid w:val="0084560B"/>
    <w:rsid w:val="00857E22"/>
    <w:rsid w:val="0086425A"/>
    <w:rsid w:val="008700D8"/>
    <w:rsid w:val="008879B9"/>
    <w:rsid w:val="008940B6"/>
    <w:rsid w:val="008A1667"/>
    <w:rsid w:val="008B0AE5"/>
    <w:rsid w:val="008B1F83"/>
    <w:rsid w:val="008C0725"/>
    <w:rsid w:val="008C18CD"/>
    <w:rsid w:val="008C7443"/>
    <w:rsid w:val="008D0DD3"/>
    <w:rsid w:val="008D3C07"/>
    <w:rsid w:val="008E6801"/>
    <w:rsid w:val="00900BE1"/>
    <w:rsid w:val="00904ACB"/>
    <w:rsid w:val="00917B22"/>
    <w:rsid w:val="00931FE3"/>
    <w:rsid w:val="00977FC5"/>
    <w:rsid w:val="00987C47"/>
    <w:rsid w:val="009A077E"/>
    <w:rsid w:val="009A3836"/>
    <w:rsid w:val="009A4E68"/>
    <w:rsid w:val="009B1DAA"/>
    <w:rsid w:val="009C0D77"/>
    <w:rsid w:val="009E46EA"/>
    <w:rsid w:val="00A06C3B"/>
    <w:rsid w:val="00A142CC"/>
    <w:rsid w:val="00A2720F"/>
    <w:rsid w:val="00A27C19"/>
    <w:rsid w:val="00A30F81"/>
    <w:rsid w:val="00A40AF9"/>
    <w:rsid w:val="00A71622"/>
    <w:rsid w:val="00A730C8"/>
    <w:rsid w:val="00A73FDC"/>
    <w:rsid w:val="00A7704A"/>
    <w:rsid w:val="00A82ABF"/>
    <w:rsid w:val="00A84807"/>
    <w:rsid w:val="00AA276A"/>
    <w:rsid w:val="00AC1D16"/>
    <w:rsid w:val="00AC3A60"/>
    <w:rsid w:val="00AD5E51"/>
    <w:rsid w:val="00AE0C04"/>
    <w:rsid w:val="00B13F68"/>
    <w:rsid w:val="00B3584A"/>
    <w:rsid w:val="00B47777"/>
    <w:rsid w:val="00B60CF6"/>
    <w:rsid w:val="00BA2569"/>
    <w:rsid w:val="00BA3FDE"/>
    <w:rsid w:val="00BA7B9D"/>
    <w:rsid w:val="00BC366E"/>
    <w:rsid w:val="00BD08EE"/>
    <w:rsid w:val="00BD2550"/>
    <w:rsid w:val="00BD3113"/>
    <w:rsid w:val="00BE0F2F"/>
    <w:rsid w:val="00BE203C"/>
    <w:rsid w:val="00BE5696"/>
    <w:rsid w:val="00C1693E"/>
    <w:rsid w:val="00C20DBC"/>
    <w:rsid w:val="00C22DAD"/>
    <w:rsid w:val="00C3264B"/>
    <w:rsid w:val="00C342F1"/>
    <w:rsid w:val="00C424C1"/>
    <w:rsid w:val="00C51725"/>
    <w:rsid w:val="00C53763"/>
    <w:rsid w:val="00C56339"/>
    <w:rsid w:val="00C952C0"/>
    <w:rsid w:val="00CA55AA"/>
    <w:rsid w:val="00CA6EC3"/>
    <w:rsid w:val="00CB0972"/>
    <w:rsid w:val="00CC64BA"/>
    <w:rsid w:val="00CE1B8C"/>
    <w:rsid w:val="00CE1E3A"/>
    <w:rsid w:val="00D02689"/>
    <w:rsid w:val="00D107BA"/>
    <w:rsid w:val="00D20630"/>
    <w:rsid w:val="00D27698"/>
    <w:rsid w:val="00D31F8C"/>
    <w:rsid w:val="00D339FE"/>
    <w:rsid w:val="00D83D47"/>
    <w:rsid w:val="00DA0A78"/>
    <w:rsid w:val="00DA2325"/>
    <w:rsid w:val="00DB0BD9"/>
    <w:rsid w:val="00DB6AAB"/>
    <w:rsid w:val="00DC130F"/>
    <w:rsid w:val="00DD6052"/>
    <w:rsid w:val="00DE2945"/>
    <w:rsid w:val="00DE2BA8"/>
    <w:rsid w:val="00DE7EDA"/>
    <w:rsid w:val="00E079EC"/>
    <w:rsid w:val="00E304D9"/>
    <w:rsid w:val="00E309B2"/>
    <w:rsid w:val="00E364DB"/>
    <w:rsid w:val="00E477E0"/>
    <w:rsid w:val="00E65DAD"/>
    <w:rsid w:val="00E701EC"/>
    <w:rsid w:val="00E70643"/>
    <w:rsid w:val="00E73339"/>
    <w:rsid w:val="00E73DF8"/>
    <w:rsid w:val="00EA43FD"/>
    <w:rsid w:val="00EB0305"/>
    <w:rsid w:val="00EC06F4"/>
    <w:rsid w:val="00ED01AC"/>
    <w:rsid w:val="00ED301A"/>
    <w:rsid w:val="00ED5651"/>
    <w:rsid w:val="00ED5847"/>
    <w:rsid w:val="00ED5E1E"/>
    <w:rsid w:val="00EF21C9"/>
    <w:rsid w:val="00F012E8"/>
    <w:rsid w:val="00F03827"/>
    <w:rsid w:val="00F14C94"/>
    <w:rsid w:val="00F23996"/>
    <w:rsid w:val="00F25E30"/>
    <w:rsid w:val="00F26490"/>
    <w:rsid w:val="00F42B68"/>
    <w:rsid w:val="00F47715"/>
    <w:rsid w:val="00F52045"/>
    <w:rsid w:val="00F54B4E"/>
    <w:rsid w:val="00F60D88"/>
    <w:rsid w:val="00F8652B"/>
    <w:rsid w:val="00F971FB"/>
    <w:rsid w:val="00FC1BCC"/>
    <w:rsid w:val="00FC1EC1"/>
    <w:rsid w:val="00FC78C1"/>
    <w:rsid w:val="00FD2235"/>
    <w:rsid w:val="00FD5597"/>
    <w:rsid w:val="00FD56A8"/>
    <w:rsid w:val="00FE2A0F"/>
    <w:rsid w:val="00FF356B"/>
    <w:rsid w:val="045F6A46"/>
    <w:rsid w:val="0569469D"/>
    <w:rsid w:val="05777D62"/>
    <w:rsid w:val="05ED5C3A"/>
    <w:rsid w:val="06FFB66F"/>
    <w:rsid w:val="076CBACE"/>
    <w:rsid w:val="076FEB82"/>
    <w:rsid w:val="077FEFCB"/>
    <w:rsid w:val="07FB8844"/>
    <w:rsid w:val="08590F25"/>
    <w:rsid w:val="08EF913E"/>
    <w:rsid w:val="0A4E92F4"/>
    <w:rsid w:val="0BAFD10C"/>
    <w:rsid w:val="0BBF1B21"/>
    <w:rsid w:val="0D7A6A7D"/>
    <w:rsid w:val="0D9A361F"/>
    <w:rsid w:val="0EAD4D36"/>
    <w:rsid w:val="0EED2289"/>
    <w:rsid w:val="0EF76245"/>
    <w:rsid w:val="0F3FF6EA"/>
    <w:rsid w:val="0F6D55CA"/>
    <w:rsid w:val="0F7CDFAC"/>
    <w:rsid w:val="0F8EF4B6"/>
    <w:rsid w:val="0F8F915F"/>
    <w:rsid w:val="0FBBD349"/>
    <w:rsid w:val="0FBBDB4F"/>
    <w:rsid w:val="0FBEEB04"/>
    <w:rsid w:val="0FBF4C1D"/>
    <w:rsid w:val="0FDBE34D"/>
    <w:rsid w:val="0FDF1189"/>
    <w:rsid w:val="0FEC3F75"/>
    <w:rsid w:val="0FEF395C"/>
    <w:rsid w:val="0FFA79F1"/>
    <w:rsid w:val="0FFBB95D"/>
    <w:rsid w:val="0FFE80F4"/>
    <w:rsid w:val="0FFF02FE"/>
    <w:rsid w:val="0FFF7852"/>
    <w:rsid w:val="0FFFB191"/>
    <w:rsid w:val="11FD8F9E"/>
    <w:rsid w:val="12AFCA6C"/>
    <w:rsid w:val="15BD4FAE"/>
    <w:rsid w:val="15DF123A"/>
    <w:rsid w:val="15FF5761"/>
    <w:rsid w:val="167AD090"/>
    <w:rsid w:val="1693E5C4"/>
    <w:rsid w:val="16BFFC8D"/>
    <w:rsid w:val="16D964D5"/>
    <w:rsid w:val="16F57EAC"/>
    <w:rsid w:val="16F5E529"/>
    <w:rsid w:val="17570859"/>
    <w:rsid w:val="179F1F5F"/>
    <w:rsid w:val="17A3B9BE"/>
    <w:rsid w:val="17AFFE0A"/>
    <w:rsid w:val="17BD9391"/>
    <w:rsid w:val="17BF1C44"/>
    <w:rsid w:val="17FD009B"/>
    <w:rsid w:val="17FF9FC7"/>
    <w:rsid w:val="1877A5F6"/>
    <w:rsid w:val="18FFB538"/>
    <w:rsid w:val="193B4416"/>
    <w:rsid w:val="1967009D"/>
    <w:rsid w:val="19A30F44"/>
    <w:rsid w:val="19BE926D"/>
    <w:rsid w:val="1ABAA4DD"/>
    <w:rsid w:val="1B1F80A6"/>
    <w:rsid w:val="1B7CD26C"/>
    <w:rsid w:val="1B8EE13F"/>
    <w:rsid w:val="1BCE7C0C"/>
    <w:rsid w:val="1BCF8475"/>
    <w:rsid w:val="1BECD302"/>
    <w:rsid w:val="1BF73211"/>
    <w:rsid w:val="1BF741A4"/>
    <w:rsid w:val="1BF77024"/>
    <w:rsid w:val="1C7E4750"/>
    <w:rsid w:val="1CB750B6"/>
    <w:rsid w:val="1CCFC0AC"/>
    <w:rsid w:val="1CD9EC31"/>
    <w:rsid w:val="1D5BADFF"/>
    <w:rsid w:val="1DF7B930"/>
    <w:rsid w:val="1DF7D14D"/>
    <w:rsid w:val="1DFB238D"/>
    <w:rsid w:val="1DFB87D7"/>
    <w:rsid w:val="1E9B53FE"/>
    <w:rsid w:val="1EB903C6"/>
    <w:rsid w:val="1EBB284D"/>
    <w:rsid w:val="1EBD85FE"/>
    <w:rsid w:val="1EDB70D3"/>
    <w:rsid w:val="1EF73B35"/>
    <w:rsid w:val="1EFF0A4E"/>
    <w:rsid w:val="1EFF8758"/>
    <w:rsid w:val="1F1F8CA3"/>
    <w:rsid w:val="1F38120C"/>
    <w:rsid w:val="1F383665"/>
    <w:rsid w:val="1F5FF6F2"/>
    <w:rsid w:val="1F6F5C8D"/>
    <w:rsid w:val="1F6F7143"/>
    <w:rsid w:val="1F7BE56F"/>
    <w:rsid w:val="1F7D7A56"/>
    <w:rsid w:val="1F7ECFB0"/>
    <w:rsid w:val="1FADCE46"/>
    <w:rsid w:val="1FBD43E3"/>
    <w:rsid w:val="1FBE7A4B"/>
    <w:rsid w:val="1FBED1F2"/>
    <w:rsid w:val="1FBFBF83"/>
    <w:rsid w:val="1FDBFB9D"/>
    <w:rsid w:val="1FDF29CE"/>
    <w:rsid w:val="1FDF3A43"/>
    <w:rsid w:val="1FEF2941"/>
    <w:rsid w:val="1FF777C5"/>
    <w:rsid w:val="1FF78387"/>
    <w:rsid w:val="1FFA0395"/>
    <w:rsid w:val="1FFBF8EA"/>
    <w:rsid w:val="1FFDB94D"/>
    <w:rsid w:val="1FFE7384"/>
    <w:rsid w:val="1FFF2ECF"/>
    <w:rsid w:val="1FFF4ACC"/>
    <w:rsid w:val="1FFF7CE3"/>
    <w:rsid w:val="1FFFB04F"/>
    <w:rsid w:val="1FFFD71A"/>
    <w:rsid w:val="235B0ACF"/>
    <w:rsid w:val="236DD8F5"/>
    <w:rsid w:val="23B89089"/>
    <w:rsid w:val="23DF583A"/>
    <w:rsid w:val="259E4A23"/>
    <w:rsid w:val="25EE190F"/>
    <w:rsid w:val="25EFCE75"/>
    <w:rsid w:val="2677D66D"/>
    <w:rsid w:val="267F4008"/>
    <w:rsid w:val="26DD9ED1"/>
    <w:rsid w:val="277B6AA2"/>
    <w:rsid w:val="27C3CC3A"/>
    <w:rsid w:val="27CB2D5E"/>
    <w:rsid w:val="27CF19E5"/>
    <w:rsid w:val="27E7A63D"/>
    <w:rsid w:val="27FA560B"/>
    <w:rsid w:val="27FB75F2"/>
    <w:rsid w:val="27FD8B33"/>
    <w:rsid w:val="28DD2D3A"/>
    <w:rsid w:val="297FCEBF"/>
    <w:rsid w:val="29C5946D"/>
    <w:rsid w:val="29CDF929"/>
    <w:rsid w:val="29FE3FD6"/>
    <w:rsid w:val="2AB7D40B"/>
    <w:rsid w:val="2AF3984A"/>
    <w:rsid w:val="2AF5C382"/>
    <w:rsid w:val="2AFE577B"/>
    <w:rsid w:val="2B1B07D6"/>
    <w:rsid w:val="2B57C5DB"/>
    <w:rsid w:val="2B6F0D71"/>
    <w:rsid w:val="2B73C573"/>
    <w:rsid w:val="2B7E79F8"/>
    <w:rsid w:val="2BDD974B"/>
    <w:rsid w:val="2BE93F48"/>
    <w:rsid w:val="2BFDF050"/>
    <w:rsid w:val="2CCB280A"/>
    <w:rsid w:val="2CFBA0FD"/>
    <w:rsid w:val="2D3DAB86"/>
    <w:rsid w:val="2D93164B"/>
    <w:rsid w:val="2D958E24"/>
    <w:rsid w:val="2D9FDA37"/>
    <w:rsid w:val="2DA78032"/>
    <w:rsid w:val="2DBCCBF5"/>
    <w:rsid w:val="2DBE4810"/>
    <w:rsid w:val="2DDA3B2C"/>
    <w:rsid w:val="2DDFC05F"/>
    <w:rsid w:val="2DEF61E5"/>
    <w:rsid w:val="2DF530BE"/>
    <w:rsid w:val="2DFFCC8F"/>
    <w:rsid w:val="2E1D506C"/>
    <w:rsid w:val="2E1E4198"/>
    <w:rsid w:val="2E59F330"/>
    <w:rsid w:val="2E5F92FA"/>
    <w:rsid w:val="2EAE956C"/>
    <w:rsid w:val="2EB34BD7"/>
    <w:rsid w:val="2EE76633"/>
    <w:rsid w:val="2EF7DE1E"/>
    <w:rsid w:val="2EFB4122"/>
    <w:rsid w:val="2EFF9A2C"/>
    <w:rsid w:val="2F3D3DDE"/>
    <w:rsid w:val="2F3FB703"/>
    <w:rsid w:val="2F5ACF74"/>
    <w:rsid w:val="2F786514"/>
    <w:rsid w:val="2F7BD423"/>
    <w:rsid w:val="2F7FEF71"/>
    <w:rsid w:val="2F9C042B"/>
    <w:rsid w:val="2FAFC7BE"/>
    <w:rsid w:val="2FBB4C84"/>
    <w:rsid w:val="2FBB8E12"/>
    <w:rsid w:val="2FBEA8CC"/>
    <w:rsid w:val="2FCF8A9B"/>
    <w:rsid w:val="2FDA15CD"/>
    <w:rsid w:val="2FDA4B4B"/>
    <w:rsid w:val="2FDD2BD2"/>
    <w:rsid w:val="2FDFAA0F"/>
    <w:rsid w:val="2FE7BA66"/>
    <w:rsid w:val="2FEC4C2D"/>
    <w:rsid w:val="2FED7A64"/>
    <w:rsid w:val="2FEF3435"/>
    <w:rsid w:val="2FF31D9E"/>
    <w:rsid w:val="2FF3CA1B"/>
    <w:rsid w:val="2FF695E0"/>
    <w:rsid w:val="2FF735A6"/>
    <w:rsid w:val="2FF76D0F"/>
    <w:rsid w:val="2FFEE89D"/>
    <w:rsid w:val="2FFEF425"/>
    <w:rsid w:val="2FFF1628"/>
    <w:rsid w:val="2FFF690D"/>
    <w:rsid w:val="2FFFED03"/>
    <w:rsid w:val="2FFFF28E"/>
    <w:rsid w:val="30174074"/>
    <w:rsid w:val="306FE9B3"/>
    <w:rsid w:val="30EB80FF"/>
    <w:rsid w:val="31FF49FA"/>
    <w:rsid w:val="325EFE3C"/>
    <w:rsid w:val="326D5450"/>
    <w:rsid w:val="32D7C89C"/>
    <w:rsid w:val="32EBB19A"/>
    <w:rsid w:val="32ED05F2"/>
    <w:rsid w:val="332FAB43"/>
    <w:rsid w:val="338F7F77"/>
    <w:rsid w:val="339B3556"/>
    <w:rsid w:val="33CFDC6B"/>
    <w:rsid w:val="33E13B06"/>
    <w:rsid w:val="33E65047"/>
    <w:rsid w:val="33EF9E97"/>
    <w:rsid w:val="33FEB2C8"/>
    <w:rsid w:val="33FF3E24"/>
    <w:rsid w:val="33FFDB8C"/>
    <w:rsid w:val="343AFE5D"/>
    <w:rsid w:val="34679F8F"/>
    <w:rsid w:val="346F0FB9"/>
    <w:rsid w:val="34D72171"/>
    <w:rsid w:val="35B12EDB"/>
    <w:rsid w:val="35B9DA30"/>
    <w:rsid w:val="35BFA2DF"/>
    <w:rsid w:val="35DC6216"/>
    <w:rsid w:val="35DF5FB2"/>
    <w:rsid w:val="35F30A74"/>
    <w:rsid w:val="35FB7C1C"/>
    <w:rsid w:val="35FBA5A8"/>
    <w:rsid w:val="35FF4718"/>
    <w:rsid w:val="36065630"/>
    <w:rsid w:val="366D37FD"/>
    <w:rsid w:val="367AC6B3"/>
    <w:rsid w:val="36839D9F"/>
    <w:rsid w:val="36BEE958"/>
    <w:rsid w:val="36D353D6"/>
    <w:rsid w:val="36EB3978"/>
    <w:rsid w:val="36EE966F"/>
    <w:rsid w:val="36FF88B8"/>
    <w:rsid w:val="36FFC64E"/>
    <w:rsid w:val="373EC462"/>
    <w:rsid w:val="375FF48B"/>
    <w:rsid w:val="37636029"/>
    <w:rsid w:val="3773B286"/>
    <w:rsid w:val="377FAD17"/>
    <w:rsid w:val="3786996E"/>
    <w:rsid w:val="37AB575B"/>
    <w:rsid w:val="37BC1F5B"/>
    <w:rsid w:val="37BE0292"/>
    <w:rsid w:val="37CDB77F"/>
    <w:rsid w:val="37CE3015"/>
    <w:rsid w:val="37CF4C55"/>
    <w:rsid w:val="37D7120E"/>
    <w:rsid w:val="37DEA2AF"/>
    <w:rsid w:val="37DF103D"/>
    <w:rsid w:val="37DF85DD"/>
    <w:rsid w:val="37E209CE"/>
    <w:rsid w:val="37EE9681"/>
    <w:rsid w:val="37EF6F85"/>
    <w:rsid w:val="37EFEC22"/>
    <w:rsid w:val="37F3CFB3"/>
    <w:rsid w:val="37F5A1A4"/>
    <w:rsid w:val="37FB28F6"/>
    <w:rsid w:val="37FCCFFC"/>
    <w:rsid w:val="37FD0916"/>
    <w:rsid w:val="37FD8A10"/>
    <w:rsid w:val="37FEB9D3"/>
    <w:rsid w:val="37FF1CD1"/>
    <w:rsid w:val="37FF2511"/>
    <w:rsid w:val="37FF4040"/>
    <w:rsid w:val="38C6CFF5"/>
    <w:rsid w:val="394D937F"/>
    <w:rsid w:val="394F4A79"/>
    <w:rsid w:val="395D2BF2"/>
    <w:rsid w:val="397529E3"/>
    <w:rsid w:val="39B3CEF7"/>
    <w:rsid w:val="39BB773B"/>
    <w:rsid w:val="39BDFF5F"/>
    <w:rsid w:val="39CBB018"/>
    <w:rsid w:val="39F62F10"/>
    <w:rsid w:val="39F95784"/>
    <w:rsid w:val="39F98A5D"/>
    <w:rsid w:val="39FA8BAC"/>
    <w:rsid w:val="3ABFF3DF"/>
    <w:rsid w:val="3ACF010F"/>
    <w:rsid w:val="3AD7F606"/>
    <w:rsid w:val="3ADFBF67"/>
    <w:rsid w:val="3AF76909"/>
    <w:rsid w:val="3B4753BB"/>
    <w:rsid w:val="3B7F6363"/>
    <w:rsid w:val="3B7FD891"/>
    <w:rsid w:val="3BBDC105"/>
    <w:rsid w:val="3BBEDB90"/>
    <w:rsid w:val="3BBF15DE"/>
    <w:rsid w:val="3BC588DD"/>
    <w:rsid w:val="3BCE1B28"/>
    <w:rsid w:val="3BD7EF4F"/>
    <w:rsid w:val="3BDB6716"/>
    <w:rsid w:val="3BDF36FB"/>
    <w:rsid w:val="3BDFF83B"/>
    <w:rsid w:val="3BE06D78"/>
    <w:rsid w:val="3BE53D53"/>
    <w:rsid w:val="3BE9C61B"/>
    <w:rsid w:val="3BEF237B"/>
    <w:rsid w:val="3BF2AEC2"/>
    <w:rsid w:val="3BF2B7DF"/>
    <w:rsid w:val="3BF39F99"/>
    <w:rsid w:val="3BF65A24"/>
    <w:rsid w:val="3BF77070"/>
    <w:rsid w:val="3BF79640"/>
    <w:rsid w:val="3BF7CEBB"/>
    <w:rsid w:val="3BFBEA44"/>
    <w:rsid w:val="3BFF21F7"/>
    <w:rsid w:val="3BFF2A25"/>
    <w:rsid w:val="3BFF9326"/>
    <w:rsid w:val="3C3A341F"/>
    <w:rsid w:val="3C7B54F0"/>
    <w:rsid w:val="3CAE8DED"/>
    <w:rsid w:val="3CAF44D8"/>
    <w:rsid w:val="3CBF3ADA"/>
    <w:rsid w:val="3CDEAAC6"/>
    <w:rsid w:val="3CFAD216"/>
    <w:rsid w:val="3CFFF58D"/>
    <w:rsid w:val="3D3A1F57"/>
    <w:rsid w:val="3D6F26DB"/>
    <w:rsid w:val="3D9E2B50"/>
    <w:rsid w:val="3DA9C60C"/>
    <w:rsid w:val="3DB632DA"/>
    <w:rsid w:val="3DB940F0"/>
    <w:rsid w:val="3DD09D3E"/>
    <w:rsid w:val="3DD5BF0E"/>
    <w:rsid w:val="3DD66F0D"/>
    <w:rsid w:val="3DD74913"/>
    <w:rsid w:val="3DEFBD95"/>
    <w:rsid w:val="3DF65B4C"/>
    <w:rsid w:val="3DF77ADD"/>
    <w:rsid w:val="3DF785ED"/>
    <w:rsid w:val="3DFB8C06"/>
    <w:rsid w:val="3DFE3765"/>
    <w:rsid w:val="3DFE579A"/>
    <w:rsid w:val="3DFEF8D1"/>
    <w:rsid w:val="3DFF14D8"/>
    <w:rsid w:val="3DFFF96C"/>
    <w:rsid w:val="3E4D252A"/>
    <w:rsid w:val="3E6FDDFB"/>
    <w:rsid w:val="3E77BCBD"/>
    <w:rsid w:val="3E97D8DC"/>
    <w:rsid w:val="3EB67D43"/>
    <w:rsid w:val="3EB72F3E"/>
    <w:rsid w:val="3EBF04F1"/>
    <w:rsid w:val="3EC75FA2"/>
    <w:rsid w:val="3ED8C80B"/>
    <w:rsid w:val="3EDF0557"/>
    <w:rsid w:val="3EE2FBF3"/>
    <w:rsid w:val="3EE73507"/>
    <w:rsid w:val="3EEB4D7E"/>
    <w:rsid w:val="3EED30F9"/>
    <w:rsid w:val="3EED593E"/>
    <w:rsid w:val="3EEE10CC"/>
    <w:rsid w:val="3EEF6C23"/>
    <w:rsid w:val="3EEFD771"/>
    <w:rsid w:val="3EF71325"/>
    <w:rsid w:val="3EF74C75"/>
    <w:rsid w:val="3EF7A375"/>
    <w:rsid w:val="3EF8C21D"/>
    <w:rsid w:val="3EFB4F3F"/>
    <w:rsid w:val="3EFB8ED4"/>
    <w:rsid w:val="3EFB92E2"/>
    <w:rsid w:val="3EFD0BDA"/>
    <w:rsid w:val="3EFDB043"/>
    <w:rsid w:val="3EFDB0CD"/>
    <w:rsid w:val="3EFEB443"/>
    <w:rsid w:val="3EFF73BB"/>
    <w:rsid w:val="3EFF7B03"/>
    <w:rsid w:val="3EFF80D8"/>
    <w:rsid w:val="3EFFC61F"/>
    <w:rsid w:val="3F17F07E"/>
    <w:rsid w:val="3F2B56E6"/>
    <w:rsid w:val="3F378103"/>
    <w:rsid w:val="3F3F227C"/>
    <w:rsid w:val="3F3F9047"/>
    <w:rsid w:val="3F4C7F63"/>
    <w:rsid w:val="3F5D6860"/>
    <w:rsid w:val="3F660AA9"/>
    <w:rsid w:val="3F6ABBD6"/>
    <w:rsid w:val="3F6D51B3"/>
    <w:rsid w:val="3F6DAD7B"/>
    <w:rsid w:val="3F6E8276"/>
    <w:rsid w:val="3F6F4EA0"/>
    <w:rsid w:val="3F75F871"/>
    <w:rsid w:val="3F7C2A91"/>
    <w:rsid w:val="3F7CBDED"/>
    <w:rsid w:val="3F7D12C0"/>
    <w:rsid w:val="3F7FDCA5"/>
    <w:rsid w:val="3F7FFED6"/>
    <w:rsid w:val="3F8FACD1"/>
    <w:rsid w:val="3F9E047C"/>
    <w:rsid w:val="3F9E40B8"/>
    <w:rsid w:val="3FA3F51E"/>
    <w:rsid w:val="3FA72B56"/>
    <w:rsid w:val="3FABADA5"/>
    <w:rsid w:val="3FAE53CC"/>
    <w:rsid w:val="3FB4FE77"/>
    <w:rsid w:val="3FB5D575"/>
    <w:rsid w:val="3FB75285"/>
    <w:rsid w:val="3FBA856B"/>
    <w:rsid w:val="3FBC9C76"/>
    <w:rsid w:val="3FBCF2E2"/>
    <w:rsid w:val="3FBE8DB7"/>
    <w:rsid w:val="3FBFFB2E"/>
    <w:rsid w:val="3FCFCC2C"/>
    <w:rsid w:val="3FD5D2A1"/>
    <w:rsid w:val="3FD73213"/>
    <w:rsid w:val="3FD770A2"/>
    <w:rsid w:val="3FDB986E"/>
    <w:rsid w:val="3FDE8C18"/>
    <w:rsid w:val="3FDFBB2D"/>
    <w:rsid w:val="3FDFBB33"/>
    <w:rsid w:val="3FDFEC52"/>
    <w:rsid w:val="3FDFF785"/>
    <w:rsid w:val="3FDFF831"/>
    <w:rsid w:val="3FE68505"/>
    <w:rsid w:val="3FE9FC19"/>
    <w:rsid w:val="3FEBF790"/>
    <w:rsid w:val="3FEC6B1E"/>
    <w:rsid w:val="3FED0AF6"/>
    <w:rsid w:val="3FED4F72"/>
    <w:rsid w:val="3FEF8775"/>
    <w:rsid w:val="3FF33212"/>
    <w:rsid w:val="3FF5040B"/>
    <w:rsid w:val="3FF52609"/>
    <w:rsid w:val="3FF5484E"/>
    <w:rsid w:val="3FF5F3F8"/>
    <w:rsid w:val="3FF7500C"/>
    <w:rsid w:val="3FF7BED4"/>
    <w:rsid w:val="3FF92806"/>
    <w:rsid w:val="3FF9A26D"/>
    <w:rsid w:val="3FFAEF56"/>
    <w:rsid w:val="3FFB5497"/>
    <w:rsid w:val="3FFB7F0A"/>
    <w:rsid w:val="3FFB8243"/>
    <w:rsid w:val="3FFB9494"/>
    <w:rsid w:val="3FFBE894"/>
    <w:rsid w:val="3FFD4B5F"/>
    <w:rsid w:val="3FFD8577"/>
    <w:rsid w:val="3FFD928F"/>
    <w:rsid w:val="3FFE0068"/>
    <w:rsid w:val="3FFE0AA6"/>
    <w:rsid w:val="3FFE2A2E"/>
    <w:rsid w:val="3FFE2C1E"/>
    <w:rsid w:val="3FFE9276"/>
    <w:rsid w:val="3FFEA36B"/>
    <w:rsid w:val="3FFF6B29"/>
    <w:rsid w:val="3FFF8A9D"/>
    <w:rsid w:val="3FFFB362"/>
    <w:rsid w:val="3FFFBA93"/>
    <w:rsid w:val="40585B1D"/>
    <w:rsid w:val="429E9A71"/>
    <w:rsid w:val="437B26B4"/>
    <w:rsid w:val="43D3D0B6"/>
    <w:rsid w:val="43FF0712"/>
    <w:rsid w:val="43FF4B63"/>
    <w:rsid w:val="43FF813C"/>
    <w:rsid w:val="443B707C"/>
    <w:rsid w:val="45D57B27"/>
    <w:rsid w:val="45D6EE94"/>
    <w:rsid w:val="45DE9965"/>
    <w:rsid w:val="45FCB0C9"/>
    <w:rsid w:val="45FDBB50"/>
    <w:rsid w:val="466D93EA"/>
    <w:rsid w:val="466F134D"/>
    <w:rsid w:val="46AE1C24"/>
    <w:rsid w:val="46B6AF87"/>
    <w:rsid w:val="46E73CF3"/>
    <w:rsid w:val="46EDE8B7"/>
    <w:rsid w:val="46F6B1BF"/>
    <w:rsid w:val="46FFD10C"/>
    <w:rsid w:val="470DB0BC"/>
    <w:rsid w:val="476F459D"/>
    <w:rsid w:val="479D80B3"/>
    <w:rsid w:val="47AEF288"/>
    <w:rsid w:val="47DC1365"/>
    <w:rsid w:val="47DD6D41"/>
    <w:rsid w:val="47E9D98B"/>
    <w:rsid w:val="47F5826B"/>
    <w:rsid w:val="47F86ACD"/>
    <w:rsid w:val="47FB3322"/>
    <w:rsid w:val="47FE3B21"/>
    <w:rsid w:val="47FF1E84"/>
    <w:rsid w:val="47FF2E51"/>
    <w:rsid w:val="47FF988D"/>
    <w:rsid w:val="47FF9D56"/>
    <w:rsid w:val="47FFDEE1"/>
    <w:rsid w:val="483D89A0"/>
    <w:rsid w:val="48AF819A"/>
    <w:rsid w:val="48FB1938"/>
    <w:rsid w:val="48FEB761"/>
    <w:rsid w:val="4977D1C7"/>
    <w:rsid w:val="49A7E913"/>
    <w:rsid w:val="49FD6AA9"/>
    <w:rsid w:val="4A778CD1"/>
    <w:rsid w:val="4AF716E0"/>
    <w:rsid w:val="4B6D6B85"/>
    <w:rsid w:val="4B7FD3A2"/>
    <w:rsid w:val="4B7FECE9"/>
    <w:rsid w:val="4B9EDDBF"/>
    <w:rsid w:val="4BDD876D"/>
    <w:rsid w:val="4BE7D93B"/>
    <w:rsid w:val="4BEF391A"/>
    <w:rsid w:val="4BFFE22D"/>
    <w:rsid w:val="4BFFF84F"/>
    <w:rsid w:val="4CD7E20A"/>
    <w:rsid w:val="4DB6FB7D"/>
    <w:rsid w:val="4DD733D1"/>
    <w:rsid w:val="4DEB1E2F"/>
    <w:rsid w:val="4DEF6EF8"/>
    <w:rsid w:val="4DF76D3F"/>
    <w:rsid w:val="4DFFD8F1"/>
    <w:rsid w:val="4E27D02E"/>
    <w:rsid w:val="4E575190"/>
    <w:rsid w:val="4E7B1AA2"/>
    <w:rsid w:val="4E995967"/>
    <w:rsid w:val="4E9FF8EB"/>
    <w:rsid w:val="4EEF6E77"/>
    <w:rsid w:val="4EFF63FA"/>
    <w:rsid w:val="4F2D8D0E"/>
    <w:rsid w:val="4F3ABA15"/>
    <w:rsid w:val="4F3EA082"/>
    <w:rsid w:val="4F599831"/>
    <w:rsid w:val="4F5E93D2"/>
    <w:rsid w:val="4F65A830"/>
    <w:rsid w:val="4F738662"/>
    <w:rsid w:val="4F7392F2"/>
    <w:rsid w:val="4F7F153A"/>
    <w:rsid w:val="4F7F715A"/>
    <w:rsid w:val="4FBD4930"/>
    <w:rsid w:val="4FBD49E1"/>
    <w:rsid w:val="4FDB4F8E"/>
    <w:rsid w:val="4FDF871E"/>
    <w:rsid w:val="4FDFE3EC"/>
    <w:rsid w:val="4FE79FFA"/>
    <w:rsid w:val="4FEFE62E"/>
    <w:rsid w:val="4FF18027"/>
    <w:rsid w:val="4FF45838"/>
    <w:rsid w:val="4FF6BFFE"/>
    <w:rsid w:val="4FFA3E6D"/>
    <w:rsid w:val="4FFB3426"/>
    <w:rsid w:val="4FFB8826"/>
    <w:rsid w:val="4FFBAA31"/>
    <w:rsid w:val="4FFD4EED"/>
    <w:rsid w:val="4FFD67CB"/>
    <w:rsid w:val="4FFDF97F"/>
    <w:rsid w:val="4FFEC924"/>
    <w:rsid w:val="4FFEE0F3"/>
    <w:rsid w:val="4FFF11A2"/>
    <w:rsid w:val="4FFFE936"/>
    <w:rsid w:val="51CE8965"/>
    <w:rsid w:val="51FF1B7D"/>
    <w:rsid w:val="52DF3E17"/>
    <w:rsid w:val="52EF7907"/>
    <w:rsid w:val="52F97214"/>
    <w:rsid w:val="52FFD661"/>
    <w:rsid w:val="535F0BB4"/>
    <w:rsid w:val="53660CDE"/>
    <w:rsid w:val="537BE93B"/>
    <w:rsid w:val="537F3773"/>
    <w:rsid w:val="53C39334"/>
    <w:rsid w:val="53D62D54"/>
    <w:rsid w:val="53FEA86B"/>
    <w:rsid w:val="53FFDF14"/>
    <w:rsid w:val="543911BD"/>
    <w:rsid w:val="543F9E48"/>
    <w:rsid w:val="544FB61C"/>
    <w:rsid w:val="5456730E"/>
    <w:rsid w:val="54613E24"/>
    <w:rsid w:val="5557C1F4"/>
    <w:rsid w:val="555E6ABB"/>
    <w:rsid w:val="557EEBDC"/>
    <w:rsid w:val="557FC9DF"/>
    <w:rsid w:val="55CD95CB"/>
    <w:rsid w:val="55F5449C"/>
    <w:rsid w:val="55F6C631"/>
    <w:rsid w:val="55FBA28A"/>
    <w:rsid w:val="55FDC71A"/>
    <w:rsid w:val="55FF2FE1"/>
    <w:rsid w:val="563B0390"/>
    <w:rsid w:val="56988A62"/>
    <w:rsid w:val="56AC09AC"/>
    <w:rsid w:val="56B62F46"/>
    <w:rsid w:val="56BD22BC"/>
    <w:rsid w:val="56BF7166"/>
    <w:rsid w:val="56DFE190"/>
    <w:rsid w:val="56E6CC0C"/>
    <w:rsid w:val="56FB073B"/>
    <w:rsid w:val="56FCB2CA"/>
    <w:rsid w:val="56FEFD72"/>
    <w:rsid w:val="56FF5AF4"/>
    <w:rsid w:val="573BDD9E"/>
    <w:rsid w:val="573EB828"/>
    <w:rsid w:val="5755BDB2"/>
    <w:rsid w:val="57712F89"/>
    <w:rsid w:val="578BD9D1"/>
    <w:rsid w:val="579DCD53"/>
    <w:rsid w:val="57A2FC88"/>
    <w:rsid w:val="57A61A71"/>
    <w:rsid w:val="57BAFC66"/>
    <w:rsid w:val="57BDA04F"/>
    <w:rsid w:val="57BE6EBA"/>
    <w:rsid w:val="57CFFDC5"/>
    <w:rsid w:val="57DD4E6B"/>
    <w:rsid w:val="57DF31B3"/>
    <w:rsid w:val="57EE1353"/>
    <w:rsid w:val="57F563E5"/>
    <w:rsid w:val="57F77739"/>
    <w:rsid w:val="57F794E6"/>
    <w:rsid w:val="57F96827"/>
    <w:rsid w:val="57FA5A0A"/>
    <w:rsid w:val="57FC2D18"/>
    <w:rsid w:val="57FF2413"/>
    <w:rsid w:val="585FA3BB"/>
    <w:rsid w:val="5877E747"/>
    <w:rsid w:val="58CD9EC3"/>
    <w:rsid w:val="58FFF10E"/>
    <w:rsid w:val="595A6E9D"/>
    <w:rsid w:val="5963944B"/>
    <w:rsid w:val="597B0814"/>
    <w:rsid w:val="59AB5414"/>
    <w:rsid w:val="59B9D56A"/>
    <w:rsid w:val="59BB3BA2"/>
    <w:rsid w:val="59BFCE14"/>
    <w:rsid w:val="59D321B1"/>
    <w:rsid w:val="59E571DB"/>
    <w:rsid w:val="59EFBEF0"/>
    <w:rsid w:val="5A552250"/>
    <w:rsid w:val="5A5F6EA6"/>
    <w:rsid w:val="5A6EDE1E"/>
    <w:rsid w:val="5A77B881"/>
    <w:rsid w:val="5A7B1B06"/>
    <w:rsid w:val="5AB3BFF8"/>
    <w:rsid w:val="5ABB5C8C"/>
    <w:rsid w:val="5AD478D6"/>
    <w:rsid w:val="5ADD8E75"/>
    <w:rsid w:val="5AEFA148"/>
    <w:rsid w:val="5AF1FF8A"/>
    <w:rsid w:val="5AF7A7E0"/>
    <w:rsid w:val="5B0F93A9"/>
    <w:rsid w:val="5B2D0665"/>
    <w:rsid w:val="5B3FF954"/>
    <w:rsid w:val="5B6F5B44"/>
    <w:rsid w:val="5B77BA0E"/>
    <w:rsid w:val="5B7BFBFC"/>
    <w:rsid w:val="5B7FF0D3"/>
    <w:rsid w:val="5B91AD7F"/>
    <w:rsid w:val="5B9F6F04"/>
    <w:rsid w:val="5BA947AF"/>
    <w:rsid w:val="5BB7DF26"/>
    <w:rsid w:val="5BBE2135"/>
    <w:rsid w:val="5BBE4C82"/>
    <w:rsid w:val="5BCF0790"/>
    <w:rsid w:val="5BCF7AF9"/>
    <w:rsid w:val="5BDD18CE"/>
    <w:rsid w:val="5BE868CF"/>
    <w:rsid w:val="5BEB9E16"/>
    <w:rsid w:val="5BEF2A68"/>
    <w:rsid w:val="5BF58EDB"/>
    <w:rsid w:val="5BF72C52"/>
    <w:rsid w:val="5BF75520"/>
    <w:rsid w:val="5BFCD5AD"/>
    <w:rsid w:val="5BFE1D9A"/>
    <w:rsid w:val="5BFE3A33"/>
    <w:rsid w:val="5BFF7BBC"/>
    <w:rsid w:val="5C6C8EC2"/>
    <w:rsid w:val="5C7B37ED"/>
    <w:rsid w:val="5C7ED3A8"/>
    <w:rsid w:val="5C9B20C3"/>
    <w:rsid w:val="5CAC2D80"/>
    <w:rsid w:val="5CBA8C8B"/>
    <w:rsid w:val="5CBFEEA4"/>
    <w:rsid w:val="5CBFF5D6"/>
    <w:rsid w:val="5CDF5DC8"/>
    <w:rsid w:val="5CFEF5BB"/>
    <w:rsid w:val="5D1D973F"/>
    <w:rsid w:val="5D30A54C"/>
    <w:rsid w:val="5D3D78F3"/>
    <w:rsid w:val="5D3E0F02"/>
    <w:rsid w:val="5D5F0D55"/>
    <w:rsid w:val="5D5F5938"/>
    <w:rsid w:val="5D79A745"/>
    <w:rsid w:val="5D7B0A18"/>
    <w:rsid w:val="5DBB9E0E"/>
    <w:rsid w:val="5DBD8A9F"/>
    <w:rsid w:val="5DBE5BAE"/>
    <w:rsid w:val="5DBFCFCD"/>
    <w:rsid w:val="5DD52B82"/>
    <w:rsid w:val="5DD6C730"/>
    <w:rsid w:val="5DDEF7FC"/>
    <w:rsid w:val="5DDF4E34"/>
    <w:rsid w:val="5DE37E84"/>
    <w:rsid w:val="5DEC8ED9"/>
    <w:rsid w:val="5DEF20EB"/>
    <w:rsid w:val="5DEF38A1"/>
    <w:rsid w:val="5DEFD4F1"/>
    <w:rsid w:val="5DF98DE8"/>
    <w:rsid w:val="5DFBAF82"/>
    <w:rsid w:val="5DFBBF9A"/>
    <w:rsid w:val="5DFBD69E"/>
    <w:rsid w:val="5DFECCC4"/>
    <w:rsid w:val="5DFF672E"/>
    <w:rsid w:val="5DFF892C"/>
    <w:rsid w:val="5DFFB67F"/>
    <w:rsid w:val="5DFFCC0B"/>
    <w:rsid w:val="5DFFE52B"/>
    <w:rsid w:val="5E17C61D"/>
    <w:rsid w:val="5E6EC76F"/>
    <w:rsid w:val="5E74F894"/>
    <w:rsid w:val="5E7BCCAD"/>
    <w:rsid w:val="5E7CF3E2"/>
    <w:rsid w:val="5E7CFE39"/>
    <w:rsid w:val="5E7F0151"/>
    <w:rsid w:val="5E7FB38B"/>
    <w:rsid w:val="5E9F99D6"/>
    <w:rsid w:val="5EBD313F"/>
    <w:rsid w:val="5EBDD75A"/>
    <w:rsid w:val="5EBE509B"/>
    <w:rsid w:val="5EBF4865"/>
    <w:rsid w:val="5EBFD57F"/>
    <w:rsid w:val="5EC6A682"/>
    <w:rsid w:val="5ECC582A"/>
    <w:rsid w:val="5ECF0580"/>
    <w:rsid w:val="5EDF7265"/>
    <w:rsid w:val="5EDFAD98"/>
    <w:rsid w:val="5EDFE883"/>
    <w:rsid w:val="5EDFF39D"/>
    <w:rsid w:val="5EEDD452"/>
    <w:rsid w:val="5EEE907D"/>
    <w:rsid w:val="5EEF1D3C"/>
    <w:rsid w:val="5EF153AD"/>
    <w:rsid w:val="5EF3A974"/>
    <w:rsid w:val="5EF769F6"/>
    <w:rsid w:val="5EFB9B35"/>
    <w:rsid w:val="5EFE4ABA"/>
    <w:rsid w:val="5EFEB995"/>
    <w:rsid w:val="5EFECC5A"/>
    <w:rsid w:val="5EFFD616"/>
    <w:rsid w:val="5F308698"/>
    <w:rsid w:val="5F3D5A89"/>
    <w:rsid w:val="5F3E9A39"/>
    <w:rsid w:val="5F5231E6"/>
    <w:rsid w:val="5F57E42D"/>
    <w:rsid w:val="5F5E58C2"/>
    <w:rsid w:val="5F5FC1AB"/>
    <w:rsid w:val="5F67BDDB"/>
    <w:rsid w:val="5F6EF157"/>
    <w:rsid w:val="5F6EFC01"/>
    <w:rsid w:val="5F6F3D08"/>
    <w:rsid w:val="5F73FF04"/>
    <w:rsid w:val="5F7742B3"/>
    <w:rsid w:val="5F77CEEB"/>
    <w:rsid w:val="5F799CEF"/>
    <w:rsid w:val="5F7AE477"/>
    <w:rsid w:val="5F7B46A0"/>
    <w:rsid w:val="5F7DAAC6"/>
    <w:rsid w:val="5F7EBFDF"/>
    <w:rsid w:val="5F7F0CEC"/>
    <w:rsid w:val="5F7F33B5"/>
    <w:rsid w:val="5F7FA949"/>
    <w:rsid w:val="5F89C091"/>
    <w:rsid w:val="5F9F8BDD"/>
    <w:rsid w:val="5F9FE3A8"/>
    <w:rsid w:val="5FAB5F93"/>
    <w:rsid w:val="5FB70919"/>
    <w:rsid w:val="5FB8C331"/>
    <w:rsid w:val="5FBA6794"/>
    <w:rsid w:val="5FBC7CE2"/>
    <w:rsid w:val="5FBF90D4"/>
    <w:rsid w:val="5FC0C02E"/>
    <w:rsid w:val="5FC7C325"/>
    <w:rsid w:val="5FCE3C59"/>
    <w:rsid w:val="5FD652E6"/>
    <w:rsid w:val="5FD9324B"/>
    <w:rsid w:val="5FDE4280"/>
    <w:rsid w:val="5FDE55BE"/>
    <w:rsid w:val="5FDF43C5"/>
    <w:rsid w:val="5FDF5D36"/>
    <w:rsid w:val="5FDF7DD4"/>
    <w:rsid w:val="5FDF9088"/>
    <w:rsid w:val="5FDFC887"/>
    <w:rsid w:val="5FE5815A"/>
    <w:rsid w:val="5FEB1005"/>
    <w:rsid w:val="5FEB117B"/>
    <w:rsid w:val="5FEDA2A5"/>
    <w:rsid w:val="5FEE58CC"/>
    <w:rsid w:val="5FEFDF98"/>
    <w:rsid w:val="5FF26B94"/>
    <w:rsid w:val="5FF48AA9"/>
    <w:rsid w:val="5FF49A31"/>
    <w:rsid w:val="5FF658C1"/>
    <w:rsid w:val="5FF7FEB0"/>
    <w:rsid w:val="5FF94570"/>
    <w:rsid w:val="5FF99C8B"/>
    <w:rsid w:val="5FFA8BFC"/>
    <w:rsid w:val="5FFB74C9"/>
    <w:rsid w:val="5FFBD3DC"/>
    <w:rsid w:val="5FFBFB79"/>
    <w:rsid w:val="5FFC193E"/>
    <w:rsid w:val="5FFD42F7"/>
    <w:rsid w:val="5FFF2F8E"/>
    <w:rsid w:val="5FFF7599"/>
    <w:rsid w:val="5FFFA3B6"/>
    <w:rsid w:val="5FFFA48D"/>
    <w:rsid w:val="5FFFDFD8"/>
    <w:rsid w:val="61BDB9DE"/>
    <w:rsid w:val="61DC97B6"/>
    <w:rsid w:val="61FFC7C0"/>
    <w:rsid w:val="62BD39A6"/>
    <w:rsid w:val="62DDAC3A"/>
    <w:rsid w:val="62EFE45A"/>
    <w:rsid w:val="637D5FDF"/>
    <w:rsid w:val="63DEEB6C"/>
    <w:rsid w:val="646B01FC"/>
    <w:rsid w:val="64D9D2D2"/>
    <w:rsid w:val="64FF5138"/>
    <w:rsid w:val="659F81C8"/>
    <w:rsid w:val="65AF686C"/>
    <w:rsid w:val="65BF1CBB"/>
    <w:rsid w:val="65DFF281"/>
    <w:rsid w:val="65E2F2A1"/>
    <w:rsid w:val="65E333F7"/>
    <w:rsid w:val="65FBD5B5"/>
    <w:rsid w:val="65FDB776"/>
    <w:rsid w:val="65FEECFB"/>
    <w:rsid w:val="65FF54FD"/>
    <w:rsid w:val="66381F64"/>
    <w:rsid w:val="664D2F14"/>
    <w:rsid w:val="66666F62"/>
    <w:rsid w:val="667575EC"/>
    <w:rsid w:val="667E936D"/>
    <w:rsid w:val="668EBF44"/>
    <w:rsid w:val="668F34EB"/>
    <w:rsid w:val="66AFCB88"/>
    <w:rsid w:val="66EFC4CE"/>
    <w:rsid w:val="672BA2EE"/>
    <w:rsid w:val="673EED8A"/>
    <w:rsid w:val="674E0B8D"/>
    <w:rsid w:val="675F14A2"/>
    <w:rsid w:val="679F8DB4"/>
    <w:rsid w:val="67A90E60"/>
    <w:rsid w:val="67AFDF73"/>
    <w:rsid w:val="67BBC914"/>
    <w:rsid w:val="67BF7679"/>
    <w:rsid w:val="67CC19A8"/>
    <w:rsid w:val="67D3223D"/>
    <w:rsid w:val="67D620CA"/>
    <w:rsid w:val="67D7C2A7"/>
    <w:rsid w:val="67D9842A"/>
    <w:rsid w:val="67DDD357"/>
    <w:rsid w:val="67DF22FF"/>
    <w:rsid w:val="67DFDDEF"/>
    <w:rsid w:val="67EA387B"/>
    <w:rsid w:val="67EF6FE8"/>
    <w:rsid w:val="67F49822"/>
    <w:rsid w:val="67F6BB4B"/>
    <w:rsid w:val="67F7CBF5"/>
    <w:rsid w:val="67FD11A4"/>
    <w:rsid w:val="67FDFE5B"/>
    <w:rsid w:val="67FE45FC"/>
    <w:rsid w:val="67FF3B08"/>
    <w:rsid w:val="67FF4C48"/>
    <w:rsid w:val="67FF68C6"/>
    <w:rsid w:val="67FF7904"/>
    <w:rsid w:val="68BCE9A3"/>
    <w:rsid w:val="68EF53F3"/>
    <w:rsid w:val="68F7D414"/>
    <w:rsid w:val="68FF1042"/>
    <w:rsid w:val="697D2C47"/>
    <w:rsid w:val="697E4400"/>
    <w:rsid w:val="69B29F45"/>
    <w:rsid w:val="69BB4E59"/>
    <w:rsid w:val="69BF4F35"/>
    <w:rsid w:val="69BF5710"/>
    <w:rsid w:val="69EBD4E1"/>
    <w:rsid w:val="69F3D22B"/>
    <w:rsid w:val="69FCB9F3"/>
    <w:rsid w:val="69FD70C2"/>
    <w:rsid w:val="69FFFD9B"/>
    <w:rsid w:val="6A7E91E6"/>
    <w:rsid w:val="6A7F9D42"/>
    <w:rsid w:val="6A9E34E4"/>
    <w:rsid w:val="6ABB2FE6"/>
    <w:rsid w:val="6ADAF001"/>
    <w:rsid w:val="6AF73D50"/>
    <w:rsid w:val="6AF7A841"/>
    <w:rsid w:val="6AFADE48"/>
    <w:rsid w:val="6AFEEC67"/>
    <w:rsid w:val="6B0E433E"/>
    <w:rsid w:val="6B36EF21"/>
    <w:rsid w:val="6B3BB7CC"/>
    <w:rsid w:val="6B5FDBC8"/>
    <w:rsid w:val="6B636A4A"/>
    <w:rsid w:val="6B71C51A"/>
    <w:rsid w:val="6B7670B3"/>
    <w:rsid w:val="6B9732AD"/>
    <w:rsid w:val="6B978B1A"/>
    <w:rsid w:val="6B9A1AF4"/>
    <w:rsid w:val="6BAD5F39"/>
    <w:rsid w:val="6BAD7972"/>
    <w:rsid w:val="6BAF73FC"/>
    <w:rsid w:val="6BD72B0C"/>
    <w:rsid w:val="6BD7C908"/>
    <w:rsid w:val="6BD84F09"/>
    <w:rsid w:val="6BE36D15"/>
    <w:rsid w:val="6BEFFC5B"/>
    <w:rsid w:val="6BF27027"/>
    <w:rsid w:val="6BF90E5E"/>
    <w:rsid w:val="6BFBBE9B"/>
    <w:rsid w:val="6BFD88C0"/>
    <w:rsid w:val="6BFDFC55"/>
    <w:rsid w:val="6BFEEB54"/>
    <w:rsid w:val="6BFF1C13"/>
    <w:rsid w:val="6BFF2857"/>
    <w:rsid w:val="6BFFA92E"/>
    <w:rsid w:val="6C239683"/>
    <w:rsid w:val="6C3798FA"/>
    <w:rsid w:val="6C8F48D3"/>
    <w:rsid w:val="6CAE9EA3"/>
    <w:rsid w:val="6CBF94B9"/>
    <w:rsid w:val="6CD71AF3"/>
    <w:rsid w:val="6CDB1A10"/>
    <w:rsid w:val="6CEE2830"/>
    <w:rsid w:val="6CEF34C9"/>
    <w:rsid w:val="6CF6E9BB"/>
    <w:rsid w:val="6CFDAAFC"/>
    <w:rsid w:val="6CFE9A36"/>
    <w:rsid w:val="6D4BB311"/>
    <w:rsid w:val="6D5FB4C9"/>
    <w:rsid w:val="6D73D9B3"/>
    <w:rsid w:val="6D7D366B"/>
    <w:rsid w:val="6D8EB115"/>
    <w:rsid w:val="6D9F410E"/>
    <w:rsid w:val="6DB74010"/>
    <w:rsid w:val="6DB9DC6A"/>
    <w:rsid w:val="6DBFA106"/>
    <w:rsid w:val="6DC73450"/>
    <w:rsid w:val="6DD84C36"/>
    <w:rsid w:val="6DDF6F91"/>
    <w:rsid w:val="6DE65A73"/>
    <w:rsid w:val="6DE9A5A7"/>
    <w:rsid w:val="6DEFB313"/>
    <w:rsid w:val="6DF35C9A"/>
    <w:rsid w:val="6DF4AB1B"/>
    <w:rsid w:val="6DF75A59"/>
    <w:rsid w:val="6DF93BF7"/>
    <w:rsid w:val="6DFB6349"/>
    <w:rsid w:val="6DFE2D9F"/>
    <w:rsid w:val="6DFF99DE"/>
    <w:rsid w:val="6DFF9F6C"/>
    <w:rsid w:val="6DFFC2DD"/>
    <w:rsid w:val="6E37289B"/>
    <w:rsid w:val="6E7AFEB7"/>
    <w:rsid w:val="6E7FDBA7"/>
    <w:rsid w:val="6E7FEC53"/>
    <w:rsid w:val="6E9FE33B"/>
    <w:rsid w:val="6EB7A516"/>
    <w:rsid w:val="6ED535EC"/>
    <w:rsid w:val="6EDF1180"/>
    <w:rsid w:val="6EE9DB34"/>
    <w:rsid w:val="6EEE44B3"/>
    <w:rsid w:val="6EEF3A64"/>
    <w:rsid w:val="6EF7BA4F"/>
    <w:rsid w:val="6EFC8587"/>
    <w:rsid w:val="6EFCDB08"/>
    <w:rsid w:val="6EFD573E"/>
    <w:rsid w:val="6EFE6C46"/>
    <w:rsid w:val="6EFF2A84"/>
    <w:rsid w:val="6EFF338D"/>
    <w:rsid w:val="6EFFC4DC"/>
    <w:rsid w:val="6F1DF225"/>
    <w:rsid w:val="6F2F0FFA"/>
    <w:rsid w:val="6F3135B8"/>
    <w:rsid w:val="6F35EADF"/>
    <w:rsid w:val="6F5716B7"/>
    <w:rsid w:val="6F5A65C9"/>
    <w:rsid w:val="6F67D084"/>
    <w:rsid w:val="6F7BEB72"/>
    <w:rsid w:val="6F7E8BE4"/>
    <w:rsid w:val="6F7F378B"/>
    <w:rsid w:val="6F7FCE2A"/>
    <w:rsid w:val="6F7FFB0C"/>
    <w:rsid w:val="6F814176"/>
    <w:rsid w:val="6F8A0AD9"/>
    <w:rsid w:val="6F991A13"/>
    <w:rsid w:val="6F9F957C"/>
    <w:rsid w:val="6FA13991"/>
    <w:rsid w:val="6FB6184D"/>
    <w:rsid w:val="6FB76528"/>
    <w:rsid w:val="6FBBA2B3"/>
    <w:rsid w:val="6FBBDE67"/>
    <w:rsid w:val="6FBC4B39"/>
    <w:rsid w:val="6FBC4EA9"/>
    <w:rsid w:val="6FBD0E66"/>
    <w:rsid w:val="6FBED0F3"/>
    <w:rsid w:val="6FBF0C89"/>
    <w:rsid w:val="6FBFBB4B"/>
    <w:rsid w:val="6FBFD04B"/>
    <w:rsid w:val="6FBFD86D"/>
    <w:rsid w:val="6FC5541F"/>
    <w:rsid w:val="6FCC5E0B"/>
    <w:rsid w:val="6FCF8DEC"/>
    <w:rsid w:val="6FD1C9D5"/>
    <w:rsid w:val="6FD282ED"/>
    <w:rsid w:val="6FD3022A"/>
    <w:rsid w:val="6FD5A2D2"/>
    <w:rsid w:val="6FD6138D"/>
    <w:rsid w:val="6FDAEC56"/>
    <w:rsid w:val="6FDD301E"/>
    <w:rsid w:val="6FDD54E0"/>
    <w:rsid w:val="6FDDC45B"/>
    <w:rsid w:val="6FDE3066"/>
    <w:rsid w:val="6FDF15C3"/>
    <w:rsid w:val="6FDF62E7"/>
    <w:rsid w:val="6FDF9DFB"/>
    <w:rsid w:val="6FEB75F4"/>
    <w:rsid w:val="6FEC2DC9"/>
    <w:rsid w:val="6FECBD78"/>
    <w:rsid w:val="6FEEF656"/>
    <w:rsid w:val="6FEF0A90"/>
    <w:rsid w:val="6FEF7542"/>
    <w:rsid w:val="6FEFAFB6"/>
    <w:rsid w:val="6FEFBB9B"/>
    <w:rsid w:val="6FF23FC3"/>
    <w:rsid w:val="6FF34DBC"/>
    <w:rsid w:val="6FF5B0D0"/>
    <w:rsid w:val="6FF5B7DE"/>
    <w:rsid w:val="6FF5D098"/>
    <w:rsid w:val="6FF6BA8F"/>
    <w:rsid w:val="6FF70247"/>
    <w:rsid w:val="6FF711B3"/>
    <w:rsid w:val="6FF71EEC"/>
    <w:rsid w:val="6FF74A2B"/>
    <w:rsid w:val="6FF7C16C"/>
    <w:rsid w:val="6FF850D3"/>
    <w:rsid w:val="6FF96240"/>
    <w:rsid w:val="6FFB2A8B"/>
    <w:rsid w:val="6FFB6524"/>
    <w:rsid w:val="6FFB7B2B"/>
    <w:rsid w:val="6FFBD1F5"/>
    <w:rsid w:val="6FFBFA13"/>
    <w:rsid w:val="6FFC433E"/>
    <w:rsid w:val="6FFD16E5"/>
    <w:rsid w:val="6FFD424C"/>
    <w:rsid w:val="6FFDBEC2"/>
    <w:rsid w:val="6FFF0187"/>
    <w:rsid w:val="6FFF01F7"/>
    <w:rsid w:val="6FFF2D04"/>
    <w:rsid w:val="6FFF2E2D"/>
    <w:rsid w:val="6FFF4774"/>
    <w:rsid w:val="6FFF694A"/>
    <w:rsid w:val="6FFFB1EB"/>
    <w:rsid w:val="6FFFC97C"/>
    <w:rsid w:val="6FFFE15F"/>
    <w:rsid w:val="70248B1E"/>
    <w:rsid w:val="70BE5DD5"/>
    <w:rsid w:val="70FD7CC8"/>
    <w:rsid w:val="7113D881"/>
    <w:rsid w:val="7179474B"/>
    <w:rsid w:val="717E8743"/>
    <w:rsid w:val="719FB80A"/>
    <w:rsid w:val="71AF2BBA"/>
    <w:rsid w:val="71DEFC73"/>
    <w:rsid w:val="71E3180F"/>
    <w:rsid w:val="71F0CB5F"/>
    <w:rsid w:val="71F57EC3"/>
    <w:rsid w:val="71FBE8D1"/>
    <w:rsid w:val="71FE1A68"/>
    <w:rsid w:val="71FE7F77"/>
    <w:rsid w:val="727BBC96"/>
    <w:rsid w:val="729DA417"/>
    <w:rsid w:val="72BEC696"/>
    <w:rsid w:val="72D705E8"/>
    <w:rsid w:val="72E6CFD8"/>
    <w:rsid w:val="72F370E1"/>
    <w:rsid w:val="72FF34FA"/>
    <w:rsid w:val="7331400C"/>
    <w:rsid w:val="73474199"/>
    <w:rsid w:val="73535F55"/>
    <w:rsid w:val="735FDC2C"/>
    <w:rsid w:val="737612FB"/>
    <w:rsid w:val="73775C19"/>
    <w:rsid w:val="737B27E0"/>
    <w:rsid w:val="737D1FEC"/>
    <w:rsid w:val="737F4BC6"/>
    <w:rsid w:val="737FD44E"/>
    <w:rsid w:val="73A7FF46"/>
    <w:rsid w:val="73ABD17B"/>
    <w:rsid w:val="73B3AD1B"/>
    <w:rsid w:val="73B49E32"/>
    <w:rsid w:val="73B77B27"/>
    <w:rsid w:val="73BAB526"/>
    <w:rsid w:val="73BD06EF"/>
    <w:rsid w:val="73CDC636"/>
    <w:rsid w:val="73DA3614"/>
    <w:rsid w:val="73DBBA7A"/>
    <w:rsid w:val="73DD8346"/>
    <w:rsid w:val="73DE6539"/>
    <w:rsid w:val="73EFB2E9"/>
    <w:rsid w:val="73F9CDF4"/>
    <w:rsid w:val="73FD2FDE"/>
    <w:rsid w:val="73FE41AE"/>
    <w:rsid w:val="742FA63C"/>
    <w:rsid w:val="747D3308"/>
    <w:rsid w:val="74CBA730"/>
    <w:rsid w:val="74DFE95A"/>
    <w:rsid w:val="74E51D08"/>
    <w:rsid w:val="74EB2711"/>
    <w:rsid w:val="74EB5504"/>
    <w:rsid w:val="74F7C0FF"/>
    <w:rsid w:val="74FFFFE0"/>
    <w:rsid w:val="75199391"/>
    <w:rsid w:val="7567C423"/>
    <w:rsid w:val="7577D229"/>
    <w:rsid w:val="757DF8C0"/>
    <w:rsid w:val="757E779B"/>
    <w:rsid w:val="757EA792"/>
    <w:rsid w:val="757F798B"/>
    <w:rsid w:val="757FB3A8"/>
    <w:rsid w:val="75AF1C07"/>
    <w:rsid w:val="75BE553A"/>
    <w:rsid w:val="75CFF84B"/>
    <w:rsid w:val="75DAAFFB"/>
    <w:rsid w:val="75E65875"/>
    <w:rsid w:val="75ECE1B0"/>
    <w:rsid w:val="75EFD5E8"/>
    <w:rsid w:val="75EFEDF8"/>
    <w:rsid w:val="75F5564D"/>
    <w:rsid w:val="75F5D7D9"/>
    <w:rsid w:val="75F664EC"/>
    <w:rsid w:val="75F78249"/>
    <w:rsid w:val="75FBF110"/>
    <w:rsid w:val="75FD4693"/>
    <w:rsid w:val="75FE3335"/>
    <w:rsid w:val="75FE89F3"/>
    <w:rsid w:val="75FF40BA"/>
    <w:rsid w:val="75FF5291"/>
    <w:rsid w:val="760FAA30"/>
    <w:rsid w:val="761F014A"/>
    <w:rsid w:val="765E1288"/>
    <w:rsid w:val="765FCD6F"/>
    <w:rsid w:val="767FED34"/>
    <w:rsid w:val="768612B3"/>
    <w:rsid w:val="769E88EF"/>
    <w:rsid w:val="769FFD00"/>
    <w:rsid w:val="76B437D8"/>
    <w:rsid w:val="76B490D0"/>
    <w:rsid w:val="76BFA920"/>
    <w:rsid w:val="76BFAF35"/>
    <w:rsid w:val="76BFBA4C"/>
    <w:rsid w:val="76BFBAA3"/>
    <w:rsid w:val="76BFBECE"/>
    <w:rsid w:val="76CE4AAC"/>
    <w:rsid w:val="76DD7F64"/>
    <w:rsid w:val="76DD95F8"/>
    <w:rsid w:val="76E3C8AB"/>
    <w:rsid w:val="76E46AC9"/>
    <w:rsid w:val="76E760DC"/>
    <w:rsid w:val="76EBBB7E"/>
    <w:rsid w:val="76EF682B"/>
    <w:rsid w:val="76EF6E09"/>
    <w:rsid w:val="76EFC613"/>
    <w:rsid w:val="76EFED2F"/>
    <w:rsid w:val="76F1AC9C"/>
    <w:rsid w:val="76F26834"/>
    <w:rsid w:val="76F63D7B"/>
    <w:rsid w:val="76F911E9"/>
    <w:rsid w:val="76FA3E4B"/>
    <w:rsid w:val="76FB8012"/>
    <w:rsid w:val="76FDBCB8"/>
    <w:rsid w:val="76FF56C5"/>
    <w:rsid w:val="76FF6468"/>
    <w:rsid w:val="76FFD6B5"/>
    <w:rsid w:val="7707E1A5"/>
    <w:rsid w:val="7727A46E"/>
    <w:rsid w:val="772A533F"/>
    <w:rsid w:val="772AB2FD"/>
    <w:rsid w:val="772F6C92"/>
    <w:rsid w:val="7736AC21"/>
    <w:rsid w:val="773D65E8"/>
    <w:rsid w:val="773DB7E8"/>
    <w:rsid w:val="773F781B"/>
    <w:rsid w:val="774BD98C"/>
    <w:rsid w:val="77572F4D"/>
    <w:rsid w:val="77579B66"/>
    <w:rsid w:val="775DD512"/>
    <w:rsid w:val="775FD3DE"/>
    <w:rsid w:val="7766811A"/>
    <w:rsid w:val="776DB215"/>
    <w:rsid w:val="776DBBA8"/>
    <w:rsid w:val="776F0902"/>
    <w:rsid w:val="776F96F9"/>
    <w:rsid w:val="776FEED9"/>
    <w:rsid w:val="7773D006"/>
    <w:rsid w:val="7776F458"/>
    <w:rsid w:val="7777477D"/>
    <w:rsid w:val="7777B038"/>
    <w:rsid w:val="7777DBC3"/>
    <w:rsid w:val="777B0251"/>
    <w:rsid w:val="777BB11D"/>
    <w:rsid w:val="777BB598"/>
    <w:rsid w:val="777CBE94"/>
    <w:rsid w:val="777E1E78"/>
    <w:rsid w:val="7784C102"/>
    <w:rsid w:val="77898AAA"/>
    <w:rsid w:val="778F861E"/>
    <w:rsid w:val="779F26AC"/>
    <w:rsid w:val="779FA93B"/>
    <w:rsid w:val="779FFB5F"/>
    <w:rsid w:val="77A36F57"/>
    <w:rsid w:val="77AD1345"/>
    <w:rsid w:val="77B33334"/>
    <w:rsid w:val="77B37878"/>
    <w:rsid w:val="77B77166"/>
    <w:rsid w:val="77BB619E"/>
    <w:rsid w:val="77BBA95D"/>
    <w:rsid w:val="77BBE3CB"/>
    <w:rsid w:val="77BD6091"/>
    <w:rsid w:val="77BFDEC4"/>
    <w:rsid w:val="77BFF03D"/>
    <w:rsid w:val="77CEB774"/>
    <w:rsid w:val="77D2EF7D"/>
    <w:rsid w:val="77D3E35B"/>
    <w:rsid w:val="77D48679"/>
    <w:rsid w:val="77D68BE2"/>
    <w:rsid w:val="77D72AD4"/>
    <w:rsid w:val="77D78C10"/>
    <w:rsid w:val="77DB2EF3"/>
    <w:rsid w:val="77DE2453"/>
    <w:rsid w:val="77DEABBF"/>
    <w:rsid w:val="77DF1FA9"/>
    <w:rsid w:val="77E21662"/>
    <w:rsid w:val="77E3BF2B"/>
    <w:rsid w:val="77E74026"/>
    <w:rsid w:val="77E938C4"/>
    <w:rsid w:val="77EA1BDE"/>
    <w:rsid w:val="77EA9E0B"/>
    <w:rsid w:val="77EBD736"/>
    <w:rsid w:val="77ECE051"/>
    <w:rsid w:val="77ED6350"/>
    <w:rsid w:val="77EE0766"/>
    <w:rsid w:val="77EED435"/>
    <w:rsid w:val="77EF0254"/>
    <w:rsid w:val="77EFA77E"/>
    <w:rsid w:val="77F34571"/>
    <w:rsid w:val="77F3F400"/>
    <w:rsid w:val="77F54543"/>
    <w:rsid w:val="77F56EE0"/>
    <w:rsid w:val="77F5D85E"/>
    <w:rsid w:val="77F64D3A"/>
    <w:rsid w:val="77F6E381"/>
    <w:rsid w:val="77F7116A"/>
    <w:rsid w:val="77F78D3B"/>
    <w:rsid w:val="77FA4105"/>
    <w:rsid w:val="77FB2B7F"/>
    <w:rsid w:val="77FB9492"/>
    <w:rsid w:val="77FBCD53"/>
    <w:rsid w:val="77FC5A66"/>
    <w:rsid w:val="77FC8C65"/>
    <w:rsid w:val="77FD16AA"/>
    <w:rsid w:val="77FEEAEE"/>
    <w:rsid w:val="77FEEE38"/>
    <w:rsid w:val="77FEF3E9"/>
    <w:rsid w:val="77FF19A4"/>
    <w:rsid w:val="77FF5196"/>
    <w:rsid w:val="77FF5764"/>
    <w:rsid w:val="77FF6126"/>
    <w:rsid w:val="77FF7232"/>
    <w:rsid w:val="77FF7762"/>
    <w:rsid w:val="77FF7B02"/>
    <w:rsid w:val="77FF7B2B"/>
    <w:rsid w:val="77FF86E2"/>
    <w:rsid w:val="77FF9583"/>
    <w:rsid w:val="77FFA43B"/>
    <w:rsid w:val="77FFC05D"/>
    <w:rsid w:val="77FFCE3E"/>
    <w:rsid w:val="77FFF453"/>
    <w:rsid w:val="785E7EB0"/>
    <w:rsid w:val="786FACCA"/>
    <w:rsid w:val="78E9DE17"/>
    <w:rsid w:val="78F10285"/>
    <w:rsid w:val="78F9D579"/>
    <w:rsid w:val="78FB8EB6"/>
    <w:rsid w:val="78FF7695"/>
    <w:rsid w:val="794E3229"/>
    <w:rsid w:val="796F6DCE"/>
    <w:rsid w:val="797700BC"/>
    <w:rsid w:val="79796491"/>
    <w:rsid w:val="797B2F0D"/>
    <w:rsid w:val="797BCD39"/>
    <w:rsid w:val="797FFC87"/>
    <w:rsid w:val="79B69A2A"/>
    <w:rsid w:val="79BF5D74"/>
    <w:rsid w:val="79D5D64D"/>
    <w:rsid w:val="79D74070"/>
    <w:rsid w:val="79DB1CF9"/>
    <w:rsid w:val="79DF2C0E"/>
    <w:rsid w:val="79E59E2B"/>
    <w:rsid w:val="79E86D7F"/>
    <w:rsid w:val="79EB8F6E"/>
    <w:rsid w:val="79EF8EF9"/>
    <w:rsid w:val="79F20AF4"/>
    <w:rsid w:val="79F6026C"/>
    <w:rsid w:val="79F65DCE"/>
    <w:rsid w:val="79F7A603"/>
    <w:rsid w:val="79F9EE5A"/>
    <w:rsid w:val="79FA30A7"/>
    <w:rsid w:val="79FB907F"/>
    <w:rsid w:val="79FBE776"/>
    <w:rsid w:val="79FD1BCE"/>
    <w:rsid w:val="79FDCAF8"/>
    <w:rsid w:val="79FED380"/>
    <w:rsid w:val="79FF2CCA"/>
    <w:rsid w:val="79FF9CD4"/>
    <w:rsid w:val="79FFC713"/>
    <w:rsid w:val="7A3F70D2"/>
    <w:rsid w:val="7A5970B0"/>
    <w:rsid w:val="7A6885F3"/>
    <w:rsid w:val="7A7D2FF7"/>
    <w:rsid w:val="7A7E2BB2"/>
    <w:rsid w:val="7AAEF52E"/>
    <w:rsid w:val="7AB79F98"/>
    <w:rsid w:val="7ABDBE7E"/>
    <w:rsid w:val="7ABF2FDE"/>
    <w:rsid w:val="7ABFE434"/>
    <w:rsid w:val="7ACB9D6E"/>
    <w:rsid w:val="7ACF55C3"/>
    <w:rsid w:val="7AD404EA"/>
    <w:rsid w:val="7ADBF5B5"/>
    <w:rsid w:val="7ADEFFCA"/>
    <w:rsid w:val="7ADF143E"/>
    <w:rsid w:val="7ADF89BD"/>
    <w:rsid w:val="7ADF8D54"/>
    <w:rsid w:val="7AF817B0"/>
    <w:rsid w:val="7AFBC928"/>
    <w:rsid w:val="7AFD09EA"/>
    <w:rsid w:val="7AFD258A"/>
    <w:rsid w:val="7AFDE1C9"/>
    <w:rsid w:val="7AFF1386"/>
    <w:rsid w:val="7AFF4A80"/>
    <w:rsid w:val="7AFF71AA"/>
    <w:rsid w:val="7AFFFDEB"/>
    <w:rsid w:val="7B01C814"/>
    <w:rsid w:val="7B12D7D4"/>
    <w:rsid w:val="7B23978F"/>
    <w:rsid w:val="7B260F69"/>
    <w:rsid w:val="7B272181"/>
    <w:rsid w:val="7B295D2F"/>
    <w:rsid w:val="7B375EA8"/>
    <w:rsid w:val="7B393FD0"/>
    <w:rsid w:val="7B3E6026"/>
    <w:rsid w:val="7B3F7A1A"/>
    <w:rsid w:val="7B53A028"/>
    <w:rsid w:val="7B5C5B1C"/>
    <w:rsid w:val="7B5CF85A"/>
    <w:rsid w:val="7B674934"/>
    <w:rsid w:val="7B71711B"/>
    <w:rsid w:val="7B73D002"/>
    <w:rsid w:val="7B73F498"/>
    <w:rsid w:val="7B7AEEA7"/>
    <w:rsid w:val="7B7D5F03"/>
    <w:rsid w:val="7B7F2879"/>
    <w:rsid w:val="7B7F6C1B"/>
    <w:rsid w:val="7B7F7486"/>
    <w:rsid w:val="7B7FA38E"/>
    <w:rsid w:val="7B99BF1C"/>
    <w:rsid w:val="7B9B19AD"/>
    <w:rsid w:val="7BA617E5"/>
    <w:rsid w:val="7BA9023D"/>
    <w:rsid w:val="7BAA85B0"/>
    <w:rsid w:val="7BB56CAD"/>
    <w:rsid w:val="7BBB1D9C"/>
    <w:rsid w:val="7BBBCFA7"/>
    <w:rsid w:val="7BBBD28D"/>
    <w:rsid w:val="7BBDC784"/>
    <w:rsid w:val="7BBF837C"/>
    <w:rsid w:val="7BC37383"/>
    <w:rsid w:val="7BC61939"/>
    <w:rsid w:val="7BCB5F55"/>
    <w:rsid w:val="7BCF0F3E"/>
    <w:rsid w:val="7BCFD2A0"/>
    <w:rsid w:val="7BCFD68B"/>
    <w:rsid w:val="7BD3B9FB"/>
    <w:rsid w:val="7BDB0106"/>
    <w:rsid w:val="7BDBE28C"/>
    <w:rsid w:val="7BDBE759"/>
    <w:rsid w:val="7BDD69D9"/>
    <w:rsid w:val="7BDEF479"/>
    <w:rsid w:val="7BDEF4BC"/>
    <w:rsid w:val="7BDF3895"/>
    <w:rsid w:val="7BDF639F"/>
    <w:rsid w:val="7BDF6D83"/>
    <w:rsid w:val="7BE45F61"/>
    <w:rsid w:val="7BEA88A9"/>
    <w:rsid w:val="7BEB17E1"/>
    <w:rsid w:val="7BEB29AA"/>
    <w:rsid w:val="7BED3B5D"/>
    <w:rsid w:val="7BEDB789"/>
    <w:rsid w:val="7BEDEF33"/>
    <w:rsid w:val="7BEE48D5"/>
    <w:rsid w:val="7BEE7A7A"/>
    <w:rsid w:val="7BEE7EE8"/>
    <w:rsid w:val="7BEF16E9"/>
    <w:rsid w:val="7BEF2795"/>
    <w:rsid w:val="7BEF2FFF"/>
    <w:rsid w:val="7BEF3109"/>
    <w:rsid w:val="7BEFBEAF"/>
    <w:rsid w:val="7BEFDEF5"/>
    <w:rsid w:val="7BF137D4"/>
    <w:rsid w:val="7BF234E0"/>
    <w:rsid w:val="7BF305B8"/>
    <w:rsid w:val="7BF3731E"/>
    <w:rsid w:val="7BF74DCC"/>
    <w:rsid w:val="7BF7619E"/>
    <w:rsid w:val="7BF93A7E"/>
    <w:rsid w:val="7BFA99E7"/>
    <w:rsid w:val="7BFB4C03"/>
    <w:rsid w:val="7BFBBF66"/>
    <w:rsid w:val="7BFBDC34"/>
    <w:rsid w:val="7BFD4955"/>
    <w:rsid w:val="7BFD4C6F"/>
    <w:rsid w:val="7BFD8A8F"/>
    <w:rsid w:val="7BFD97B7"/>
    <w:rsid w:val="7BFDC92C"/>
    <w:rsid w:val="7BFE8681"/>
    <w:rsid w:val="7BFEAF98"/>
    <w:rsid w:val="7BFF5179"/>
    <w:rsid w:val="7BFF5D1E"/>
    <w:rsid w:val="7BFF5E36"/>
    <w:rsid w:val="7BFF6183"/>
    <w:rsid w:val="7BFF627D"/>
    <w:rsid w:val="7BFF9665"/>
    <w:rsid w:val="7BFFA410"/>
    <w:rsid w:val="7BFFC781"/>
    <w:rsid w:val="7BFFCF7D"/>
    <w:rsid w:val="7BFFF2FD"/>
    <w:rsid w:val="7C2D4BFB"/>
    <w:rsid w:val="7C3716E8"/>
    <w:rsid w:val="7C3FAB18"/>
    <w:rsid w:val="7C59903D"/>
    <w:rsid w:val="7C6B407B"/>
    <w:rsid w:val="7C7F9973"/>
    <w:rsid w:val="7C8B6C37"/>
    <w:rsid w:val="7C9D2940"/>
    <w:rsid w:val="7CAF05F9"/>
    <w:rsid w:val="7CBBB8F9"/>
    <w:rsid w:val="7CBF3155"/>
    <w:rsid w:val="7CDD41F4"/>
    <w:rsid w:val="7CDF777C"/>
    <w:rsid w:val="7CDF895C"/>
    <w:rsid w:val="7CE5A05F"/>
    <w:rsid w:val="7CEB5E14"/>
    <w:rsid w:val="7CF0F344"/>
    <w:rsid w:val="7CF79CDF"/>
    <w:rsid w:val="7CFB0287"/>
    <w:rsid w:val="7CFC75A5"/>
    <w:rsid w:val="7CFE9939"/>
    <w:rsid w:val="7CFEF495"/>
    <w:rsid w:val="7CFF718E"/>
    <w:rsid w:val="7CFFA414"/>
    <w:rsid w:val="7D196E63"/>
    <w:rsid w:val="7D2BC567"/>
    <w:rsid w:val="7D3A9AA9"/>
    <w:rsid w:val="7D4FFD9A"/>
    <w:rsid w:val="7D5FBE5F"/>
    <w:rsid w:val="7D6A468B"/>
    <w:rsid w:val="7D6AA7D8"/>
    <w:rsid w:val="7D6BCB9C"/>
    <w:rsid w:val="7D6D4ABC"/>
    <w:rsid w:val="7D6FBABA"/>
    <w:rsid w:val="7D725CF0"/>
    <w:rsid w:val="7D779CA1"/>
    <w:rsid w:val="7D77F5E5"/>
    <w:rsid w:val="7D7BC3CA"/>
    <w:rsid w:val="7D7C63CD"/>
    <w:rsid w:val="7D7E41F6"/>
    <w:rsid w:val="7D7F543F"/>
    <w:rsid w:val="7D7F824B"/>
    <w:rsid w:val="7D7FA77C"/>
    <w:rsid w:val="7D7FB02E"/>
    <w:rsid w:val="7D7FE824"/>
    <w:rsid w:val="7D8C1C00"/>
    <w:rsid w:val="7DAF4555"/>
    <w:rsid w:val="7DB9F7D3"/>
    <w:rsid w:val="7DBDEF78"/>
    <w:rsid w:val="7DBED9B1"/>
    <w:rsid w:val="7DBF0BEE"/>
    <w:rsid w:val="7DBF23D5"/>
    <w:rsid w:val="7DBF2E83"/>
    <w:rsid w:val="7DBFFC60"/>
    <w:rsid w:val="7DCF51CE"/>
    <w:rsid w:val="7DD08AD2"/>
    <w:rsid w:val="7DD3AC10"/>
    <w:rsid w:val="7DD53343"/>
    <w:rsid w:val="7DD70008"/>
    <w:rsid w:val="7DD7B0C0"/>
    <w:rsid w:val="7DD9F99F"/>
    <w:rsid w:val="7DDB4E40"/>
    <w:rsid w:val="7DDB7340"/>
    <w:rsid w:val="7DDC5E00"/>
    <w:rsid w:val="7DDDD6EE"/>
    <w:rsid w:val="7DDEABAC"/>
    <w:rsid w:val="7DDF29BC"/>
    <w:rsid w:val="7DDF3154"/>
    <w:rsid w:val="7DDFA005"/>
    <w:rsid w:val="7DDFC6F6"/>
    <w:rsid w:val="7DE9972F"/>
    <w:rsid w:val="7DE9D10F"/>
    <w:rsid w:val="7DEAEAA5"/>
    <w:rsid w:val="7DEB0126"/>
    <w:rsid w:val="7DEBD254"/>
    <w:rsid w:val="7DEEABA4"/>
    <w:rsid w:val="7DEF71F6"/>
    <w:rsid w:val="7DEF7939"/>
    <w:rsid w:val="7DEF7CC4"/>
    <w:rsid w:val="7DEFB0D2"/>
    <w:rsid w:val="7DEFC614"/>
    <w:rsid w:val="7DF051DA"/>
    <w:rsid w:val="7DF22DA7"/>
    <w:rsid w:val="7DF4717F"/>
    <w:rsid w:val="7DF62FA3"/>
    <w:rsid w:val="7DF6AE29"/>
    <w:rsid w:val="7DF7587A"/>
    <w:rsid w:val="7DF75ABE"/>
    <w:rsid w:val="7DF76501"/>
    <w:rsid w:val="7DF79085"/>
    <w:rsid w:val="7DF7A802"/>
    <w:rsid w:val="7DF85E61"/>
    <w:rsid w:val="7DF9B03E"/>
    <w:rsid w:val="7DFAFEC9"/>
    <w:rsid w:val="7DFB52A2"/>
    <w:rsid w:val="7DFBEAE1"/>
    <w:rsid w:val="7DFBF9EE"/>
    <w:rsid w:val="7DFCBB66"/>
    <w:rsid w:val="7DFD354D"/>
    <w:rsid w:val="7DFD3CD6"/>
    <w:rsid w:val="7DFDD963"/>
    <w:rsid w:val="7DFE506D"/>
    <w:rsid w:val="7DFE5374"/>
    <w:rsid w:val="7DFEBD3B"/>
    <w:rsid w:val="7DFEC3A0"/>
    <w:rsid w:val="7DFF00CB"/>
    <w:rsid w:val="7DFF0283"/>
    <w:rsid w:val="7DFF33E7"/>
    <w:rsid w:val="7DFF3A47"/>
    <w:rsid w:val="7DFF41B4"/>
    <w:rsid w:val="7DFF46A3"/>
    <w:rsid w:val="7DFF61CC"/>
    <w:rsid w:val="7DFFA751"/>
    <w:rsid w:val="7DFFAE75"/>
    <w:rsid w:val="7DFFB527"/>
    <w:rsid w:val="7DFFB96C"/>
    <w:rsid w:val="7DFFCE37"/>
    <w:rsid w:val="7DFFCF93"/>
    <w:rsid w:val="7DFFD2C9"/>
    <w:rsid w:val="7DFFD7C4"/>
    <w:rsid w:val="7DFFEAB6"/>
    <w:rsid w:val="7E1D5BF0"/>
    <w:rsid w:val="7E2FCD4F"/>
    <w:rsid w:val="7E328753"/>
    <w:rsid w:val="7E532474"/>
    <w:rsid w:val="7E564E58"/>
    <w:rsid w:val="7E5BFB93"/>
    <w:rsid w:val="7E5D4A88"/>
    <w:rsid w:val="7E5F11A9"/>
    <w:rsid w:val="7E63D6FD"/>
    <w:rsid w:val="7E698EAA"/>
    <w:rsid w:val="7E6BFFCC"/>
    <w:rsid w:val="7E6DCFB2"/>
    <w:rsid w:val="7E6DE8B4"/>
    <w:rsid w:val="7E6EAE52"/>
    <w:rsid w:val="7E6F6023"/>
    <w:rsid w:val="7E6F8AF9"/>
    <w:rsid w:val="7E6FE79F"/>
    <w:rsid w:val="7E72DC4D"/>
    <w:rsid w:val="7E737B11"/>
    <w:rsid w:val="7E77D9EA"/>
    <w:rsid w:val="7E7B3A89"/>
    <w:rsid w:val="7E7BEDC8"/>
    <w:rsid w:val="7E7BF880"/>
    <w:rsid w:val="7E7C0703"/>
    <w:rsid w:val="7E7E4719"/>
    <w:rsid w:val="7E7E8456"/>
    <w:rsid w:val="7E7EEDCA"/>
    <w:rsid w:val="7E7F42D4"/>
    <w:rsid w:val="7E8D458D"/>
    <w:rsid w:val="7E8D83B7"/>
    <w:rsid w:val="7E9F30DF"/>
    <w:rsid w:val="7E9F9910"/>
    <w:rsid w:val="7EA71AB1"/>
    <w:rsid w:val="7EA83BDF"/>
    <w:rsid w:val="7EACC267"/>
    <w:rsid w:val="7EAF2A79"/>
    <w:rsid w:val="7EAF7B79"/>
    <w:rsid w:val="7EB2F32B"/>
    <w:rsid w:val="7EB36639"/>
    <w:rsid w:val="7EBA531D"/>
    <w:rsid w:val="7EBBF105"/>
    <w:rsid w:val="7EBD5388"/>
    <w:rsid w:val="7EBE56F4"/>
    <w:rsid w:val="7EBEF75F"/>
    <w:rsid w:val="7EBF5C4F"/>
    <w:rsid w:val="7EBF742F"/>
    <w:rsid w:val="7ECF061E"/>
    <w:rsid w:val="7ECF3299"/>
    <w:rsid w:val="7ECF3A49"/>
    <w:rsid w:val="7ECFA721"/>
    <w:rsid w:val="7ED35375"/>
    <w:rsid w:val="7ED5C04C"/>
    <w:rsid w:val="7ED7D3D4"/>
    <w:rsid w:val="7ED94ED3"/>
    <w:rsid w:val="7ED96813"/>
    <w:rsid w:val="7EDB4B84"/>
    <w:rsid w:val="7EDB7CB0"/>
    <w:rsid w:val="7EDDD154"/>
    <w:rsid w:val="7EDE1B8F"/>
    <w:rsid w:val="7EDF2484"/>
    <w:rsid w:val="7EDF4D44"/>
    <w:rsid w:val="7EDF98ED"/>
    <w:rsid w:val="7EDFA87A"/>
    <w:rsid w:val="7EDFF988"/>
    <w:rsid w:val="7EE25F47"/>
    <w:rsid w:val="7EEA9697"/>
    <w:rsid w:val="7EEDF0B0"/>
    <w:rsid w:val="7EEE0F49"/>
    <w:rsid w:val="7EEF3EE7"/>
    <w:rsid w:val="7EEFE3D3"/>
    <w:rsid w:val="7EF56FA8"/>
    <w:rsid w:val="7EF7FE72"/>
    <w:rsid w:val="7EF9395A"/>
    <w:rsid w:val="7EFAC75E"/>
    <w:rsid w:val="7EFAE305"/>
    <w:rsid w:val="7EFB58CB"/>
    <w:rsid w:val="7EFB7790"/>
    <w:rsid w:val="7EFBA2E7"/>
    <w:rsid w:val="7EFBB5C8"/>
    <w:rsid w:val="7EFC115B"/>
    <w:rsid w:val="7EFC6803"/>
    <w:rsid w:val="7EFC9FF4"/>
    <w:rsid w:val="7EFDE82A"/>
    <w:rsid w:val="7EFEC34E"/>
    <w:rsid w:val="7EFF2306"/>
    <w:rsid w:val="7EFF2966"/>
    <w:rsid w:val="7EFF2E5E"/>
    <w:rsid w:val="7EFF5D79"/>
    <w:rsid w:val="7EFF8FEC"/>
    <w:rsid w:val="7EFFBAFD"/>
    <w:rsid w:val="7EFFE4DD"/>
    <w:rsid w:val="7EFFE60A"/>
    <w:rsid w:val="7EFFFD34"/>
    <w:rsid w:val="7F0B382D"/>
    <w:rsid w:val="7F0F3C76"/>
    <w:rsid w:val="7F1DBD67"/>
    <w:rsid w:val="7F369C1B"/>
    <w:rsid w:val="7F37A99C"/>
    <w:rsid w:val="7F37C41D"/>
    <w:rsid w:val="7F396552"/>
    <w:rsid w:val="7F3D3337"/>
    <w:rsid w:val="7F3F3D47"/>
    <w:rsid w:val="7F3FE95A"/>
    <w:rsid w:val="7F57F505"/>
    <w:rsid w:val="7F58AD27"/>
    <w:rsid w:val="7F596E70"/>
    <w:rsid w:val="7F5E7BF3"/>
    <w:rsid w:val="7F5F1E66"/>
    <w:rsid w:val="7F5FF607"/>
    <w:rsid w:val="7F665512"/>
    <w:rsid w:val="7F679784"/>
    <w:rsid w:val="7F68934D"/>
    <w:rsid w:val="7F6BBFA9"/>
    <w:rsid w:val="7F6D156C"/>
    <w:rsid w:val="7F6D56E3"/>
    <w:rsid w:val="7F6D6D9A"/>
    <w:rsid w:val="7F6E2300"/>
    <w:rsid w:val="7F6E5F8C"/>
    <w:rsid w:val="7F6E7A02"/>
    <w:rsid w:val="7F6E8572"/>
    <w:rsid w:val="7F6F54BE"/>
    <w:rsid w:val="7F6FAF84"/>
    <w:rsid w:val="7F6FFD35"/>
    <w:rsid w:val="7F76927E"/>
    <w:rsid w:val="7F776D98"/>
    <w:rsid w:val="7F777B72"/>
    <w:rsid w:val="7F77C37D"/>
    <w:rsid w:val="7F7822B3"/>
    <w:rsid w:val="7F79772D"/>
    <w:rsid w:val="7F7B6389"/>
    <w:rsid w:val="7F7BA510"/>
    <w:rsid w:val="7F7BD4A8"/>
    <w:rsid w:val="7F7BF33B"/>
    <w:rsid w:val="7F7C1242"/>
    <w:rsid w:val="7F7D043F"/>
    <w:rsid w:val="7F7D2E99"/>
    <w:rsid w:val="7F7E9222"/>
    <w:rsid w:val="7F7EB85F"/>
    <w:rsid w:val="7F7EEE42"/>
    <w:rsid w:val="7F7F5818"/>
    <w:rsid w:val="7F7F5BB3"/>
    <w:rsid w:val="7F7F7655"/>
    <w:rsid w:val="7F7F971D"/>
    <w:rsid w:val="7F7F9909"/>
    <w:rsid w:val="7F7FA99C"/>
    <w:rsid w:val="7F7FD64F"/>
    <w:rsid w:val="7F7FDED6"/>
    <w:rsid w:val="7F7FE690"/>
    <w:rsid w:val="7F7FE817"/>
    <w:rsid w:val="7F8E22BA"/>
    <w:rsid w:val="7F8F3CA9"/>
    <w:rsid w:val="7F8F7024"/>
    <w:rsid w:val="7F8F880D"/>
    <w:rsid w:val="7F920A52"/>
    <w:rsid w:val="7F9674E2"/>
    <w:rsid w:val="7F97AC66"/>
    <w:rsid w:val="7F97C4B6"/>
    <w:rsid w:val="7F97D078"/>
    <w:rsid w:val="7F97E1AC"/>
    <w:rsid w:val="7F9A8AAD"/>
    <w:rsid w:val="7F9B8E87"/>
    <w:rsid w:val="7F9BE79E"/>
    <w:rsid w:val="7F9BE8E2"/>
    <w:rsid w:val="7F9F1B65"/>
    <w:rsid w:val="7F9F2744"/>
    <w:rsid w:val="7F9F493D"/>
    <w:rsid w:val="7FA24CA2"/>
    <w:rsid w:val="7FA68A3F"/>
    <w:rsid w:val="7FA7202F"/>
    <w:rsid w:val="7FACDDAD"/>
    <w:rsid w:val="7FAF44DC"/>
    <w:rsid w:val="7FAFB92C"/>
    <w:rsid w:val="7FB1F74F"/>
    <w:rsid w:val="7FB3067A"/>
    <w:rsid w:val="7FB3C826"/>
    <w:rsid w:val="7FB50CE1"/>
    <w:rsid w:val="7FB634BA"/>
    <w:rsid w:val="7FBAB320"/>
    <w:rsid w:val="7FBB92DC"/>
    <w:rsid w:val="7FBBA228"/>
    <w:rsid w:val="7FBBDC2A"/>
    <w:rsid w:val="7FBD3462"/>
    <w:rsid w:val="7FBD83E8"/>
    <w:rsid w:val="7FBDF599"/>
    <w:rsid w:val="7FBEEB44"/>
    <w:rsid w:val="7FBF482B"/>
    <w:rsid w:val="7FBF773E"/>
    <w:rsid w:val="7FBF7FF8"/>
    <w:rsid w:val="7FBFA315"/>
    <w:rsid w:val="7FBFCABE"/>
    <w:rsid w:val="7FBFDB49"/>
    <w:rsid w:val="7FC44C5C"/>
    <w:rsid w:val="7FC563F5"/>
    <w:rsid w:val="7FC59DDF"/>
    <w:rsid w:val="7FC7EDA4"/>
    <w:rsid w:val="7FC9528E"/>
    <w:rsid w:val="7FC9F027"/>
    <w:rsid w:val="7FCA3C85"/>
    <w:rsid w:val="7FCBD097"/>
    <w:rsid w:val="7FCBDFFE"/>
    <w:rsid w:val="7FCEE343"/>
    <w:rsid w:val="7FCF0B30"/>
    <w:rsid w:val="7FCF22DB"/>
    <w:rsid w:val="7FCF426E"/>
    <w:rsid w:val="7FCF6A6C"/>
    <w:rsid w:val="7FCFDBBE"/>
    <w:rsid w:val="7FD3D49E"/>
    <w:rsid w:val="7FD5BD34"/>
    <w:rsid w:val="7FD60201"/>
    <w:rsid w:val="7FD69383"/>
    <w:rsid w:val="7FD742E0"/>
    <w:rsid w:val="7FD840CB"/>
    <w:rsid w:val="7FDC1B3A"/>
    <w:rsid w:val="7FDCF136"/>
    <w:rsid w:val="7FDD3EF4"/>
    <w:rsid w:val="7FDD7DBB"/>
    <w:rsid w:val="7FDE2FA6"/>
    <w:rsid w:val="7FDE30EB"/>
    <w:rsid w:val="7FDE3F25"/>
    <w:rsid w:val="7FDE53B7"/>
    <w:rsid w:val="7FDE5423"/>
    <w:rsid w:val="7FDE8606"/>
    <w:rsid w:val="7FDEB54C"/>
    <w:rsid w:val="7FDF21D7"/>
    <w:rsid w:val="7FDFADE1"/>
    <w:rsid w:val="7FDFDA85"/>
    <w:rsid w:val="7FE343DC"/>
    <w:rsid w:val="7FE3FF84"/>
    <w:rsid w:val="7FE5491B"/>
    <w:rsid w:val="7FE69D67"/>
    <w:rsid w:val="7FE745DA"/>
    <w:rsid w:val="7FE7FA2C"/>
    <w:rsid w:val="7FE97662"/>
    <w:rsid w:val="7FE9DB98"/>
    <w:rsid w:val="7FEB162A"/>
    <w:rsid w:val="7FEB3820"/>
    <w:rsid w:val="7FEB624C"/>
    <w:rsid w:val="7FEBE3CC"/>
    <w:rsid w:val="7FECDA77"/>
    <w:rsid w:val="7FED2078"/>
    <w:rsid w:val="7FED249F"/>
    <w:rsid w:val="7FED3951"/>
    <w:rsid w:val="7FED823D"/>
    <w:rsid w:val="7FED89A6"/>
    <w:rsid w:val="7FEE7BA8"/>
    <w:rsid w:val="7FEEBFC6"/>
    <w:rsid w:val="7FEED569"/>
    <w:rsid w:val="7FEF0BA6"/>
    <w:rsid w:val="7FEF53C4"/>
    <w:rsid w:val="7FEF949F"/>
    <w:rsid w:val="7FEF9D96"/>
    <w:rsid w:val="7FEFA57C"/>
    <w:rsid w:val="7FEFC444"/>
    <w:rsid w:val="7FEFF01A"/>
    <w:rsid w:val="7FEFF8DD"/>
    <w:rsid w:val="7FEFFCA5"/>
    <w:rsid w:val="7FF0B13A"/>
    <w:rsid w:val="7FF12F85"/>
    <w:rsid w:val="7FF14D4F"/>
    <w:rsid w:val="7FF1D91C"/>
    <w:rsid w:val="7FF306C6"/>
    <w:rsid w:val="7FF31869"/>
    <w:rsid w:val="7FF321DD"/>
    <w:rsid w:val="7FF326E6"/>
    <w:rsid w:val="7FF39567"/>
    <w:rsid w:val="7FF3B6C0"/>
    <w:rsid w:val="7FF3BE9F"/>
    <w:rsid w:val="7FF3BF8B"/>
    <w:rsid w:val="7FF45BCF"/>
    <w:rsid w:val="7FF508BB"/>
    <w:rsid w:val="7FF55071"/>
    <w:rsid w:val="7FF59FFB"/>
    <w:rsid w:val="7FF666F5"/>
    <w:rsid w:val="7FF6807B"/>
    <w:rsid w:val="7FF6CA24"/>
    <w:rsid w:val="7FF721EC"/>
    <w:rsid w:val="7FF72F87"/>
    <w:rsid w:val="7FF73546"/>
    <w:rsid w:val="7FF750B0"/>
    <w:rsid w:val="7FF76E4C"/>
    <w:rsid w:val="7FF7C691"/>
    <w:rsid w:val="7FF7E15E"/>
    <w:rsid w:val="7FF88AF2"/>
    <w:rsid w:val="7FF907FA"/>
    <w:rsid w:val="7FF93EC2"/>
    <w:rsid w:val="7FF946F7"/>
    <w:rsid w:val="7FFA7FD7"/>
    <w:rsid w:val="7FFAC378"/>
    <w:rsid w:val="7FFAE939"/>
    <w:rsid w:val="7FFB136C"/>
    <w:rsid w:val="7FFB4A11"/>
    <w:rsid w:val="7FFB8103"/>
    <w:rsid w:val="7FFB96B3"/>
    <w:rsid w:val="7FFB9E00"/>
    <w:rsid w:val="7FFBA08E"/>
    <w:rsid w:val="7FFBC981"/>
    <w:rsid w:val="7FFC0028"/>
    <w:rsid w:val="7FFCE87F"/>
    <w:rsid w:val="7FFD1A35"/>
    <w:rsid w:val="7FFD1D04"/>
    <w:rsid w:val="7FFD3B92"/>
    <w:rsid w:val="7FFD5630"/>
    <w:rsid w:val="7FFD76DB"/>
    <w:rsid w:val="7FFDE4E7"/>
    <w:rsid w:val="7FFDE8FA"/>
    <w:rsid w:val="7FFE1017"/>
    <w:rsid w:val="7FFE30B9"/>
    <w:rsid w:val="7FFE355A"/>
    <w:rsid w:val="7FFE3E7B"/>
    <w:rsid w:val="7FFE40FD"/>
    <w:rsid w:val="7FFE57E1"/>
    <w:rsid w:val="7FFE7EA2"/>
    <w:rsid w:val="7FFE8203"/>
    <w:rsid w:val="7FFEEB68"/>
    <w:rsid w:val="7FFF093C"/>
    <w:rsid w:val="7FFF0E52"/>
    <w:rsid w:val="7FFF2440"/>
    <w:rsid w:val="7FFF42CD"/>
    <w:rsid w:val="7FFF4BFC"/>
    <w:rsid w:val="7FFF5FA6"/>
    <w:rsid w:val="7FFF7210"/>
    <w:rsid w:val="7FFF75D1"/>
    <w:rsid w:val="7FFF916A"/>
    <w:rsid w:val="7FFF9682"/>
    <w:rsid w:val="7FFFA1D0"/>
    <w:rsid w:val="7FFFB6E2"/>
    <w:rsid w:val="7FFFC103"/>
    <w:rsid w:val="7FFFC6FD"/>
    <w:rsid w:val="7FFFD5B6"/>
    <w:rsid w:val="7FFFF832"/>
    <w:rsid w:val="8375E970"/>
    <w:rsid w:val="86FF5023"/>
    <w:rsid w:val="87DE8F0E"/>
    <w:rsid w:val="87FE2765"/>
    <w:rsid w:val="8A5F98C8"/>
    <w:rsid w:val="8B5D3AC2"/>
    <w:rsid w:val="8B75D5DA"/>
    <w:rsid w:val="8BEBB2CB"/>
    <w:rsid w:val="8BF763D9"/>
    <w:rsid w:val="8BFE97B8"/>
    <w:rsid w:val="8CE72ABE"/>
    <w:rsid w:val="8D3F56EB"/>
    <w:rsid w:val="8D7D4E89"/>
    <w:rsid w:val="8D971550"/>
    <w:rsid w:val="8DAFBCE7"/>
    <w:rsid w:val="8DFDC4D2"/>
    <w:rsid w:val="8DFDE716"/>
    <w:rsid w:val="8EDF4094"/>
    <w:rsid w:val="8EEF0641"/>
    <w:rsid w:val="8F3D8C76"/>
    <w:rsid w:val="8F5F2C2D"/>
    <w:rsid w:val="8FB9CC11"/>
    <w:rsid w:val="8FBDC70F"/>
    <w:rsid w:val="8FBF0D95"/>
    <w:rsid w:val="8FBF5759"/>
    <w:rsid w:val="8FC6AC97"/>
    <w:rsid w:val="8FCD2308"/>
    <w:rsid w:val="8FDF7EF5"/>
    <w:rsid w:val="8FFD2F89"/>
    <w:rsid w:val="8FFE625A"/>
    <w:rsid w:val="914AAACC"/>
    <w:rsid w:val="923E1A71"/>
    <w:rsid w:val="93577268"/>
    <w:rsid w:val="93AE7FB8"/>
    <w:rsid w:val="93FF260D"/>
    <w:rsid w:val="94E7A070"/>
    <w:rsid w:val="9558A9CE"/>
    <w:rsid w:val="957DEB90"/>
    <w:rsid w:val="95B90894"/>
    <w:rsid w:val="95F7E56F"/>
    <w:rsid w:val="96CDC7D6"/>
    <w:rsid w:val="96EB7B4B"/>
    <w:rsid w:val="96ED68F1"/>
    <w:rsid w:val="96F98DFA"/>
    <w:rsid w:val="9738D576"/>
    <w:rsid w:val="978B3A47"/>
    <w:rsid w:val="97AF9C48"/>
    <w:rsid w:val="97DF2627"/>
    <w:rsid w:val="97F14346"/>
    <w:rsid w:val="97FB9EEE"/>
    <w:rsid w:val="97FF2B25"/>
    <w:rsid w:val="992F985D"/>
    <w:rsid w:val="995D225D"/>
    <w:rsid w:val="997FB49F"/>
    <w:rsid w:val="99FD33C1"/>
    <w:rsid w:val="99FDA864"/>
    <w:rsid w:val="99FFE059"/>
    <w:rsid w:val="9AB119A0"/>
    <w:rsid w:val="9B23C1FA"/>
    <w:rsid w:val="9B36F146"/>
    <w:rsid w:val="9B5F339B"/>
    <w:rsid w:val="9B6E3B54"/>
    <w:rsid w:val="9B798DB0"/>
    <w:rsid w:val="9B9FC1F5"/>
    <w:rsid w:val="9BBE03CB"/>
    <w:rsid w:val="9BCF4F79"/>
    <w:rsid w:val="9BD789FC"/>
    <w:rsid w:val="9BDE1ACA"/>
    <w:rsid w:val="9BEB30FE"/>
    <w:rsid w:val="9BEDBE24"/>
    <w:rsid w:val="9BF385C8"/>
    <w:rsid w:val="9BF700FB"/>
    <w:rsid w:val="9BF71741"/>
    <w:rsid w:val="9BFB3E57"/>
    <w:rsid w:val="9BFD7823"/>
    <w:rsid w:val="9BFF412F"/>
    <w:rsid w:val="9C92CF04"/>
    <w:rsid w:val="9CFDED56"/>
    <w:rsid w:val="9CFFB428"/>
    <w:rsid w:val="9D2BEADC"/>
    <w:rsid w:val="9D2E8A95"/>
    <w:rsid w:val="9D77FDAC"/>
    <w:rsid w:val="9D9661D1"/>
    <w:rsid w:val="9D9A2150"/>
    <w:rsid w:val="9DCD5B0C"/>
    <w:rsid w:val="9DDBA72A"/>
    <w:rsid w:val="9DDE3001"/>
    <w:rsid w:val="9DEAEC74"/>
    <w:rsid w:val="9DFA6702"/>
    <w:rsid w:val="9DFBBA69"/>
    <w:rsid w:val="9E1B0871"/>
    <w:rsid w:val="9E77D348"/>
    <w:rsid w:val="9E7FC9DF"/>
    <w:rsid w:val="9ECF823F"/>
    <w:rsid w:val="9ED350E3"/>
    <w:rsid w:val="9ED753A7"/>
    <w:rsid w:val="9EDFF8DB"/>
    <w:rsid w:val="9EDFF985"/>
    <w:rsid w:val="9EF367E7"/>
    <w:rsid w:val="9EF522BC"/>
    <w:rsid w:val="9EFF78A4"/>
    <w:rsid w:val="9F0D313B"/>
    <w:rsid w:val="9F359A52"/>
    <w:rsid w:val="9F3D7B05"/>
    <w:rsid w:val="9F6D08ED"/>
    <w:rsid w:val="9F6D7564"/>
    <w:rsid w:val="9F7763DD"/>
    <w:rsid w:val="9F77A261"/>
    <w:rsid w:val="9F79A489"/>
    <w:rsid w:val="9F7F594E"/>
    <w:rsid w:val="9F7F5A68"/>
    <w:rsid w:val="9F99609E"/>
    <w:rsid w:val="9F9F8948"/>
    <w:rsid w:val="9FB4BD47"/>
    <w:rsid w:val="9FBEA4E1"/>
    <w:rsid w:val="9FDF0D81"/>
    <w:rsid w:val="9FDFA137"/>
    <w:rsid w:val="9FE74EEB"/>
    <w:rsid w:val="9FEA63C0"/>
    <w:rsid w:val="9FF02496"/>
    <w:rsid w:val="9FF75324"/>
    <w:rsid w:val="9FFB0375"/>
    <w:rsid w:val="9FFB7ABA"/>
    <w:rsid w:val="9FFE02D9"/>
    <w:rsid w:val="9FFF09A4"/>
    <w:rsid w:val="9FFF6583"/>
    <w:rsid w:val="9FFF7B23"/>
    <w:rsid w:val="A2BC1538"/>
    <w:rsid w:val="A2D4D31E"/>
    <w:rsid w:val="A37155F9"/>
    <w:rsid w:val="A37D8929"/>
    <w:rsid w:val="A3CE9FB1"/>
    <w:rsid w:val="A4694C81"/>
    <w:rsid w:val="A4F1179D"/>
    <w:rsid w:val="A5B6A5D5"/>
    <w:rsid w:val="A5BFAE9C"/>
    <w:rsid w:val="A67D53DB"/>
    <w:rsid w:val="A6D9C0C8"/>
    <w:rsid w:val="A73FAA04"/>
    <w:rsid w:val="A74B9FF0"/>
    <w:rsid w:val="A76FBC41"/>
    <w:rsid w:val="A79E0F27"/>
    <w:rsid w:val="A7BE8DD3"/>
    <w:rsid w:val="A7BFD5E6"/>
    <w:rsid w:val="A7CFD0D8"/>
    <w:rsid w:val="A7DD337F"/>
    <w:rsid w:val="A7DEF43F"/>
    <w:rsid w:val="A7EA960E"/>
    <w:rsid w:val="A7F74184"/>
    <w:rsid w:val="A7F79F16"/>
    <w:rsid w:val="A7FF443E"/>
    <w:rsid w:val="A7FFD766"/>
    <w:rsid w:val="A8D4E35E"/>
    <w:rsid w:val="A95447AC"/>
    <w:rsid w:val="A97F49BA"/>
    <w:rsid w:val="A9B72510"/>
    <w:rsid w:val="A9FB9830"/>
    <w:rsid w:val="AA3F349A"/>
    <w:rsid w:val="AABE6172"/>
    <w:rsid w:val="AAFD0D93"/>
    <w:rsid w:val="AB77D1FE"/>
    <w:rsid w:val="ABAB07CE"/>
    <w:rsid w:val="ABCA2E7A"/>
    <w:rsid w:val="ABE72EC2"/>
    <w:rsid w:val="ABEF591E"/>
    <w:rsid w:val="ABF251F6"/>
    <w:rsid w:val="ABF5C5AB"/>
    <w:rsid w:val="ABFD122F"/>
    <w:rsid w:val="ABFF69E8"/>
    <w:rsid w:val="ACBDC063"/>
    <w:rsid w:val="ACE7739D"/>
    <w:rsid w:val="ACEF9EDA"/>
    <w:rsid w:val="ACFF8F36"/>
    <w:rsid w:val="AD7DE940"/>
    <w:rsid w:val="AD7EC8E9"/>
    <w:rsid w:val="ADDB8AB8"/>
    <w:rsid w:val="ADDF92C0"/>
    <w:rsid w:val="ADF5584E"/>
    <w:rsid w:val="ADF8D318"/>
    <w:rsid w:val="AE39BE45"/>
    <w:rsid w:val="AE3F6BE2"/>
    <w:rsid w:val="AEBB1F6A"/>
    <w:rsid w:val="AEBFC17E"/>
    <w:rsid w:val="AEEB3A26"/>
    <w:rsid w:val="AEED4BC4"/>
    <w:rsid w:val="AEEF16C9"/>
    <w:rsid w:val="AEF72E17"/>
    <w:rsid w:val="AEFB791A"/>
    <w:rsid w:val="AEFBA9F4"/>
    <w:rsid w:val="AEFC91D1"/>
    <w:rsid w:val="AEFFF6A5"/>
    <w:rsid w:val="AF5D789D"/>
    <w:rsid w:val="AF5F200A"/>
    <w:rsid w:val="AF7E99C0"/>
    <w:rsid w:val="AFA64D0A"/>
    <w:rsid w:val="AFBB7F7A"/>
    <w:rsid w:val="AFBF1BBB"/>
    <w:rsid w:val="AFCCD65F"/>
    <w:rsid w:val="AFDB86D5"/>
    <w:rsid w:val="AFDBAA4C"/>
    <w:rsid w:val="AFDDDA5E"/>
    <w:rsid w:val="AFDF3DA4"/>
    <w:rsid w:val="AFDF48C8"/>
    <w:rsid w:val="AFDFEDD2"/>
    <w:rsid w:val="AFEF0360"/>
    <w:rsid w:val="AFEF915B"/>
    <w:rsid w:val="AFEF9353"/>
    <w:rsid w:val="AFEF9D5A"/>
    <w:rsid w:val="AFF0C415"/>
    <w:rsid w:val="AFF467E3"/>
    <w:rsid w:val="AFFBD0D6"/>
    <w:rsid w:val="AFFD335B"/>
    <w:rsid w:val="AFFD4187"/>
    <w:rsid w:val="AFFF45E6"/>
    <w:rsid w:val="AFFFC93B"/>
    <w:rsid w:val="B07467D0"/>
    <w:rsid w:val="B1BFF621"/>
    <w:rsid w:val="B1D9538E"/>
    <w:rsid w:val="B253FFDB"/>
    <w:rsid w:val="B2D666B5"/>
    <w:rsid w:val="B3748889"/>
    <w:rsid w:val="B3A339E7"/>
    <w:rsid w:val="B3B62694"/>
    <w:rsid w:val="B3BB3695"/>
    <w:rsid w:val="B3BF00B5"/>
    <w:rsid w:val="B3DF00A4"/>
    <w:rsid w:val="B3FD55BC"/>
    <w:rsid w:val="B3FDCEC4"/>
    <w:rsid w:val="B3FEDE74"/>
    <w:rsid w:val="B3FEE271"/>
    <w:rsid w:val="B3FFF5FD"/>
    <w:rsid w:val="B411640F"/>
    <w:rsid w:val="B4FF2BD9"/>
    <w:rsid w:val="B5064EB3"/>
    <w:rsid w:val="B50A5532"/>
    <w:rsid w:val="B54F80CD"/>
    <w:rsid w:val="B55FEF75"/>
    <w:rsid w:val="B5730B24"/>
    <w:rsid w:val="B57F47C7"/>
    <w:rsid w:val="B57F9335"/>
    <w:rsid w:val="B5B7BF7E"/>
    <w:rsid w:val="B5DDC78E"/>
    <w:rsid w:val="B5ECE431"/>
    <w:rsid w:val="B5FFA722"/>
    <w:rsid w:val="B5FFAE82"/>
    <w:rsid w:val="B61AB516"/>
    <w:rsid w:val="B65F761E"/>
    <w:rsid w:val="B66F556B"/>
    <w:rsid w:val="B67BF7AA"/>
    <w:rsid w:val="B67F9185"/>
    <w:rsid w:val="B6976F90"/>
    <w:rsid w:val="B6AFF085"/>
    <w:rsid w:val="B6B9E701"/>
    <w:rsid w:val="B6BCAE00"/>
    <w:rsid w:val="B6BF6100"/>
    <w:rsid w:val="B6C7DCDF"/>
    <w:rsid w:val="B6DC6D93"/>
    <w:rsid w:val="B6ED4A84"/>
    <w:rsid w:val="B6EDE82B"/>
    <w:rsid w:val="B6FFB360"/>
    <w:rsid w:val="B6FFBE49"/>
    <w:rsid w:val="B73E2ECD"/>
    <w:rsid w:val="B75EBF59"/>
    <w:rsid w:val="B76C99B0"/>
    <w:rsid w:val="B76D0449"/>
    <w:rsid w:val="B77A16A3"/>
    <w:rsid w:val="B77F56EB"/>
    <w:rsid w:val="B78B1D8B"/>
    <w:rsid w:val="B78C418F"/>
    <w:rsid w:val="B7A40B76"/>
    <w:rsid w:val="B7AB0EF2"/>
    <w:rsid w:val="B7B2A092"/>
    <w:rsid w:val="B7BE2F60"/>
    <w:rsid w:val="B7BEE55E"/>
    <w:rsid w:val="B7BFC3F7"/>
    <w:rsid w:val="B7CF39FC"/>
    <w:rsid w:val="B7DE4DB2"/>
    <w:rsid w:val="B7DF0216"/>
    <w:rsid w:val="B7EB95D3"/>
    <w:rsid w:val="B7F57C2E"/>
    <w:rsid w:val="B7F72AA5"/>
    <w:rsid w:val="B7F7C3F6"/>
    <w:rsid w:val="B7FB6208"/>
    <w:rsid w:val="B7FC54A8"/>
    <w:rsid w:val="B7FD460E"/>
    <w:rsid w:val="B7FE3EFD"/>
    <w:rsid w:val="B7FE785B"/>
    <w:rsid w:val="B7FF3083"/>
    <w:rsid w:val="B7FFFC0D"/>
    <w:rsid w:val="B83701CC"/>
    <w:rsid w:val="B8AF985E"/>
    <w:rsid w:val="B8EF1FDA"/>
    <w:rsid w:val="B8F9FDD2"/>
    <w:rsid w:val="B8FEB5E9"/>
    <w:rsid w:val="B8FF9B24"/>
    <w:rsid w:val="B9B9375F"/>
    <w:rsid w:val="B9BFE87C"/>
    <w:rsid w:val="B9CD6549"/>
    <w:rsid w:val="B9F3B295"/>
    <w:rsid w:val="B9FF410D"/>
    <w:rsid w:val="B9FF5E73"/>
    <w:rsid w:val="B9FF9AE5"/>
    <w:rsid w:val="BA3030A9"/>
    <w:rsid w:val="BA6B96D1"/>
    <w:rsid w:val="BA773F1D"/>
    <w:rsid w:val="BA7F4570"/>
    <w:rsid w:val="BA9D990C"/>
    <w:rsid w:val="BAAF46D4"/>
    <w:rsid w:val="BAAF99DC"/>
    <w:rsid w:val="BAB6B08E"/>
    <w:rsid w:val="BAEE70E6"/>
    <w:rsid w:val="BAEF25EE"/>
    <w:rsid w:val="BAEF4135"/>
    <w:rsid w:val="BAFF1E22"/>
    <w:rsid w:val="BB7F48B5"/>
    <w:rsid w:val="BB7FE61B"/>
    <w:rsid w:val="BB9B0BF7"/>
    <w:rsid w:val="BB9B2152"/>
    <w:rsid w:val="BB9F86CA"/>
    <w:rsid w:val="BBB64586"/>
    <w:rsid w:val="BBCCB95D"/>
    <w:rsid w:val="BBCE2C3B"/>
    <w:rsid w:val="BBCFA779"/>
    <w:rsid w:val="BBCFABAD"/>
    <w:rsid w:val="BBD3F799"/>
    <w:rsid w:val="BBDBA020"/>
    <w:rsid w:val="BBDBD26D"/>
    <w:rsid w:val="BBDBF515"/>
    <w:rsid w:val="BBDE80D3"/>
    <w:rsid w:val="BBDEA2E8"/>
    <w:rsid w:val="BBDFA8D9"/>
    <w:rsid w:val="BBDFD290"/>
    <w:rsid w:val="BBDFF721"/>
    <w:rsid w:val="BBE7DE70"/>
    <w:rsid w:val="BBED9185"/>
    <w:rsid w:val="BBEE766F"/>
    <w:rsid w:val="BBEE8E9C"/>
    <w:rsid w:val="BBEFFE84"/>
    <w:rsid w:val="BBF9EE5C"/>
    <w:rsid w:val="BBFB4F07"/>
    <w:rsid w:val="BBFB98E2"/>
    <w:rsid w:val="BBFBAEF6"/>
    <w:rsid w:val="BBFDEB35"/>
    <w:rsid w:val="BBFE0FBD"/>
    <w:rsid w:val="BBFE1EC6"/>
    <w:rsid w:val="BBFE29D9"/>
    <w:rsid w:val="BBFF383D"/>
    <w:rsid w:val="BBFFADBE"/>
    <w:rsid w:val="BBFFBFD8"/>
    <w:rsid w:val="BC3F03FA"/>
    <w:rsid w:val="BC5CDF5B"/>
    <w:rsid w:val="BC7F065F"/>
    <w:rsid w:val="BC7F66F6"/>
    <w:rsid w:val="BC7FE2D8"/>
    <w:rsid w:val="BCC7F282"/>
    <w:rsid w:val="BCFB3919"/>
    <w:rsid w:val="BCFD9E46"/>
    <w:rsid w:val="BCFDAC50"/>
    <w:rsid w:val="BD0F7B26"/>
    <w:rsid w:val="BD3FFCBF"/>
    <w:rsid w:val="BD5E3E6A"/>
    <w:rsid w:val="BD67D87F"/>
    <w:rsid w:val="BD6F92D6"/>
    <w:rsid w:val="BD72CAB5"/>
    <w:rsid w:val="BD734DAC"/>
    <w:rsid w:val="BD77C7C2"/>
    <w:rsid w:val="BD7D88FA"/>
    <w:rsid w:val="BD7FB7C8"/>
    <w:rsid w:val="BD7FC3A5"/>
    <w:rsid w:val="BDAE8355"/>
    <w:rsid w:val="BDAEABCE"/>
    <w:rsid w:val="BDBF4995"/>
    <w:rsid w:val="BDC7C7DA"/>
    <w:rsid w:val="BDCE3CA5"/>
    <w:rsid w:val="BDD7F48A"/>
    <w:rsid w:val="BDDD2B07"/>
    <w:rsid w:val="BDDDAF98"/>
    <w:rsid w:val="BDEB08A7"/>
    <w:rsid w:val="BDEDF491"/>
    <w:rsid w:val="BDEF98A1"/>
    <w:rsid w:val="BDF6FFAC"/>
    <w:rsid w:val="BDFC8640"/>
    <w:rsid w:val="BDFF2DCD"/>
    <w:rsid w:val="BE0F6077"/>
    <w:rsid w:val="BE1EFC99"/>
    <w:rsid w:val="BE5A1551"/>
    <w:rsid w:val="BE5E7F69"/>
    <w:rsid w:val="BE6FBEF6"/>
    <w:rsid w:val="BE71B768"/>
    <w:rsid w:val="BE7B84F8"/>
    <w:rsid w:val="BE7F3F55"/>
    <w:rsid w:val="BE7F4D49"/>
    <w:rsid w:val="BE7FD1F4"/>
    <w:rsid w:val="BE92CE9D"/>
    <w:rsid w:val="BE9F4D58"/>
    <w:rsid w:val="BEAF46EA"/>
    <w:rsid w:val="BEAF9A2F"/>
    <w:rsid w:val="BEBF40C3"/>
    <w:rsid w:val="BEDDB030"/>
    <w:rsid w:val="BEEA1A63"/>
    <w:rsid w:val="BEED67C1"/>
    <w:rsid w:val="BEF40F3F"/>
    <w:rsid w:val="BEF64D5B"/>
    <w:rsid w:val="BEF88F36"/>
    <w:rsid w:val="BEF9F84E"/>
    <w:rsid w:val="BEFB9A97"/>
    <w:rsid w:val="BEFBEF0A"/>
    <w:rsid w:val="BEFBFD70"/>
    <w:rsid w:val="BEFDAB88"/>
    <w:rsid w:val="BEFEB29E"/>
    <w:rsid w:val="BEFF2141"/>
    <w:rsid w:val="BF29E5D3"/>
    <w:rsid w:val="BF369A43"/>
    <w:rsid w:val="BF37A59B"/>
    <w:rsid w:val="BF4BF569"/>
    <w:rsid w:val="BF5D3BD5"/>
    <w:rsid w:val="BF5F6936"/>
    <w:rsid w:val="BF5F9F25"/>
    <w:rsid w:val="BF5FB8F4"/>
    <w:rsid w:val="BF6DDBC9"/>
    <w:rsid w:val="BF6F4802"/>
    <w:rsid w:val="BF6FAF09"/>
    <w:rsid w:val="BF75FB0E"/>
    <w:rsid w:val="BF7C2612"/>
    <w:rsid w:val="BF7D462D"/>
    <w:rsid w:val="BF7DA33C"/>
    <w:rsid w:val="BF7E8749"/>
    <w:rsid w:val="BF7F6BD5"/>
    <w:rsid w:val="BF7FA9AE"/>
    <w:rsid w:val="BF7FCB8D"/>
    <w:rsid w:val="BF97508B"/>
    <w:rsid w:val="BFB3DBD8"/>
    <w:rsid w:val="BFB70BB0"/>
    <w:rsid w:val="BFB716C7"/>
    <w:rsid w:val="BFB72BC6"/>
    <w:rsid w:val="BFB73C62"/>
    <w:rsid w:val="BFB74711"/>
    <w:rsid w:val="BFBD0D41"/>
    <w:rsid w:val="BFC72025"/>
    <w:rsid w:val="BFCD0309"/>
    <w:rsid w:val="BFCD58F8"/>
    <w:rsid w:val="BFCD9ADF"/>
    <w:rsid w:val="BFCF9737"/>
    <w:rsid w:val="BFCFCBA5"/>
    <w:rsid w:val="BFD69CFE"/>
    <w:rsid w:val="BFD78F9D"/>
    <w:rsid w:val="BFD9B4EA"/>
    <w:rsid w:val="BFD9E4EF"/>
    <w:rsid w:val="BFDB2145"/>
    <w:rsid w:val="BFDB9F70"/>
    <w:rsid w:val="BFDD7C6B"/>
    <w:rsid w:val="BFDF66D6"/>
    <w:rsid w:val="BFDFD32F"/>
    <w:rsid w:val="BFE2DFD7"/>
    <w:rsid w:val="BFE9C3AF"/>
    <w:rsid w:val="BFEB1541"/>
    <w:rsid w:val="BFEB6F2D"/>
    <w:rsid w:val="BFEB8A98"/>
    <w:rsid w:val="BFEDB203"/>
    <w:rsid w:val="BFEE4BD1"/>
    <w:rsid w:val="BFEE60BA"/>
    <w:rsid w:val="BFEED458"/>
    <w:rsid w:val="BFEF2317"/>
    <w:rsid w:val="BFEF3FC6"/>
    <w:rsid w:val="BFEF5D70"/>
    <w:rsid w:val="BFEF871B"/>
    <w:rsid w:val="BFF16C14"/>
    <w:rsid w:val="BFF3C5BA"/>
    <w:rsid w:val="BFF703D9"/>
    <w:rsid w:val="BFF77406"/>
    <w:rsid w:val="BFF7B6B1"/>
    <w:rsid w:val="BFF90C0A"/>
    <w:rsid w:val="BFF943F2"/>
    <w:rsid w:val="BFFA4957"/>
    <w:rsid w:val="BFFC9B0F"/>
    <w:rsid w:val="BFFD0F16"/>
    <w:rsid w:val="BFFD594B"/>
    <w:rsid w:val="BFFE6953"/>
    <w:rsid w:val="BFFE8DEF"/>
    <w:rsid w:val="BFFE9909"/>
    <w:rsid w:val="BFFF069E"/>
    <w:rsid w:val="BFFF08EA"/>
    <w:rsid w:val="BFFF6C35"/>
    <w:rsid w:val="BFFF86C5"/>
    <w:rsid w:val="BFFF8BED"/>
    <w:rsid w:val="BFFF97D3"/>
    <w:rsid w:val="BFFFC15A"/>
    <w:rsid w:val="BFFFC432"/>
    <w:rsid w:val="BFFFE217"/>
    <w:rsid w:val="BFFFE915"/>
    <w:rsid w:val="BFFFF332"/>
    <w:rsid w:val="C3AF33B8"/>
    <w:rsid w:val="C3BBB068"/>
    <w:rsid w:val="C3BD9D82"/>
    <w:rsid w:val="C4D73872"/>
    <w:rsid w:val="C4FF0F0B"/>
    <w:rsid w:val="C6FF98F0"/>
    <w:rsid w:val="C6FFE864"/>
    <w:rsid w:val="C73BD3F3"/>
    <w:rsid w:val="C77A6B23"/>
    <w:rsid w:val="C79D695E"/>
    <w:rsid w:val="C7AB7063"/>
    <w:rsid w:val="C7D39B1F"/>
    <w:rsid w:val="C7FB2700"/>
    <w:rsid w:val="C7FE6471"/>
    <w:rsid w:val="C7FF40AA"/>
    <w:rsid w:val="C7FFDEB8"/>
    <w:rsid w:val="C99B09A9"/>
    <w:rsid w:val="C9DD320E"/>
    <w:rsid w:val="CACEF321"/>
    <w:rsid w:val="CAF32ACD"/>
    <w:rsid w:val="CAFC8EE0"/>
    <w:rsid w:val="CB3DDC85"/>
    <w:rsid w:val="CB6F4CED"/>
    <w:rsid w:val="CB9F35C6"/>
    <w:rsid w:val="CBB34CFF"/>
    <w:rsid w:val="CBD7E8BB"/>
    <w:rsid w:val="CBF3113A"/>
    <w:rsid w:val="CBF44526"/>
    <w:rsid w:val="CBFD7ED1"/>
    <w:rsid w:val="CBFE94B8"/>
    <w:rsid w:val="CC7F5BA4"/>
    <w:rsid w:val="CC931AF5"/>
    <w:rsid w:val="CD3D50F9"/>
    <w:rsid w:val="CD6E67D3"/>
    <w:rsid w:val="CDDD6815"/>
    <w:rsid w:val="CE77CE63"/>
    <w:rsid w:val="CE7EDD87"/>
    <w:rsid w:val="CE9F0CF9"/>
    <w:rsid w:val="CEC04FB2"/>
    <w:rsid w:val="CEDD26D3"/>
    <w:rsid w:val="CEDEA495"/>
    <w:rsid w:val="CEFB7191"/>
    <w:rsid w:val="CEFCC1B3"/>
    <w:rsid w:val="CEFF6ED8"/>
    <w:rsid w:val="CF26CB32"/>
    <w:rsid w:val="CF2C0C60"/>
    <w:rsid w:val="CF3F99E8"/>
    <w:rsid w:val="CF6F4D95"/>
    <w:rsid w:val="CF7778F3"/>
    <w:rsid w:val="CF79325B"/>
    <w:rsid w:val="CF7B0104"/>
    <w:rsid w:val="CF7BBEB6"/>
    <w:rsid w:val="CF7FA952"/>
    <w:rsid w:val="CF7FAE4E"/>
    <w:rsid w:val="CF98AF9F"/>
    <w:rsid w:val="CF9B50C8"/>
    <w:rsid w:val="CF9D3528"/>
    <w:rsid w:val="CFAF89A2"/>
    <w:rsid w:val="CFB773E9"/>
    <w:rsid w:val="CFBB8F60"/>
    <w:rsid w:val="CFBD5D5E"/>
    <w:rsid w:val="CFCDBEC0"/>
    <w:rsid w:val="CFDBFC4A"/>
    <w:rsid w:val="CFEAC04F"/>
    <w:rsid w:val="CFEF591B"/>
    <w:rsid w:val="CFF5EBAD"/>
    <w:rsid w:val="CFFB237B"/>
    <w:rsid w:val="CFFB2B1F"/>
    <w:rsid w:val="CFFB4571"/>
    <w:rsid w:val="CFFE9AA3"/>
    <w:rsid w:val="D17D10B2"/>
    <w:rsid w:val="D33E8CF1"/>
    <w:rsid w:val="D3729774"/>
    <w:rsid w:val="D3734F55"/>
    <w:rsid w:val="D37FCFCA"/>
    <w:rsid w:val="D37FE7B5"/>
    <w:rsid w:val="D3D7E6DA"/>
    <w:rsid w:val="D3DB845A"/>
    <w:rsid w:val="D3DFCC6A"/>
    <w:rsid w:val="D3EB6CF3"/>
    <w:rsid w:val="D3F707D1"/>
    <w:rsid w:val="D3F7DABC"/>
    <w:rsid w:val="D3F902F2"/>
    <w:rsid w:val="D3FB0FF6"/>
    <w:rsid w:val="D4E99459"/>
    <w:rsid w:val="D4FE7DEE"/>
    <w:rsid w:val="D5771E91"/>
    <w:rsid w:val="D57B8ACD"/>
    <w:rsid w:val="D5BB54D0"/>
    <w:rsid w:val="D5BECFA9"/>
    <w:rsid w:val="D5EF9AFE"/>
    <w:rsid w:val="D5F7C964"/>
    <w:rsid w:val="D64F9464"/>
    <w:rsid w:val="D6BD3EFB"/>
    <w:rsid w:val="D6F9099A"/>
    <w:rsid w:val="D6FB023B"/>
    <w:rsid w:val="D6FB3167"/>
    <w:rsid w:val="D6FC4290"/>
    <w:rsid w:val="D6FF743E"/>
    <w:rsid w:val="D743BB2F"/>
    <w:rsid w:val="D756B810"/>
    <w:rsid w:val="D76F4466"/>
    <w:rsid w:val="D77EE1EF"/>
    <w:rsid w:val="D77F95F5"/>
    <w:rsid w:val="D77F99D7"/>
    <w:rsid w:val="D77FE599"/>
    <w:rsid w:val="D79CDD35"/>
    <w:rsid w:val="D79E3AC0"/>
    <w:rsid w:val="D7B3D011"/>
    <w:rsid w:val="D7BB5E78"/>
    <w:rsid w:val="D7BBADD3"/>
    <w:rsid w:val="D7BBBEAB"/>
    <w:rsid w:val="D7BF325C"/>
    <w:rsid w:val="D7BF6485"/>
    <w:rsid w:val="D7D2C175"/>
    <w:rsid w:val="D7D59B94"/>
    <w:rsid w:val="D7D77A55"/>
    <w:rsid w:val="D7DB6989"/>
    <w:rsid w:val="D7DDFCEB"/>
    <w:rsid w:val="D7DFDB00"/>
    <w:rsid w:val="D7EEBFAD"/>
    <w:rsid w:val="D7F768D6"/>
    <w:rsid w:val="D7FE1927"/>
    <w:rsid w:val="D7FF04F7"/>
    <w:rsid w:val="D7FF1A4A"/>
    <w:rsid w:val="D7FF6F74"/>
    <w:rsid w:val="D7FF9C42"/>
    <w:rsid w:val="D82F137A"/>
    <w:rsid w:val="D86F4BC1"/>
    <w:rsid w:val="D8F7E094"/>
    <w:rsid w:val="D9ADF58B"/>
    <w:rsid w:val="D9B7470C"/>
    <w:rsid w:val="D9B9174D"/>
    <w:rsid w:val="D9BBF9C7"/>
    <w:rsid w:val="D9CCC93C"/>
    <w:rsid w:val="D9CEDDB7"/>
    <w:rsid w:val="D9EE1959"/>
    <w:rsid w:val="D9EE7E61"/>
    <w:rsid w:val="D9FEEF94"/>
    <w:rsid w:val="DA57D887"/>
    <w:rsid w:val="DA5FFD9F"/>
    <w:rsid w:val="DA98F4C0"/>
    <w:rsid w:val="DACFE076"/>
    <w:rsid w:val="DAEC3E59"/>
    <w:rsid w:val="DAEF7B1E"/>
    <w:rsid w:val="DAF6D8DE"/>
    <w:rsid w:val="DAF756DC"/>
    <w:rsid w:val="DAF9DBAF"/>
    <w:rsid w:val="DAFA1DEA"/>
    <w:rsid w:val="DAFB8C5D"/>
    <w:rsid w:val="DAFE4CB2"/>
    <w:rsid w:val="DB3F8F4E"/>
    <w:rsid w:val="DB5D13E7"/>
    <w:rsid w:val="DB6BF234"/>
    <w:rsid w:val="DB9F7164"/>
    <w:rsid w:val="DBBD7565"/>
    <w:rsid w:val="DBCBD81C"/>
    <w:rsid w:val="DBEB3E8C"/>
    <w:rsid w:val="DBF34BE7"/>
    <w:rsid w:val="DBF5899E"/>
    <w:rsid w:val="DBFA01FD"/>
    <w:rsid w:val="DBFA351A"/>
    <w:rsid w:val="DBFA6549"/>
    <w:rsid w:val="DBFB0152"/>
    <w:rsid w:val="DBFB3786"/>
    <w:rsid w:val="DBFBAB06"/>
    <w:rsid w:val="DBFE298C"/>
    <w:rsid w:val="DBFF67BB"/>
    <w:rsid w:val="DBFF7997"/>
    <w:rsid w:val="DBFFC4BB"/>
    <w:rsid w:val="DC4EDD7E"/>
    <w:rsid w:val="DC4EF7AD"/>
    <w:rsid w:val="DC6733C8"/>
    <w:rsid w:val="DC69FD1B"/>
    <w:rsid w:val="DC6B0BAC"/>
    <w:rsid w:val="DCAE10B3"/>
    <w:rsid w:val="DCD359C7"/>
    <w:rsid w:val="DCDBC9F9"/>
    <w:rsid w:val="DCDEA280"/>
    <w:rsid w:val="DCDF2833"/>
    <w:rsid w:val="DCFF15F9"/>
    <w:rsid w:val="DD33AB7C"/>
    <w:rsid w:val="DD4FEAE0"/>
    <w:rsid w:val="DD6B3295"/>
    <w:rsid w:val="DD775B75"/>
    <w:rsid w:val="DD793621"/>
    <w:rsid w:val="DD7E50BE"/>
    <w:rsid w:val="DD7F1559"/>
    <w:rsid w:val="DD9F26DD"/>
    <w:rsid w:val="DDAB431A"/>
    <w:rsid w:val="DDAF6670"/>
    <w:rsid w:val="DDB77E6A"/>
    <w:rsid w:val="DDBF04A7"/>
    <w:rsid w:val="DDBF2541"/>
    <w:rsid w:val="DDBF8EE3"/>
    <w:rsid w:val="DDDB413C"/>
    <w:rsid w:val="DDDBDAD8"/>
    <w:rsid w:val="DDDF4918"/>
    <w:rsid w:val="DDDF5F58"/>
    <w:rsid w:val="DDDFB845"/>
    <w:rsid w:val="DDEF417C"/>
    <w:rsid w:val="DDF7E278"/>
    <w:rsid w:val="DDFBEDA8"/>
    <w:rsid w:val="DDFD416A"/>
    <w:rsid w:val="DDFE002D"/>
    <w:rsid w:val="DDFE1624"/>
    <w:rsid w:val="DDFEFAA3"/>
    <w:rsid w:val="DDFF3743"/>
    <w:rsid w:val="DDFF3FA6"/>
    <w:rsid w:val="DE30B023"/>
    <w:rsid w:val="DE3F5AB8"/>
    <w:rsid w:val="DE67E23C"/>
    <w:rsid w:val="DE757818"/>
    <w:rsid w:val="DE7E9403"/>
    <w:rsid w:val="DE7FCDAA"/>
    <w:rsid w:val="DE8FC0FE"/>
    <w:rsid w:val="DEB75E2F"/>
    <w:rsid w:val="DEB8B813"/>
    <w:rsid w:val="DEBB13DC"/>
    <w:rsid w:val="DEBC1E2C"/>
    <w:rsid w:val="DEBE0F60"/>
    <w:rsid w:val="DED39790"/>
    <w:rsid w:val="DEDE73D5"/>
    <w:rsid w:val="DEEE2070"/>
    <w:rsid w:val="DEEFE284"/>
    <w:rsid w:val="DEF56F2F"/>
    <w:rsid w:val="DEF6C9DF"/>
    <w:rsid w:val="DEF78C2E"/>
    <w:rsid w:val="DEF7A449"/>
    <w:rsid w:val="DEFAD897"/>
    <w:rsid w:val="DEFB40B8"/>
    <w:rsid w:val="DEFC2197"/>
    <w:rsid w:val="DEFCC571"/>
    <w:rsid w:val="DEFD7E09"/>
    <w:rsid w:val="DEFD9183"/>
    <w:rsid w:val="DEFED86F"/>
    <w:rsid w:val="DEFF6E64"/>
    <w:rsid w:val="DF3F97BA"/>
    <w:rsid w:val="DF474C17"/>
    <w:rsid w:val="DF4A5572"/>
    <w:rsid w:val="DF5BEBAB"/>
    <w:rsid w:val="DF5C3927"/>
    <w:rsid w:val="DF5F97BE"/>
    <w:rsid w:val="DF6ED188"/>
    <w:rsid w:val="DF737729"/>
    <w:rsid w:val="DF783C85"/>
    <w:rsid w:val="DF7C94FE"/>
    <w:rsid w:val="DF7D96D1"/>
    <w:rsid w:val="DF7DB677"/>
    <w:rsid w:val="DF7F0397"/>
    <w:rsid w:val="DF7FA667"/>
    <w:rsid w:val="DF8F89C1"/>
    <w:rsid w:val="DF93347D"/>
    <w:rsid w:val="DF93DBCA"/>
    <w:rsid w:val="DF987EB1"/>
    <w:rsid w:val="DF9B458E"/>
    <w:rsid w:val="DF9D9088"/>
    <w:rsid w:val="DF9E1C1B"/>
    <w:rsid w:val="DF9F3CE6"/>
    <w:rsid w:val="DF9FB1AE"/>
    <w:rsid w:val="DFA7BCB7"/>
    <w:rsid w:val="DFAF9657"/>
    <w:rsid w:val="DFAF9F78"/>
    <w:rsid w:val="DFB5DB1F"/>
    <w:rsid w:val="DFB71FCD"/>
    <w:rsid w:val="DFB7A8A5"/>
    <w:rsid w:val="DFBD2799"/>
    <w:rsid w:val="DFBD482D"/>
    <w:rsid w:val="DFBD4A64"/>
    <w:rsid w:val="DFBDE6B9"/>
    <w:rsid w:val="DFBF94E1"/>
    <w:rsid w:val="DFBFADE9"/>
    <w:rsid w:val="DFCA7548"/>
    <w:rsid w:val="DFCB4431"/>
    <w:rsid w:val="DFCFD8B5"/>
    <w:rsid w:val="DFD266CF"/>
    <w:rsid w:val="DFD70A7F"/>
    <w:rsid w:val="DFD8EB03"/>
    <w:rsid w:val="DFDAF369"/>
    <w:rsid w:val="DFDB1353"/>
    <w:rsid w:val="DFDBEA95"/>
    <w:rsid w:val="DFDC2C57"/>
    <w:rsid w:val="DFDD2D9B"/>
    <w:rsid w:val="DFDDE13C"/>
    <w:rsid w:val="DFDE2664"/>
    <w:rsid w:val="DFDF1E9D"/>
    <w:rsid w:val="DFDFC0BF"/>
    <w:rsid w:val="DFDFCFA6"/>
    <w:rsid w:val="DFDFD903"/>
    <w:rsid w:val="DFDFDB85"/>
    <w:rsid w:val="DFDFEB84"/>
    <w:rsid w:val="DFE31744"/>
    <w:rsid w:val="DFE52139"/>
    <w:rsid w:val="DFE7E009"/>
    <w:rsid w:val="DFEBBED7"/>
    <w:rsid w:val="DFED110C"/>
    <w:rsid w:val="DFED98DB"/>
    <w:rsid w:val="DFEE3AB5"/>
    <w:rsid w:val="DFEF4514"/>
    <w:rsid w:val="DFEFA21F"/>
    <w:rsid w:val="DFEFBCB8"/>
    <w:rsid w:val="DFF1F035"/>
    <w:rsid w:val="DFF5099C"/>
    <w:rsid w:val="DFF586D4"/>
    <w:rsid w:val="DFF5DB08"/>
    <w:rsid w:val="DFF5EC2C"/>
    <w:rsid w:val="DFF5FA59"/>
    <w:rsid w:val="DFF65D3E"/>
    <w:rsid w:val="DFF74341"/>
    <w:rsid w:val="DFF7ECF2"/>
    <w:rsid w:val="DFF98AD6"/>
    <w:rsid w:val="DFFACE0C"/>
    <w:rsid w:val="DFFB209E"/>
    <w:rsid w:val="DFFBE22F"/>
    <w:rsid w:val="DFFC1766"/>
    <w:rsid w:val="DFFD4496"/>
    <w:rsid w:val="DFFDDFC8"/>
    <w:rsid w:val="DFFE8C5F"/>
    <w:rsid w:val="DFFEF200"/>
    <w:rsid w:val="DFFF229C"/>
    <w:rsid w:val="DFFF29F5"/>
    <w:rsid w:val="DFFF3549"/>
    <w:rsid w:val="DFFF4464"/>
    <w:rsid w:val="DFFF5D3A"/>
    <w:rsid w:val="DFFF9ABE"/>
    <w:rsid w:val="DFFFD22B"/>
    <w:rsid w:val="DFFFE390"/>
    <w:rsid w:val="E05B2622"/>
    <w:rsid w:val="E07F0518"/>
    <w:rsid w:val="E0B3A6B6"/>
    <w:rsid w:val="E137B600"/>
    <w:rsid w:val="E17E2C18"/>
    <w:rsid w:val="E1973B82"/>
    <w:rsid w:val="E1BFF85B"/>
    <w:rsid w:val="E1F6167B"/>
    <w:rsid w:val="E1FF6697"/>
    <w:rsid w:val="E2FD7466"/>
    <w:rsid w:val="E35EB8C3"/>
    <w:rsid w:val="E39D260B"/>
    <w:rsid w:val="E3BAC7C6"/>
    <w:rsid w:val="E3D554A5"/>
    <w:rsid w:val="E3DA70EA"/>
    <w:rsid w:val="E3E703AB"/>
    <w:rsid w:val="E3F844AC"/>
    <w:rsid w:val="E3FBCFF5"/>
    <w:rsid w:val="E3FCE0B8"/>
    <w:rsid w:val="E3FF434A"/>
    <w:rsid w:val="E4A26732"/>
    <w:rsid w:val="E4F6FBC1"/>
    <w:rsid w:val="E4FE6B25"/>
    <w:rsid w:val="E534E096"/>
    <w:rsid w:val="E56FAA67"/>
    <w:rsid w:val="E5BBE57D"/>
    <w:rsid w:val="E5DB1E47"/>
    <w:rsid w:val="E5E203F0"/>
    <w:rsid w:val="E5E84A02"/>
    <w:rsid w:val="E5FE4366"/>
    <w:rsid w:val="E5FEF324"/>
    <w:rsid w:val="E5FF53A9"/>
    <w:rsid w:val="E5FFE641"/>
    <w:rsid w:val="E60C8FD8"/>
    <w:rsid w:val="E6533648"/>
    <w:rsid w:val="E65FB612"/>
    <w:rsid w:val="E67705CF"/>
    <w:rsid w:val="E6799A0B"/>
    <w:rsid w:val="E6BEECFA"/>
    <w:rsid w:val="E6FB530B"/>
    <w:rsid w:val="E6FF1D60"/>
    <w:rsid w:val="E6FF3265"/>
    <w:rsid w:val="E7088DFE"/>
    <w:rsid w:val="E73FBA3F"/>
    <w:rsid w:val="E757360D"/>
    <w:rsid w:val="E75B9A70"/>
    <w:rsid w:val="E76FE17B"/>
    <w:rsid w:val="E77A6EC8"/>
    <w:rsid w:val="E77D3CB1"/>
    <w:rsid w:val="E7AAF240"/>
    <w:rsid w:val="E7BDADD0"/>
    <w:rsid w:val="E7CB8CE9"/>
    <w:rsid w:val="E7D79C71"/>
    <w:rsid w:val="E7D940ED"/>
    <w:rsid w:val="E7DB67D5"/>
    <w:rsid w:val="E7DE7F24"/>
    <w:rsid w:val="E7E72E2B"/>
    <w:rsid w:val="E7E72E94"/>
    <w:rsid w:val="E7ED8734"/>
    <w:rsid w:val="E7EF0522"/>
    <w:rsid w:val="E7F3B894"/>
    <w:rsid w:val="E7F77B5A"/>
    <w:rsid w:val="E7FA17D9"/>
    <w:rsid w:val="E7FA1DF2"/>
    <w:rsid w:val="E7FABB93"/>
    <w:rsid w:val="E7FB2673"/>
    <w:rsid w:val="E7FB313A"/>
    <w:rsid w:val="E7FE95A6"/>
    <w:rsid w:val="E7FFA26F"/>
    <w:rsid w:val="E87EB7D3"/>
    <w:rsid w:val="E8BDD099"/>
    <w:rsid w:val="E92DE318"/>
    <w:rsid w:val="E93B4374"/>
    <w:rsid w:val="E95E50BF"/>
    <w:rsid w:val="E9A66C1C"/>
    <w:rsid w:val="E9A89D3D"/>
    <w:rsid w:val="E9B4EB92"/>
    <w:rsid w:val="E9BAFB65"/>
    <w:rsid w:val="E9BF1D03"/>
    <w:rsid w:val="E9D66E42"/>
    <w:rsid w:val="E9DF08D4"/>
    <w:rsid w:val="E9DF3E77"/>
    <w:rsid w:val="E9DF6C9F"/>
    <w:rsid w:val="E9FBEDB7"/>
    <w:rsid w:val="E9FF3970"/>
    <w:rsid w:val="E9FFBA0D"/>
    <w:rsid w:val="EA738E32"/>
    <w:rsid w:val="EA7F084C"/>
    <w:rsid w:val="EADD4FB8"/>
    <w:rsid w:val="EADF722A"/>
    <w:rsid w:val="EADF847C"/>
    <w:rsid w:val="EAEC0B0C"/>
    <w:rsid w:val="EAF2A457"/>
    <w:rsid w:val="EAF741B7"/>
    <w:rsid w:val="EAFC4450"/>
    <w:rsid w:val="EB1558E1"/>
    <w:rsid w:val="EB2E6213"/>
    <w:rsid w:val="EB5F1E66"/>
    <w:rsid w:val="EB75CBC8"/>
    <w:rsid w:val="EB7BF521"/>
    <w:rsid w:val="EB7DD98F"/>
    <w:rsid w:val="EB7E159E"/>
    <w:rsid w:val="EB7EC31A"/>
    <w:rsid w:val="EB7F789C"/>
    <w:rsid w:val="EB7FABEA"/>
    <w:rsid w:val="EB9B3AFE"/>
    <w:rsid w:val="EBBC8A07"/>
    <w:rsid w:val="EBCE6879"/>
    <w:rsid w:val="EBDB7F51"/>
    <w:rsid w:val="EBE4B506"/>
    <w:rsid w:val="EBE7137A"/>
    <w:rsid w:val="EBEB1E5E"/>
    <w:rsid w:val="EBEF2901"/>
    <w:rsid w:val="EBEF8CC9"/>
    <w:rsid w:val="EBEFA7E1"/>
    <w:rsid w:val="EBF5533B"/>
    <w:rsid w:val="EBF68D39"/>
    <w:rsid w:val="EBF6FF26"/>
    <w:rsid w:val="EBFC056F"/>
    <w:rsid w:val="EBFFC874"/>
    <w:rsid w:val="EC47EC99"/>
    <w:rsid w:val="EC7F7CF4"/>
    <w:rsid w:val="EC8E9933"/>
    <w:rsid w:val="ECB1D59D"/>
    <w:rsid w:val="ECBBC4AD"/>
    <w:rsid w:val="ECBE888D"/>
    <w:rsid w:val="ECBFC63D"/>
    <w:rsid w:val="ECD787D4"/>
    <w:rsid w:val="ECFF5390"/>
    <w:rsid w:val="ECFF6D0F"/>
    <w:rsid w:val="ED0FCACA"/>
    <w:rsid w:val="ED1B689F"/>
    <w:rsid w:val="ED35DE61"/>
    <w:rsid w:val="ED37B437"/>
    <w:rsid w:val="ED37D129"/>
    <w:rsid w:val="ED3F879B"/>
    <w:rsid w:val="ED486E24"/>
    <w:rsid w:val="ED5CF067"/>
    <w:rsid w:val="ED751A4A"/>
    <w:rsid w:val="ED7B1D15"/>
    <w:rsid w:val="ED7FA9AF"/>
    <w:rsid w:val="EDB3C839"/>
    <w:rsid w:val="EDBB93E0"/>
    <w:rsid w:val="EDBBDBDE"/>
    <w:rsid w:val="EDBF1A00"/>
    <w:rsid w:val="EDD70287"/>
    <w:rsid w:val="EDE50F53"/>
    <w:rsid w:val="EDE91AAF"/>
    <w:rsid w:val="EDEBC47C"/>
    <w:rsid w:val="EDEC4B38"/>
    <w:rsid w:val="EDEE3E36"/>
    <w:rsid w:val="EDF7080D"/>
    <w:rsid w:val="EDF73AEB"/>
    <w:rsid w:val="EDF766D2"/>
    <w:rsid w:val="EDF78122"/>
    <w:rsid w:val="EDF96722"/>
    <w:rsid w:val="EDFA154C"/>
    <w:rsid w:val="EDFC8C9E"/>
    <w:rsid w:val="EDFD69DC"/>
    <w:rsid w:val="EDFEE5D2"/>
    <w:rsid w:val="EDFF81DF"/>
    <w:rsid w:val="EDFFF591"/>
    <w:rsid w:val="EE59D027"/>
    <w:rsid w:val="EE706AAF"/>
    <w:rsid w:val="EE7627BB"/>
    <w:rsid w:val="EE77D6C4"/>
    <w:rsid w:val="EE7D2EDA"/>
    <w:rsid w:val="EE7DB6A4"/>
    <w:rsid w:val="EE990F31"/>
    <w:rsid w:val="EEBF7140"/>
    <w:rsid w:val="EEDA04B8"/>
    <w:rsid w:val="EEEED970"/>
    <w:rsid w:val="EEF5DCA9"/>
    <w:rsid w:val="EEFD7BD8"/>
    <w:rsid w:val="EEFE714E"/>
    <w:rsid w:val="EEFF2F50"/>
    <w:rsid w:val="EF154960"/>
    <w:rsid w:val="EF2C3890"/>
    <w:rsid w:val="EF2DFB8D"/>
    <w:rsid w:val="EF376A3E"/>
    <w:rsid w:val="EF3D185C"/>
    <w:rsid w:val="EF3F31A9"/>
    <w:rsid w:val="EF3FEAC2"/>
    <w:rsid w:val="EF4DF631"/>
    <w:rsid w:val="EF53BF35"/>
    <w:rsid w:val="EF562DA8"/>
    <w:rsid w:val="EF570F50"/>
    <w:rsid w:val="EF586CF9"/>
    <w:rsid w:val="EF5DE54E"/>
    <w:rsid w:val="EF5E710A"/>
    <w:rsid w:val="EF6D93F9"/>
    <w:rsid w:val="EF6DD3F1"/>
    <w:rsid w:val="EF718B98"/>
    <w:rsid w:val="EF770F39"/>
    <w:rsid w:val="EF794757"/>
    <w:rsid w:val="EF7C252F"/>
    <w:rsid w:val="EF7C624C"/>
    <w:rsid w:val="EF7CF74E"/>
    <w:rsid w:val="EF7F5BE3"/>
    <w:rsid w:val="EF7F6315"/>
    <w:rsid w:val="EF7FA244"/>
    <w:rsid w:val="EF7FADE0"/>
    <w:rsid w:val="EF8FD648"/>
    <w:rsid w:val="EF97A3A6"/>
    <w:rsid w:val="EF9FC91E"/>
    <w:rsid w:val="EFA88CA2"/>
    <w:rsid w:val="EFAFA575"/>
    <w:rsid w:val="EFB21E3D"/>
    <w:rsid w:val="EFB4D2AE"/>
    <w:rsid w:val="EFB541C0"/>
    <w:rsid w:val="EFB6199A"/>
    <w:rsid w:val="EFB9F57D"/>
    <w:rsid w:val="EFBA556C"/>
    <w:rsid w:val="EFBB0FB5"/>
    <w:rsid w:val="EFBC9F8F"/>
    <w:rsid w:val="EFBD13D8"/>
    <w:rsid w:val="EFBD70C1"/>
    <w:rsid w:val="EFBE9ACE"/>
    <w:rsid w:val="EFBF2438"/>
    <w:rsid w:val="EFBF735A"/>
    <w:rsid w:val="EFBFC044"/>
    <w:rsid w:val="EFD7C4C9"/>
    <w:rsid w:val="EFD9A04E"/>
    <w:rsid w:val="EFDA0A1C"/>
    <w:rsid w:val="EFDE3555"/>
    <w:rsid w:val="EFDED051"/>
    <w:rsid w:val="EFDF1458"/>
    <w:rsid w:val="EFDF1D8C"/>
    <w:rsid w:val="EFDF3498"/>
    <w:rsid w:val="EFE7969F"/>
    <w:rsid w:val="EFE7CCFE"/>
    <w:rsid w:val="EFEB8B84"/>
    <w:rsid w:val="EFED5F13"/>
    <w:rsid w:val="EFEE4291"/>
    <w:rsid w:val="EFEEA4D4"/>
    <w:rsid w:val="EFEF52AA"/>
    <w:rsid w:val="EFEFA8C4"/>
    <w:rsid w:val="EFEFE6EB"/>
    <w:rsid w:val="EFF5581D"/>
    <w:rsid w:val="EFF597D0"/>
    <w:rsid w:val="EFF653D3"/>
    <w:rsid w:val="EFF6B204"/>
    <w:rsid w:val="EFF748EE"/>
    <w:rsid w:val="EFF7B472"/>
    <w:rsid w:val="EFF7B5B5"/>
    <w:rsid w:val="EFF7DE35"/>
    <w:rsid w:val="EFFAE3D8"/>
    <w:rsid w:val="EFFB44C3"/>
    <w:rsid w:val="EFFCFFA2"/>
    <w:rsid w:val="EFFD2625"/>
    <w:rsid w:val="EFFD3853"/>
    <w:rsid w:val="EFFD9BC1"/>
    <w:rsid w:val="EFFDBBCE"/>
    <w:rsid w:val="EFFE7529"/>
    <w:rsid w:val="EFFEF449"/>
    <w:rsid w:val="EFFF1041"/>
    <w:rsid w:val="EFFF2964"/>
    <w:rsid w:val="EFFF321F"/>
    <w:rsid w:val="EFFF40EB"/>
    <w:rsid w:val="EFFF4416"/>
    <w:rsid w:val="EFFF50A1"/>
    <w:rsid w:val="EFFF701D"/>
    <w:rsid w:val="EFFF762D"/>
    <w:rsid w:val="EFFF8A52"/>
    <w:rsid w:val="EFFFCADB"/>
    <w:rsid w:val="EFFFEAAB"/>
    <w:rsid w:val="F0658E7A"/>
    <w:rsid w:val="F07FCD9D"/>
    <w:rsid w:val="F0F75F27"/>
    <w:rsid w:val="F0FCE8A5"/>
    <w:rsid w:val="F0FF560A"/>
    <w:rsid w:val="F0FFA25A"/>
    <w:rsid w:val="F17E90BF"/>
    <w:rsid w:val="F1DFA965"/>
    <w:rsid w:val="F1E95C30"/>
    <w:rsid w:val="F1EFE0C9"/>
    <w:rsid w:val="F1F4FE7F"/>
    <w:rsid w:val="F23D8BA5"/>
    <w:rsid w:val="F2773BB7"/>
    <w:rsid w:val="F2AF64D6"/>
    <w:rsid w:val="F2B3A910"/>
    <w:rsid w:val="F2D6DC4B"/>
    <w:rsid w:val="F2F39791"/>
    <w:rsid w:val="F2F918ED"/>
    <w:rsid w:val="F31F5D87"/>
    <w:rsid w:val="F33EC898"/>
    <w:rsid w:val="F3566930"/>
    <w:rsid w:val="F36D7890"/>
    <w:rsid w:val="F37A8414"/>
    <w:rsid w:val="F37D95FF"/>
    <w:rsid w:val="F396C4C4"/>
    <w:rsid w:val="F3AF3A3E"/>
    <w:rsid w:val="F3AF98BF"/>
    <w:rsid w:val="F3BF5CB3"/>
    <w:rsid w:val="F3C2BE23"/>
    <w:rsid w:val="F3C33650"/>
    <w:rsid w:val="F3C34D89"/>
    <w:rsid w:val="F3DD8667"/>
    <w:rsid w:val="F3EFFC9F"/>
    <w:rsid w:val="F3F626BC"/>
    <w:rsid w:val="F3F7E944"/>
    <w:rsid w:val="F3FB6DAD"/>
    <w:rsid w:val="F3FBAC60"/>
    <w:rsid w:val="F3FBE555"/>
    <w:rsid w:val="F3FD2242"/>
    <w:rsid w:val="F3FE238F"/>
    <w:rsid w:val="F3FEC25A"/>
    <w:rsid w:val="F3FF0FB3"/>
    <w:rsid w:val="F3FFAEE0"/>
    <w:rsid w:val="F3FFD7D9"/>
    <w:rsid w:val="F43B1A3C"/>
    <w:rsid w:val="F43B6C0F"/>
    <w:rsid w:val="F491FE1F"/>
    <w:rsid w:val="F49A46DC"/>
    <w:rsid w:val="F4BFA01A"/>
    <w:rsid w:val="F4BFD04F"/>
    <w:rsid w:val="F4CB91C6"/>
    <w:rsid w:val="F4FAADFE"/>
    <w:rsid w:val="F4FB62F1"/>
    <w:rsid w:val="F4FF89A9"/>
    <w:rsid w:val="F52CD144"/>
    <w:rsid w:val="F577C74B"/>
    <w:rsid w:val="F57AF465"/>
    <w:rsid w:val="F57FF639"/>
    <w:rsid w:val="F5A53882"/>
    <w:rsid w:val="F5A9E7BF"/>
    <w:rsid w:val="F5BBEEAA"/>
    <w:rsid w:val="F5BFA370"/>
    <w:rsid w:val="F5C35F0F"/>
    <w:rsid w:val="F5CFA225"/>
    <w:rsid w:val="F5D34B23"/>
    <w:rsid w:val="F5DBF62B"/>
    <w:rsid w:val="F5DFB906"/>
    <w:rsid w:val="F5EF344D"/>
    <w:rsid w:val="F5EF59A2"/>
    <w:rsid w:val="F5EFBB21"/>
    <w:rsid w:val="F5F53A04"/>
    <w:rsid w:val="F5FA359A"/>
    <w:rsid w:val="F5FE3858"/>
    <w:rsid w:val="F5FECEFB"/>
    <w:rsid w:val="F5FEFF1B"/>
    <w:rsid w:val="F5FF29F0"/>
    <w:rsid w:val="F5FF4776"/>
    <w:rsid w:val="F5FF6B34"/>
    <w:rsid w:val="F5FFDF24"/>
    <w:rsid w:val="F63FA32B"/>
    <w:rsid w:val="F64FBE11"/>
    <w:rsid w:val="F655D053"/>
    <w:rsid w:val="F65ED716"/>
    <w:rsid w:val="F66F358A"/>
    <w:rsid w:val="F66FDCA6"/>
    <w:rsid w:val="F67852AA"/>
    <w:rsid w:val="F67DD88F"/>
    <w:rsid w:val="F67FF2DF"/>
    <w:rsid w:val="F6AD4D27"/>
    <w:rsid w:val="F6ADD4AF"/>
    <w:rsid w:val="F6B1B5CE"/>
    <w:rsid w:val="F6B67406"/>
    <w:rsid w:val="F6B7DD42"/>
    <w:rsid w:val="F6BF76AB"/>
    <w:rsid w:val="F6D78DCB"/>
    <w:rsid w:val="F6DFC197"/>
    <w:rsid w:val="F6E71664"/>
    <w:rsid w:val="F6ED433B"/>
    <w:rsid w:val="F6EEA180"/>
    <w:rsid w:val="F6EF238A"/>
    <w:rsid w:val="F6F32416"/>
    <w:rsid w:val="F6F692E6"/>
    <w:rsid w:val="F6F799BD"/>
    <w:rsid w:val="F6F960F4"/>
    <w:rsid w:val="F6FF745D"/>
    <w:rsid w:val="F6FFBC85"/>
    <w:rsid w:val="F6FFBF7D"/>
    <w:rsid w:val="F6FFE06C"/>
    <w:rsid w:val="F71EB73A"/>
    <w:rsid w:val="F7271426"/>
    <w:rsid w:val="F7364DE3"/>
    <w:rsid w:val="F73748BF"/>
    <w:rsid w:val="F737EE8C"/>
    <w:rsid w:val="F73FFACF"/>
    <w:rsid w:val="F75D3F8C"/>
    <w:rsid w:val="F75FD0EE"/>
    <w:rsid w:val="F762B6A5"/>
    <w:rsid w:val="F76F2EA3"/>
    <w:rsid w:val="F76F3838"/>
    <w:rsid w:val="F76FA839"/>
    <w:rsid w:val="F77B1F07"/>
    <w:rsid w:val="F77EB19C"/>
    <w:rsid w:val="F77EBB36"/>
    <w:rsid w:val="F77F2AAC"/>
    <w:rsid w:val="F77F472B"/>
    <w:rsid w:val="F77F5766"/>
    <w:rsid w:val="F77F5E1F"/>
    <w:rsid w:val="F77F64B8"/>
    <w:rsid w:val="F77F7772"/>
    <w:rsid w:val="F77F913D"/>
    <w:rsid w:val="F787D366"/>
    <w:rsid w:val="F78AE02E"/>
    <w:rsid w:val="F799C461"/>
    <w:rsid w:val="F79D53C5"/>
    <w:rsid w:val="F7A77330"/>
    <w:rsid w:val="F7AF55FB"/>
    <w:rsid w:val="F7AF99C6"/>
    <w:rsid w:val="F7B3E200"/>
    <w:rsid w:val="F7B69107"/>
    <w:rsid w:val="F7B7C521"/>
    <w:rsid w:val="F7B7C7E6"/>
    <w:rsid w:val="F7BA8B11"/>
    <w:rsid w:val="F7BB72E0"/>
    <w:rsid w:val="F7BB99E4"/>
    <w:rsid w:val="F7BCA3DC"/>
    <w:rsid w:val="F7BED832"/>
    <w:rsid w:val="F7BF297E"/>
    <w:rsid w:val="F7BF6650"/>
    <w:rsid w:val="F7BFDF99"/>
    <w:rsid w:val="F7C98018"/>
    <w:rsid w:val="F7CD5C30"/>
    <w:rsid w:val="F7D1E76C"/>
    <w:rsid w:val="F7D74302"/>
    <w:rsid w:val="F7D7B806"/>
    <w:rsid w:val="F7DC3857"/>
    <w:rsid w:val="F7DD9164"/>
    <w:rsid w:val="F7DE2C5D"/>
    <w:rsid w:val="F7DE9339"/>
    <w:rsid w:val="F7DFBAFA"/>
    <w:rsid w:val="F7E17C4F"/>
    <w:rsid w:val="F7E73A9D"/>
    <w:rsid w:val="F7E78F91"/>
    <w:rsid w:val="F7E8204C"/>
    <w:rsid w:val="F7EF0233"/>
    <w:rsid w:val="F7EF0F47"/>
    <w:rsid w:val="F7EF1455"/>
    <w:rsid w:val="F7EF188E"/>
    <w:rsid w:val="F7EF1D3B"/>
    <w:rsid w:val="F7EF20A4"/>
    <w:rsid w:val="F7F27796"/>
    <w:rsid w:val="F7F2DF80"/>
    <w:rsid w:val="F7F340FA"/>
    <w:rsid w:val="F7F459E4"/>
    <w:rsid w:val="F7F52E27"/>
    <w:rsid w:val="F7F72F95"/>
    <w:rsid w:val="F7F7C854"/>
    <w:rsid w:val="F7F89123"/>
    <w:rsid w:val="F7FB21F1"/>
    <w:rsid w:val="F7FB610B"/>
    <w:rsid w:val="F7FB8E04"/>
    <w:rsid w:val="F7FBD920"/>
    <w:rsid w:val="F7FBEC2A"/>
    <w:rsid w:val="F7FC0F9B"/>
    <w:rsid w:val="F7FCB4E4"/>
    <w:rsid w:val="F7FD1278"/>
    <w:rsid w:val="F7FD8717"/>
    <w:rsid w:val="F7FDB7D0"/>
    <w:rsid w:val="F7FDE45D"/>
    <w:rsid w:val="F7FE0C04"/>
    <w:rsid w:val="F7FEE05E"/>
    <w:rsid w:val="F7FEF61D"/>
    <w:rsid w:val="F7FF95C2"/>
    <w:rsid w:val="F7FF9764"/>
    <w:rsid w:val="F7FFAFDD"/>
    <w:rsid w:val="F7FFC6A8"/>
    <w:rsid w:val="F7FFD043"/>
    <w:rsid w:val="F7FFE394"/>
    <w:rsid w:val="F87832C9"/>
    <w:rsid w:val="F8971BDC"/>
    <w:rsid w:val="F8BFB148"/>
    <w:rsid w:val="F8E745BD"/>
    <w:rsid w:val="F8EB81B8"/>
    <w:rsid w:val="F8FDA1CD"/>
    <w:rsid w:val="F8FFB3F6"/>
    <w:rsid w:val="F91F2585"/>
    <w:rsid w:val="F93B677E"/>
    <w:rsid w:val="F954B58A"/>
    <w:rsid w:val="F957BEDC"/>
    <w:rsid w:val="F95FB6D6"/>
    <w:rsid w:val="F97DE42E"/>
    <w:rsid w:val="F98B07B3"/>
    <w:rsid w:val="F99B737A"/>
    <w:rsid w:val="F99F4239"/>
    <w:rsid w:val="F9A7DC49"/>
    <w:rsid w:val="F9A7FD49"/>
    <w:rsid w:val="F9BB564E"/>
    <w:rsid w:val="F9BEA2F1"/>
    <w:rsid w:val="F9CD1318"/>
    <w:rsid w:val="F9CE075B"/>
    <w:rsid w:val="F9CF7A7D"/>
    <w:rsid w:val="F9D18EB2"/>
    <w:rsid w:val="F9DE2D01"/>
    <w:rsid w:val="F9DEAFB8"/>
    <w:rsid w:val="F9DF34DA"/>
    <w:rsid w:val="F9DFCD8B"/>
    <w:rsid w:val="F9E10D82"/>
    <w:rsid w:val="F9E72E73"/>
    <w:rsid w:val="F9EE0945"/>
    <w:rsid w:val="F9F3012F"/>
    <w:rsid w:val="F9F33D1B"/>
    <w:rsid w:val="F9F34E7B"/>
    <w:rsid w:val="F9F3FBCD"/>
    <w:rsid w:val="F9F532A5"/>
    <w:rsid w:val="F9F5A617"/>
    <w:rsid w:val="F9F942BE"/>
    <w:rsid w:val="F9FEF9D7"/>
    <w:rsid w:val="F9FF65AA"/>
    <w:rsid w:val="FA1B9381"/>
    <w:rsid w:val="FA23F214"/>
    <w:rsid w:val="FA3B89B8"/>
    <w:rsid w:val="FA3CAA1F"/>
    <w:rsid w:val="FA3D3C87"/>
    <w:rsid w:val="FA4D09C1"/>
    <w:rsid w:val="FA6DC53A"/>
    <w:rsid w:val="FA6F65EB"/>
    <w:rsid w:val="FA7F695C"/>
    <w:rsid w:val="FA8F0FA1"/>
    <w:rsid w:val="FA93DC22"/>
    <w:rsid w:val="FA9A7A8C"/>
    <w:rsid w:val="FA9CF41E"/>
    <w:rsid w:val="FA9DD409"/>
    <w:rsid w:val="FAA56357"/>
    <w:rsid w:val="FAABFBCC"/>
    <w:rsid w:val="FAB6FA26"/>
    <w:rsid w:val="FABF1013"/>
    <w:rsid w:val="FABF9EC2"/>
    <w:rsid w:val="FABFD37E"/>
    <w:rsid w:val="FACFCCAB"/>
    <w:rsid w:val="FADA3929"/>
    <w:rsid w:val="FAE568CF"/>
    <w:rsid w:val="FAE74CC5"/>
    <w:rsid w:val="FAEF6F10"/>
    <w:rsid w:val="FAEFF327"/>
    <w:rsid w:val="FAF267AE"/>
    <w:rsid w:val="FAF2AE3A"/>
    <w:rsid w:val="FAF331A3"/>
    <w:rsid w:val="FAF5DCB8"/>
    <w:rsid w:val="FAF60084"/>
    <w:rsid w:val="FAFC7DAC"/>
    <w:rsid w:val="FAFF0069"/>
    <w:rsid w:val="FAFF2B11"/>
    <w:rsid w:val="FAFF7E49"/>
    <w:rsid w:val="FAFFDD8F"/>
    <w:rsid w:val="FAFFE73E"/>
    <w:rsid w:val="FB3F663E"/>
    <w:rsid w:val="FB4F6C8A"/>
    <w:rsid w:val="FB5C538B"/>
    <w:rsid w:val="FB5D1B76"/>
    <w:rsid w:val="FB6D820B"/>
    <w:rsid w:val="FB751C11"/>
    <w:rsid w:val="FB7A81BE"/>
    <w:rsid w:val="FB7AAA17"/>
    <w:rsid w:val="FB7AD08D"/>
    <w:rsid w:val="FB7EE0DC"/>
    <w:rsid w:val="FB7F2ACA"/>
    <w:rsid w:val="FB7FFA68"/>
    <w:rsid w:val="FB8B63D3"/>
    <w:rsid w:val="FB97D45E"/>
    <w:rsid w:val="FB9BAAC6"/>
    <w:rsid w:val="FB9D9116"/>
    <w:rsid w:val="FB9F7184"/>
    <w:rsid w:val="FBA45D7F"/>
    <w:rsid w:val="FBAA0A87"/>
    <w:rsid w:val="FBAF5BDE"/>
    <w:rsid w:val="FBB7A04A"/>
    <w:rsid w:val="FBBB6E99"/>
    <w:rsid w:val="FBBBBA92"/>
    <w:rsid w:val="FBBCA5A9"/>
    <w:rsid w:val="FBBD2953"/>
    <w:rsid w:val="FBBDAF7A"/>
    <w:rsid w:val="FBBE36C9"/>
    <w:rsid w:val="FBCD5CBD"/>
    <w:rsid w:val="FBCFE82C"/>
    <w:rsid w:val="FBD27722"/>
    <w:rsid w:val="FBD7625C"/>
    <w:rsid w:val="FBD763A6"/>
    <w:rsid w:val="FBD7E09E"/>
    <w:rsid w:val="FBDA3AED"/>
    <w:rsid w:val="FBDB6CE7"/>
    <w:rsid w:val="FBDC67C0"/>
    <w:rsid w:val="FBDF288E"/>
    <w:rsid w:val="FBDF8E50"/>
    <w:rsid w:val="FBE715DC"/>
    <w:rsid w:val="FBE74FB4"/>
    <w:rsid w:val="FBE7873B"/>
    <w:rsid w:val="FBEED925"/>
    <w:rsid w:val="FBEF70EB"/>
    <w:rsid w:val="FBEFD526"/>
    <w:rsid w:val="FBF58856"/>
    <w:rsid w:val="FBF6B726"/>
    <w:rsid w:val="FBF767BB"/>
    <w:rsid w:val="FBF7C784"/>
    <w:rsid w:val="FBF8C178"/>
    <w:rsid w:val="FBF9D3FD"/>
    <w:rsid w:val="FBFB1C98"/>
    <w:rsid w:val="FBFB5D36"/>
    <w:rsid w:val="FBFBDBE0"/>
    <w:rsid w:val="FBFBF0E0"/>
    <w:rsid w:val="FBFC117D"/>
    <w:rsid w:val="FBFCBAB8"/>
    <w:rsid w:val="FBFD065C"/>
    <w:rsid w:val="FBFE9262"/>
    <w:rsid w:val="FBFF19FC"/>
    <w:rsid w:val="FBFF316B"/>
    <w:rsid w:val="FBFF3653"/>
    <w:rsid w:val="FBFF5D22"/>
    <w:rsid w:val="FBFF6B4D"/>
    <w:rsid w:val="FBFFE1AD"/>
    <w:rsid w:val="FBFFF798"/>
    <w:rsid w:val="FBFFFCDA"/>
    <w:rsid w:val="FC3765C0"/>
    <w:rsid w:val="FC3E1EB8"/>
    <w:rsid w:val="FC7F9AE7"/>
    <w:rsid w:val="FCAB2E92"/>
    <w:rsid w:val="FCB555C1"/>
    <w:rsid w:val="FCB6B55E"/>
    <w:rsid w:val="FCDB0755"/>
    <w:rsid w:val="FCDC9E9E"/>
    <w:rsid w:val="FCDDB715"/>
    <w:rsid w:val="FCDF5A1C"/>
    <w:rsid w:val="FCDF61B8"/>
    <w:rsid w:val="FCDFB190"/>
    <w:rsid w:val="FCDFC656"/>
    <w:rsid w:val="FCDFD8B1"/>
    <w:rsid w:val="FCE2C0D2"/>
    <w:rsid w:val="FCE345D8"/>
    <w:rsid w:val="FCED70BE"/>
    <w:rsid w:val="FCF7B29B"/>
    <w:rsid w:val="FCF7E6FF"/>
    <w:rsid w:val="FCF9CADC"/>
    <w:rsid w:val="FCFA064F"/>
    <w:rsid w:val="FCFA3C1B"/>
    <w:rsid w:val="FCFBA256"/>
    <w:rsid w:val="FCFDC45D"/>
    <w:rsid w:val="FCFF239B"/>
    <w:rsid w:val="FCFF5568"/>
    <w:rsid w:val="FCFF5E73"/>
    <w:rsid w:val="FCFFACA3"/>
    <w:rsid w:val="FD072F36"/>
    <w:rsid w:val="FD1E2C64"/>
    <w:rsid w:val="FD1E7331"/>
    <w:rsid w:val="FD1FBD42"/>
    <w:rsid w:val="FD2F27FA"/>
    <w:rsid w:val="FD3D2C5A"/>
    <w:rsid w:val="FD3E77A9"/>
    <w:rsid w:val="FD3F027A"/>
    <w:rsid w:val="FD3FE0D5"/>
    <w:rsid w:val="FD4F957A"/>
    <w:rsid w:val="FD55AC69"/>
    <w:rsid w:val="FD5FC8CF"/>
    <w:rsid w:val="FD6B23FA"/>
    <w:rsid w:val="FD6F6887"/>
    <w:rsid w:val="FD76E586"/>
    <w:rsid w:val="FD79D873"/>
    <w:rsid w:val="FD7ACCEC"/>
    <w:rsid w:val="FD7B0AAC"/>
    <w:rsid w:val="FD7B8DD6"/>
    <w:rsid w:val="FD7B9791"/>
    <w:rsid w:val="FD7D4556"/>
    <w:rsid w:val="FD7D928A"/>
    <w:rsid w:val="FD7D9318"/>
    <w:rsid w:val="FD7EA780"/>
    <w:rsid w:val="FD7F11D2"/>
    <w:rsid w:val="FD7F2045"/>
    <w:rsid w:val="FD7FFF43"/>
    <w:rsid w:val="FD9C907D"/>
    <w:rsid w:val="FD9F05CD"/>
    <w:rsid w:val="FD9F4465"/>
    <w:rsid w:val="FDA154C8"/>
    <w:rsid w:val="FDA2298D"/>
    <w:rsid w:val="FDADD6AF"/>
    <w:rsid w:val="FDAE47D2"/>
    <w:rsid w:val="FDAE53DD"/>
    <w:rsid w:val="FDB375B0"/>
    <w:rsid w:val="FDB581C1"/>
    <w:rsid w:val="FDB72DF1"/>
    <w:rsid w:val="FDB791DA"/>
    <w:rsid w:val="FDB7CAB8"/>
    <w:rsid w:val="FDBE3F87"/>
    <w:rsid w:val="FDBE8B65"/>
    <w:rsid w:val="FDCE0AB7"/>
    <w:rsid w:val="FDCEBF85"/>
    <w:rsid w:val="FDD2EED6"/>
    <w:rsid w:val="FDD5D7BB"/>
    <w:rsid w:val="FDD7C877"/>
    <w:rsid w:val="FDDDAE39"/>
    <w:rsid w:val="FDDDFC32"/>
    <w:rsid w:val="FDDEFFFC"/>
    <w:rsid w:val="FDDF26AE"/>
    <w:rsid w:val="FDDF4934"/>
    <w:rsid w:val="FDDF9099"/>
    <w:rsid w:val="FDDFDC29"/>
    <w:rsid w:val="FDE6560D"/>
    <w:rsid w:val="FDE7B021"/>
    <w:rsid w:val="FDEBD843"/>
    <w:rsid w:val="FDEF9158"/>
    <w:rsid w:val="FDEFCEC3"/>
    <w:rsid w:val="FDF30AB2"/>
    <w:rsid w:val="FDF48EB9"/>
    <w:rsid w:val="FDF6AA30"/>
    <w:rsid w:val="FDF70850"/>
    <w:rsid w:val="FDF7CF35"/>
    <w:rsid w:val="FDF7D4EF"/>
    <w:rsid w:val="FDF7FB14"/>
    <w:rsid w:val="FDF91225"/>
    <w:rsid w:val="FDFA39D5"/>
    <w:rsid w:val="FDFA95FB"/>
    <w:rsid w:val="FDFB74E3"/>
    <w:rsid w:val="FDFBB84E"/>
    <w:rsid w:val="FDFBF154"/>
    <w:rsid w:val="FDFD42BE"/>
    <w:rsid w:val="FDFD8A57"/>
    <w:rsid w:val="FDFD8B89"/>
    <w:rsid w:val="FDFD9C4F"/>
    <w:rsid w:val="FDFDBA97"/>
    <w:rsid w:val="FDFE8832"/>
    <w:rsid w:val="FDFE9BA5"/>
    <w:rsid w:val="FDFEC5DE"/>
    <w:rsid w:val="FDFEE74F"/>
    <w:rsid w:val="FDFF0BAE"/>
    <w:rsid w:val="FDFF0F46"/>
    <w:rsid w:val="FDFF1805"/>
    <w:rsid w:val="FDFF50CF"/>
    <w:rsid w:val="FDFF5821"/>
    <w:rsid w:val="FDFF5DF4"/>
    <w:rsid w:val="FDFF7FF7"/>
    <w:rsid w:val="FDFF818D"/>
    <w:rsid w:val="FDFF8D0D"/>
    <w:rsid w:val="FDFF8F36"/>
    <w:rsid w:val="FDFF9152"/>
    <w:rsid w:val="FDFFB57F"/>
    <w:rsid w:val="FDFFBED9"/>
    <w:rsid w:val="FDFFC99F"/>
    <w:rsid w:val="FDFFE3B5"/>
    <w:rsid w:val="FDFFEBE7"/>
    <w:rsid w:val="FE1E49A3"/>
    <w:rsid w:val="FE2B4860"/>
    <w:rsid w:val="FE38A999"/>
    <w:rsid w:val="FE3B39EF"/>
    <w:rsid w:val="FE3DBC6F"/>
    <w:rsid w:val="FE3F1549"/>
    <w:rsid w:val="FE3FAE83"/>
    <w:rsid w:val="FE3FD5F3"/>
    <w:rsid w:val="FE4B3F43"/>
    <w:rsid w:val="FE5DFDBE"/>
    <w:rsid w:val="FE611C5B"/>
    <w:rsid w:val="FE6B175A"/>
    <w:rsid w:val="FE6D5166"/>
    <w:rsid w:val="FE745D88"/>
    <w:rsid w:val="FE748608"/>
    <w:rsid w:val="FE77FAE9"/>
    <w:rsid w:val="FE7909BF"/>
    <w:rsid w:val="FE7DFAB7"/>
    <w:rsid w:val="FE7F8EDD"/>
    <w:rsid w:val="FE7FDE6C"/>
    <w:rsid w:val="FE7FE87F"/>
    <w:rsid w:val="FE9D3FB7"/>
    <w:rsid w:val="FE9EEA8A"/>
    <w:rsid w:val="FE9F713C"/>
    <w:rsid w:val="FEA730E5"/>
    <w:rsid w:val="FEAC61EC"/>
    <w:rsid w:val="FEB7D6A9"/>
    <w:rsid w:val="FEBA1642"/>
    <w:rsid w:val="FEBAA9AC"/>
    <w:rsid w:val="FEBB1523"/>
    <w:rsid w:val="FEBB762A"/>
    <w:rsid w:val="FEBB9CEC"/>
    <w:rsid w:val="FEBBE369"/>
    <w:rsid w:val="FEBBEBE0"/>
    <w:rsid w:val="FEBE69FD"/>
    <w:rsid w:val="FEBF6EA6"/>
    <w:rsid w:val="FECD321B"/>
    <w:rsid w:val="FECF099A"/>
    <w:rsid w:val="FECF3375"/>
    <w:rsid w:val="FED3246B"/>
    <w:rsid w:val="FED3307C"/>
    <w:rsid w:val="FED7B1D1"/>
    <w:rsid w:val="FED7BE59"/>
    <w:rsid w:val="FEDA3DEB"/>
    <w:rsid w:val="FEDB5087"/>
    <w:rsid w:val="FEDBBE51"/>
    <w:rsid w:val="FEDD1F8F"/>
    <w:rsid w:val="FEDE1DF0"/>
    <w:rsid w:val="FEDF30CC"/>
    <w:rsid w:val="FEDF7F79"/>
    <w:rsid w:val="FEDFA2FD"/>
    <w:rsid w:val="FEDFD688"/>
    <w:rsid w:val="FEDFE460"/>
    <w:rsid w:val="FEE73330"/>
    <w:rsid w:val="FEECDEDE"/>
    <w:rsid w:val="FEED9BAE"/>
    <w:rsid w:val="FEEFFCED"/>
    <w:rsid w:val="FEF32D1D"/>
    <w:rsid w:val="FEF3B58F"/>
    <w:rsid w:val="FEF7A857"/>
    <w:rsid w:val="FEF7D414"/>
    <w:rsid w:val="FEF9301F"/>
    <w:rsid w:val="FEF94056"/>
    <w:rsid w:val="FEFAC33A"/>
    <w:rsid w:val="FEFB899F"/>
    <w:rsid w:val="FEFC908B"/>
    <w:rsid w:val="FEFCFA52"/>
    <w:rsid w:val="FEFD0499"/>
    <w:rsid w:val="FEFD20BB"/>
    <w:rsid w:val="FEFD2366"/>
    <w:rsid w:val="FEFD5789"/>
    <w:rsid w:val="FEFD71C6"/>
    <w:rsid w:val="FEFDB1CC"/>
    <w:rsid w:val="FEFE781E"/>
    <w:rsid w:val="FEFE824B"/>
    <w:rsid w:val="FEFF082B"/>
    <w:rsid w:val="FEFF2450"/>
    <w:rsid w:val="FEFF4473"/>
    <w:rsid w:val="FEFF50E2"/>
    <w:rsid w:val="FEFF51CC"/>
    <w:rsid w:val="FEFF8FBC"/>
    <w:rsid w:val="FEFFD8E2"/>
    <w:rsid w:val="FF0B426A"/>
    <w:rsid w:val="FF0BE028"/>
    <w:rsid w:val="FF1B8DA6"/>
    <w:rsid w:val="FF1F6692"/>
    <w:rsid w:val="FF1F7680"/>
    <w:rsid w:val="FF2ABFF6"/>
    <w:rsid w:val="FF36D178"/>
    <w:rsid w:val="FF37349B"/>
    <w:rsid w:val="FF37EB0A"/>
    <w:rsid w:val="FF3831A5"/>
    <w:rsid w:val="FF3B26E6"/>
    <w:rsid w:val="FF3BC1DE"/>
    <w:rsid w:val="FF3E26D7"/>
    <w:rsid w:val="FF4E2A72"/>
    <w:rsid w:val="FF55FDCD"/>
    <w:rsid w:val="FF57DCA0"/>
    <w:rsid w:val="FF5D9111"/>
    <w:rsid w:val="FF5E3B1F"/>
    <w:rsid w:val="FF5F4D72"/>
    <w:rsid w:val="FF5F873E"/>
    <w:rsid w:val="FF5F9102"/>
    <w:rsid w:val="FF5F9771"/>
    <w:rsid w:val="FF5FEEE7"/>
    <w:rsid w:val="FF67A050"/>
    <w:rsid w:val="FF69178A"/>
    <w:rsid w:val="FF6BCBFB"/>
    <w:rsid w:val="FF6D0AFE"/>
    <w:rsid w:val="FF6DA5A8"/>
    <w:rsid w:val="FF6E331C"/>
    <w:rsid w:val="FF6EC5A4"/>
    <w:rsid w:val="FF6F3C6B"/>
    <w:rsid w:val="FF6F8352"/>
    <w:rsid w:val="FF6FC13D"/>
    <w:rsid w:val="FF6FCAEE"/>
    <w:rsid w:val="FF732A3E"/>
    <w:rsid w:val="FF75A91A"/>
    <w:rsid w:val="FF75C0F4"/>
    <w:rsid w:val="FF76CB2B"/>
    <w:rsid w:val="FF774074"/>
    <w:rsid w:val="FF778AD5"/>
    <w:rsid w:val="FF78F6CF"/>
    <w:rsid w:val="FF7A6D61"/>
    <w:rsid w:val="FF7B1A69"/>
    <w:rsid w:val="FF7B3C59"/>
    <w:rsid w:val="FF7BEA2C"/>
    <w:rsid w:val="FF7C87C5"/>
    <w:rsid w:val="FF7C8E46"/>
    <w:rsid w:val="FF7D3023"/>
    <w:rsid w:val="FF7E4999"/>
    <w:rsid w:val="FF7E6061"/>
    <w:rsid w:val="FF7E8E18"/>
    <w:rsid w:val="FF7EF0BC"/>
    <w:rsid w:val="FF7EFD4C"/>
    <w:rsid w:val="FF7F5163"/>
    <w:rsid w:val="FF7F847B"/>
    <w:rsid w:val="FF7F9FB6"/>
    <w:rsid w:val="FF7FA1AB"/>
    <w:rsid w:val="FF7FA3B1"/>
    <w:rsid w:val="FF7FA69E"/>
    <w:rsid w:val="FF7FA7A2"/>
    <w:rsid w:val="FF7FCDA9"/>
    <w:rsid w:val="FF7FD86B"/>
    <w:rsid w:val="FF8345D2"/>
    <w:rsid w:val="FF8DF61B"/>
    <w:rsid w:val="FF8F9C5E"/>
    <w:rsid w:val="FF9B3D4B"/>
    <w:rsid w:val="FF9C5FF7"/>
    <w:rsid w:val="FF9D0B3E"/>
    <w:rsid w:val="FF9F1B41"/>
    <w:rsid w:val="FF9F3524"/>
    <w:rsid w:val="FF9F420C"/>
    <w:rsid w:val="FF9F4845"/>
    <w:rsid w:val="FF9FA4D1"/>
    <w:rsid w:val="FFA10191"/>
    <w:rsid w:val="FFA35259"/>
    <w:rsid w:val="FFA3A64F"/>
    <w:rsid w:val="FFA75EDC"/>
    <w:rsid w:val="FFA76DA8"/>
    <w:rsid w:val="FFAB7DF3"/>
    <w:rsid w:val="FFAC43A6"/>
    <w:rsid w:val="FFAD4430"/>
    <w:rsid w:val="FFAE1108"/>
    <w:rsid w:val="FFAF005B"/>
    <w:rsid w:val="FFAF0200"/>
    <w:rsid w:val="FFAF0FCA"/>
    <w:rsid w:val="FFAF8F26"/>
    <w:rsid w:val="FFB3D479"/>
    <w:rsid w:val="FFB5ADC6"/>
    <w:rsid w:val="FFB6C6FB"/>
    <w:rsid w:val="FFB707E3"/>
    <w:rsid w:val="FFB70B96"/>
    <w:rsid w:val="FFB71775"/>
    <w:rsid w:val="FFB73FFB"/>
    <w:rsid w:val="FFB7B86A"/>
    <w:rsid w:val="FFB9130C"/>
    <w:rsid w:val="FFB9A5E5"/>
    <w:rsid w:val="FFBA1E18"/>
    <w:rsid w:val="FFBABFD3"/>
    <w:rsid w:val="FFBB5CC8"/>
    <w:rsid w:val="FFBB6EEE"/>
    <w:rsid w:val="FFBB8489"/>
    <w:rsid w:val="FFBB9D23"/>
    <w:rsid w:val="FFBBA82A"/>
    <w:rsid w:val="FFBBBC18"/>
    <w:rsid w:val="FFBE2801"/>
    <w:rsid w:val="FFBE3D46"/>
    <w:rsid w:val="FFBE3EA2"/>
    <w:rsid w:val="FFBE50B3"/>
    <w:rsid w:val="FFBEB951"/>
    <w:rsid w:val="FFBF0E85"/>
    <w:rsid w:val="FFBF0EB8"/>
    <w:rsid w:val="FFBF440E"/>
    <w:rsid w:val="FFBF4FFB"/>
    <w:rsid w:val="FFBF586C"/>
    <w:rsid w:val="FFBF600F"/>
    <w:rsid w:val="FFBF687B"/>
    <w:rsid w:val="FFBF6913"/>
    <w:rsid w:val="FFBF7E2B"/>
    <w:rsid w:val="FFBF8A5D"/>
    <w:rsid w:val="FFBF9ABF"/>
    <w:rsid w:val="FFBF9D30"/>
    <w:rsid w:val="FFBFA863"/>
    <w:rsid w:val="FFBFC156"/>
    <w:rsid w:val="FFBFC664"/>
    <w:rsid w:val="FFBFC9E8"/>
    <w:rsid w:val="FFBFF16A"/>
    <w:rsid w:val="FFC24014"/>
    <w:rsid w:val="FFC5DAE9"/>
    <w:rsid w:val="FFCAA2EE"/>
    <w:rsid w:val="FFCAC70B"/>
    <w:rsid w:val="FFCB9805"/>
    <w:rsid w:val="FFCBA126"/>
    <w:rsid w:val="FFCD0ECD"/>
    <w:rsid w:val="FFCDEEEF"/>
    <w:rsid w:val="FFCEDEB2"/>
    <w:rsid w:val="FFCEFCA4"/>
    <w:rsid w:val="FFCF1F4E"/>
    <w:rsid w:val="FFCFA8BC"/>
    <w:rsid w:val="FFD04C47"/>
    <w:rsid w:val="FFD2AA5C"/>
    <w:rsid w:val="FFD366D8"/>
    <w:rsid w:val="FFD5B189"/>
    <w:rsid w:val="FFD6BF1F"/>
    <w:rsid w:val="FFD72146"/>
    <w:rsid w:val="FFD741FA"/>
    <w:rsid w:val="FFDA13B4"/>
    <w:rsid w:val="FFDA6FE4"/>
    <w:rsid w:val="FFDADB63"/>
    <w:rsid w:val="FFDB220F"/>
    <w:rsid w:val="FFDB418F"/>
    <w:rsid w:val="FFDB455B"/>
    <w:rsid w:val="FFDBE376"/>
    <w:rsid w:val="FFDBF5C9"/>
    <w:rsid w:val="FFDCAA8A"/>
    <w:rsid w:val="FFDCDDB0"/>
    <w:rsid w:val="FFDD997C"/>
    <w:rsid w:val="FFDE82F7"/>
    <w:rsid w:val="FFDEA59F"/>
    <w:rsid w:val="FFDEC9F3"/>
    <w:rsid w:val="FFDF0D98"/>
    <w:rsid w:val="FFDF0DA5"/>
    <w:rsid w:val="FFDF1268"/>
    <w:rsid w:val="FFDF5866"/>
    <w:rsid w:val="FFDF7F3D"/>
    <w:rsid w:val="FFDF98C2"/>
    <w:rsid w:val="FFDFCC4A"/>
    <w:rsid w:val="FFE712A9"/>
    <w:rsid w:val="FFE714CD"/>
    <w:rsid w:val="FFE7326B"/>
    <w:rsid w:val="FFE7848C"/>
    <w:rsid w:val="FFEA23EB"/>
    <w:rsid w:val="FFEB783D"/>
    <w:rsid w:val="FFED7BB2"/>
    <w:rsid w:val="FFED867C"/>
    <w:rsid w:val="FFEF11ED"/>
    <w:rsid w:val="FFEF255E"/>
    <w:rsid w:val="FFEF3FF1"/>
    <w:rsid w:val="FFEF44FF"/>
    <w:rsid w:val="FFEF4928"/>
    <w:rsid w:val="FFEF5673"/>
    <w:rsid w:val="FFEF6C72"/>
    <w:rsid w:val="FFEF6F9B"/>
    <w:rsid w:val="FFEF9C52"/>
    <w:rsid w:val="FFEFA2C8"/>
    <w:rsid w:val="FFEFB40D"/>
    <w:rsid w:val="FFEFBEAF"/>
    <w:rsid w:val="FFEFD4F2"/>
    <w:rsid w:val="FFEFF268"/>
    <w:rsid w:val="FFF30358"/>
    <w:rsid w:val="FFF37BC8"/>
    <w:rsid w:val="FFF3814F"/>
    <w:rsid w:val="FFF39337"/>
    <w:rsid w:val="FFF3C439"/>
    <w:rsid w:val="FFF3F625"/>
    <w:rsid w:val="FFF52059"/>
    <w:rsid w:val="FFF5421B"/>
    <w:rsid w:val="FFF559BB"/>
    <w:rsid w:val="FFF585C9"/>
    <w:rsid w:val="FFF67B8D"/>
    <w:rsid w:val="FFF71625"/>
    <w:rsid w:val="FFF728F6"/>
    <w:rsid w:val="FFF74102"/>
    <w:rsid w:val="FFF74195"/>
    <w:rsid w:val="FFF7457C"/>
    <w:rsid w:val="FFF7E9C4"/>
    <w:rsid w:val="FFF8BFB7"/>
    <w:rsid w:val="FFF93AEC"/>
    <w:rsid w:val="FFF97AF0"/>
    <w:rsid w:val="FFFA879E"/>
    <w:rsid w:val="FFFAB02C"/>
    <w:rsid w:val="FFFADED4"/>
    <w:rsid w:val="FFFB0002"/>
    <w:rsid w:val="FFFB5363"/>
    <w:rsid w:val="FFFB6AB5"/>
    <w:rsid w:val="FFFB70DB"/>
    <w:rsid w:val="FFFB738F"/>
    <w:rsid w:val="FFFB82F9"/>
    <w:rsid w:val="FFFBC560"/>
    <w:rsid w:val="FFFBC563"/>
    <w:rsid w:val="FFFBC6C1"/>
    <w:rsid w:val="FFFBE6EE"/>
    <w:rsid w:val="FFFC00C0"/>
    <w:rsid w:val="FFFC92FE"/>
    <w:rsid w:val="FFFCBE72"/>
    <w:rsid w:val="FFFCF76E"/>
    <w:rsid w:val="FFFD00D4"/>
    <w:rsid w:val="FFFD4BF3"/>
    <w:rsid w:val="FFFD87FA"/>
    <w:rsid w:val="FFFDAB96"/>
    <w:rsid w:val="FFFDB67E"/>
    <w:rsid w:val="FFFDCE32"/>
    <w:rsid w:val="FFFDDFAB"/>
    <w:rsid w:val="FFFDE530"/>
    <w:rsid w:val="FFFDF112"/>
    <w:rsid w:val="FFFE4B3F"/>
    <w:rsid w:val="FFFE4DC2"/>
    <w:rsid w:val="FFFE52C9"/>
    <w:rsid w:val="FFFE55DB"/>
    <w:rsid w:val="FFFE9F2C"/>
    <w:rsid w:val="FFFEA8F6"/>
    <w:rsid w:val="FFFEF2F0"/>
    <w:rsid w:val="FFFF060E"/>
    <w:rsid w:val="FFFF0C0D"/>
    <w:rsid w:val="FFFF105F"/>
    <w:rsid w:val="FFFF210B"/>
    <w:rsid w:val="FFFF2D0B"/>
    <w:rsid w:val="FFFF32C2"/>
    <w:rsid w:val="FFFF408B"/>
    <w:rsid w:val="FFFF4142"/>
    <w:rsid w:val="FFFF42FA"/>
    <w:rsid w:val="FFFF47DA"/>
    <w:rsid w:val="FFFF5851"/>
    <w:rsid w:val="FFFF5859"/>
    <w:rsid w:val="FFFF598D"/>
    <w:rsid w:val="FFFF5B86"/>
    <w:rsid w:val="FFFF6788"/>
    <w:rsid w:val="FFFF690A"/>
    <w:rsid w:val="FFFF6A86"/>
    <w:rsid w:val="FFFF7955"/>
    <w:rsid w:val="FFFF8758"/>
    <w:rsid w:val="FFFF88E8"/>
    <w:rsid w:val="FFFF937D"/>
    <w:rsid w:val="FFFF94EE"/>
    <w:rsid w:val="FFFF9966"/>
    <w:rsid w:val="FFFFA60F"/>
    <w:rsid w:val="FFFFA6C1"/>
    <w:rsid w:val="FFFFB1C6"/>
    <w:rsid w:val="FFFFC208"/>
    <w:rsid w:val="FFFFC543"/>
    <w:rsid w:val="FFFFC643"/>
    <w:rsid w:val="FFFFC941"/>
    <w:rsid w:val="FFFFD9A1"/>
    <w:rsid w:val="FFFFEFCD"/>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iPriority="0" w:name="Strong"/>
    <w:lsdException w:qFormat="1" w:uiPriority="0" w:name="Emphasis"/>
    <w:lsdException w:qFormat="1"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eastAsia="Times" w:cs="Times New Roman" w:asciiTheme="minorHAnsi" w:hAnsiTheme="minorHAnsi"/>
      <w:lang w:val="en-US" w:eastAsia="en-US" w:bidi="ar-SA"/>
    </w:rPr>
  </w:style>
  <w:style w:type="paragraph" w:styleId="2">
    <w:name w:val="heading 1"/>
    <w:basedOn w:val="1"/>
    <w:next w:val="1"/>
    <w:qFormat/>
    <w:uiPriority w:val="0"/>
    <w:pPr>
      <w:keepNext/>
      <w:pBdr>
        <w:top w:val="single" w:color="5F497A" w:themeColor="accent4" w:themeShade="BF" w:sz="4" w:space="1"/>
      </w:pBdr>
      <w:spacing w:before="300" w:after="120"/>
      <w:ind w:left="-360"/>
      <w:outlineLvl w:val="0"/>
    </w:pPr>
    <w:rPr>
      <w:rFonts w:asciiTheme="majorHAnsi" w:hAnsiTheme="majorHAnsi"/>
      <w:b/>
      <w:sz w:val="24"/>
    </w:rPr>
  </w:style>
  <w:style w:type="paragraph" w:styleId="3">
    <w:name w:val="heading 2"/>
    <w:basedOn w:val="1"/>
    <w:next w:val="1"/>
    <w:qFormat/>
    <w:uiPriority w:val="0"/>
    <w:pPr>
      <w:keepNext/>
      <w:spacing w:before="40" w:after="40"/>
      <w:jc w:val="center"/>
      <w:outlineLvl w:val="1"/>
    </w:pPr>
    <w:rPr>
      <w:rFonts w:eastAsia="Times New Roman" w:asciiTheme="majorHAnsi" w:hAnsiTheme="majorHAnsi"/>
      <w:color w:val="F7F7F7" w:themeColor="background1"/>
      <w:sz w:val="22"/>
      <w14:textFill>
        <w14:solidFill>
          <w14:schemeClr w14:val="bg1"/>
        </w14:solidFill>
      </w14:textFill>
    </w:rPr>
  </w:style>
  <w:style w:type="paragraph" w:styleId="4">
    <w:name w:val="heading 3"/>
    <w:basedOn w:val="1"/>
    <w:next w:val="1"/>
    <w:unhideWhenUsed/>
    <w:qFormat/>
    <w:uiPriority w:val="0"/>
    <w:pPr>
      <w:keepNext/>
      <w:jc w:val="right"/>
      <w:outlineLvl w:val="2"/>
    </w:pPr>
    <w:rPr>
      <w:sz w:val="28"/>
    </w:rPr>
  </w:style>
  <w:style w:type="character" w:default="1" w:styleId="14">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unhideWhenUsed/>
    <w:qFormat/>
    <w:uiPriority w:val="0"/>
    <w:rPr>
      <w:rFonts w:ascii="Tahoma" w:hAnsi="Tahoma" w:cs="Tahoma"/>
      <w:sz w:val="16"/>
      <w:szCs w:val="16"/>
    </w:rPr>
  </w:style>
  <w:style w:type="paragraph" w:styleId="6">
    <w:name w:val="caption"/>
    <w:basedOn w:val="1"/>
    <w:next w:val="1"/>
    <w:unhideWhenUsed/>
    <w:qFormat/>
    <w:uiPriority w:val="0"/>
    <w:rPr>
      <w:b/>
      <w:bCs/>
      <w:color w:val="4F81BD" w:themeColor="accent1"/>
      <w:sz w:val="18"/>
      <w:szCs w:val="18"/>
      <w14:textFill>
        <w14:solidFill>
          <w14:schemeClr w14:val="accent1"/>
        </w14:solidFill>
      </w14:textFill>
    </w:rPr>
  </w:style>
  <w:style w:type="paragraph" w:styleId="7">
    <w:name w:val="annotation text"/>
    <w:basedOn w:val="1"/>
    <w:link w:val="29"/>
    <w:semiHidden/>
    <w:uiPriority w:val="0"/>
  </w:style>
  <w:style w:type="paragraph" w:styleId="8">
    <w:name w:val="annotation subject"/>
    <w:basedOn w:val="7"/>
    <w:next w:val="7"/>
    <w:semiHidden/>
    <w:uiPriority w:val="0"/>
    <w:rPr>
      <w:b/>
      <w:bCs/>
    </w:rPr>
  </w:style>
  <w:style w:type="paragraph" w:styleId="9">
    <w:name w:val="Document Map"/>
    <w:basedOn w:val="1"/>
    <w:link w:val="28"/>
    <w:unhideWhenUsed/>
    <w:qFormat/>
    <w:uiPriority w:val="0"/>
    <w:pPr>
      <w:spacing w:after="0"/>
    </w:pPr>
    <w:rPr>
      <w:rFonts w:ascii="Lucida Grande" w:hAnsi="Lucida Grande"/>
      <w:sz w:val="24"/>
      <w:szCs w:val="24"/>
    </w:rPr>
  </w:style>
  <w:style w:type="paragraph" w:styleId="10">
    <w:name w:val="footer"/>
    <w:basedOn w:val="1"/>
    <w:qFormat/>
    <w:uiPriority w:val="0"/>
    <w:pPr>
      <w:pBdr>
        <w:top w:val="single" w:color="5F497A" w:themeColor="accent4" w:themeShade="BF" w:sz="4" w:space="1"/>
      </w:pBdr>
      <w:tabs>
        <w:tab w:val="right" w:pos="9000"/>
      </w:tabs>
      <w:ind w:left="-360"/>
    </w:pPr>
  </w:style>
  <w:style w:type="paragraph" w:styleId="11">
    <w:name w:val="header"/>
    <w:basedOn w:val="1"/>
    <w:qFormat/>
    <w:uiPriority w:val="0"/>
    <w:pPr>
      <w:spacing w:after="400"/>
      <w:ind w:left="-360"/>
    </w:pPr>
    <w:rPr>
      <w:rFonts w:asciiTheme="majorHAnsi" w:hAnsiTheme="majorHAnsi"/>
      <w:b/>
      <w:sz w:val="26"/>
    </w:rPr>
  </w:style>
  <w:style w:type="paragraph" w:styleId="12">
    <w:name w:val="Subtitle"/>
    <w:basedOn w:val="1"/>
    <w:next w:val="1"/>
    <w:link w:val="25"/>
    <w:qFormat/>
    <w:uiPriority w:val="0"/>
    <w:pPr>
      <w:keepNext/>
      <w:spacing w:before="800"/>
      <w:contextualSpacing/>
      <w:jc w:val="right"/>
      <w:outlineLvl w:val="0"/>
    </w:pPr>
    <w:rPr>
      <w:rFonts w:eastAsia="Times New Roman"/>
      <w:color w:val="969696" w:themeColor="text1" w:themeTint="80"/>
      <w:sz w:val="24"/>
      <w14:textFill>
        <w14:solidFill>
          <w14:schemeClr w14:val="tx1">
            <w14:lumMod w14:val="50000"/>
            <w14:lumOff w14:val="50000"/>
          </w14:schemeClr>
        </w14:solidFill>
      </w14:textFill>
    </w:rPr>
  </w:style>
  <w:style w:type="paragraph" w:styleId="13">
    <w:name w:val="Title"/>
    <w:basedOn w:val="1"/>
    <w:next w:val="1"/>
    <w:link w:val="23"/>
    <w:qFormat/>
    <w:uiPriority w:val="0"/>
    <w:pPr>
      <w:keepNext/>
      <w:pBdr>
        <w:top w:val="single" w:color="5F497A" w:themeColor="accent4" w:themeShade="BF" w:sz="4" w:space="1"/>
      </w:pBdr>
      <w:spacing w:before="300" w:after="120"/>
      <w:jc w:val="right"/>
      <w:outlineLvl w:val="0"/>
    </w:pPr>
    <w:rPr>
      <w:rFonts w:eastAsia="Times New Roman" w:asciiTheme="majorHAnsi" w:hAnsiTheme="majorHAnsi"/>
      <w:b/>
      <w:bCs/>
      <w:color w:val="604A7B" w:themeColor="accent4" w:themeShade="BF"/>
      <w:sz w:val="52"/>
    </w:rPr>
  </w:style>
  <w:style w:type="character" w:styleId="15">
    <w:name w:val="annotation reference"/>
    <w:basedOn w:val="14"/>
    <w:semiHidden/>
    <w:qFormat/>
    <w:uiPriority w:val="0"/>
    <w:rPr>
      <w:sz w:val="16"/>
      <w:szCs w:val="16"/>
    </w:rPr>
  </w:style>
  <w:style w:type="character" w:styleId="16">
    <w:name w:val="Hyperlink"/>
    <w:basedOn w:val="14"/>
    <w:unhideWhenUsed/>
    <w:qFormat/>
    <w:uiPriority w:val="0"/>
    <w:rPr>
      <w:color w:val="0000FF" w:themeColor="hyperlink"/>
      <w:u w:val="single"/>
      <w14:textFill>
        <w14:solidFill>
          <w14:schemeClr w14:val="hlink"/>
        </w14:solidFill>
      </w14:textFill>
    </w:rPr>
  </w:style>
  <w:style w:type="table" w:styleId="18">
    <w:name w:val="Table Classic 3"/>
    <w:basedOn w:val="17"/>
    <w:qFormat/>
    <w:uiPriority w:val="0"/>
    <w:pPr>
      <w:spacing w:after="200"/>
    </w:pPr>
    <w:rPr>
      <w:color w:val="00008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cPr>
    <w:tblStylePr w:type="firstRow">
      <w:rPr>
        <w:b/>
        <w:bCs/>
        <w:i/>
        <w:iCs/>
        <w:color w:val="FFFFFF"/>
      </w:rPr>
      <w:tblPr>
        <w:tblLayout w:type="fixed"/>
      </w:tblPr>
      <w:tcPr>
        <w:tcBorders>
          <w:bottom w:val="single" w:color="000000" w:sz="6" w:space="0"/>
        </w:tcBorders>
        <w:shd w:val="solid" w:color="000080" w:fill="FFFFFF"/>
      </w:tcPr>
    </w:tblStylePr>
    <w:tblStylePr w:type="lastRow">
      <w:rPr>
        <w:color w:val="000080"/>
      </w:rPr>
      <w:tblPr>
        <w:tblLayout w:type="fixed"/>
      </w:tblPr>
      <w:tcPr>
        <w:tcBorders>
          <w:top w:val="single" w:color="000000" w:sz="12" w:space="0"/>
        </w:tcBorders>
        <w:shd w:val="solid" w:color="FFFFFF" w:fill="FFFFFF"/>
      </w:tcPr>
    </w:tblStylePr>
    <w:tblStylePr w:type="firstCol">
      <w:rPr>
        <w:b/>
        <w:bCs/>
        <w:color w:val="000000"/>
      </w:rPr>
      <w:tblPr>
        <w:tblLayout w:type="fixed"/>
      </w:tblPr>
    </w:tblStylePr>
  </w:style>
  <w:style w:type="table" w:styleId="19">
    <w:name w:val="Table Grid"/>
    <w:basedOn w:val="17"/>
    <w:qFormat/>
    <w:uiPriority w:val="0"/>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0">
    <w:name w:val="Table Grid 8"/>
    <w:basedOn w:val="17"/>
    <w:uiPriority w:val="0"/>
    <w:pPr>
      <w:spacing w:after="20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shd w:val="solid" w:color="000080" w:fill="FFFFFF"/>
      </w:tcPr>
    </w:tblStylePr>
    <w:tblStylePr w:type="lastRow">
      <w:rPr>
        <w:b/>
        <w:bCs/>
        <w:color w:val="auto"/>
      </w:rPr>
      <w:tblPr>
        <w:tblLayout w:type="fixed"/>
      </w:tblPr>
    </w:tblStylePr>
    <w:tblStylePr w:type="lastCol">
      <w:rPr>
        <w:b/>
        <w:bCs/>
        <w:color w:val="auto"/>
      </w:rPr>
      <w:tblPr>
        <w:tblLayout w:type="fixed"/>
      </w:tblPr>
    </w:tblStylePr>
  </w:style>
  <w:style w:type="character" w:customStyle="1" w:styleId="21">
    <w:name w:val="Placeholder Text"/>
    <w:basedOn w:val="14"/>
    <w:semiHidden/>
    <w:uiPriority w:val="99"/>
    <w:rPr>
      <w:color w:val="808080"/>
    </w:rPr>
  </w:style>
  <w:style w:type="paragraph" w:customStyle="1" w:styleId="22">
    <w:name w:val="Logo"/>
    <w:basedOn w:val="1"/>
    <w:unhideWhenUsed/>
    <w:qFormat/>
    <w:uiPriority w:val="0"/>
    <w:pPr>
      <w:jc w:val="right"/>
    </w:pPr>
  </w:style>
  <w:style w:type="character" w:customStyle="1" w:styleId="23">
    <w:name w:val="Title Char"/>
    <w:basedOn w:val="14"/>
    <w:link w:val="13"/>
    <w:qFormat/>
    <w:uiPriority w:val="0"/>
    <w:rPr>
      <w:rFonts w:eastAsia="Times New Roman" w:asciiTheme="majorHAnsi" w:hAnsiTheme="majorHAnsi"/>
      <w:b/>
      <w:bCs/>
      <w:color w:val="604A7B" w:themeColor="accent4" w:themeShade="BF"/>
      <w:sz w:val="52"/>
    </w:rPr>
  </w:style>
  <w:style w:type="paragraph" w:customStyle="1" w:styleId="24">
    <w:name w:val="Company Name"/>
    <w:basedOn w:val="1"/>
    <w:qFormat/>
    <w:uiPriority w:val="0"/>
    <w:pPr>
      <w:spacing w:before="2000" w:after="80"/>
      <w:jc w:val="right"/>
    </w:pPr>
    <w:rPr>
      <w:sz w:val="36"/>
    </w:rPr>
  </w:style>
  <w:style w:type="character" w:customStyle="1" w:styleId="25">
    <w:name w:val="Subtitle Char"/>
    <w:basedOn w:val="14"/>
    <w:link w:val="12"/>
    <w:uiPriority w:val="0"/>
    <w:rPr>
      <w:rFonts w:eastAsia="Times New Roman" w:asciiTheme="minorHAnsi" w:hAnsiTheme="minorHAnsi"/>
      <w:color w:val="969696" w:themeColor="text1" w:themeTint="80"/>
      <w:sz w:val="24"/>
      <w14:textFill>
        <w14:solidFill>
          <w14:schemeClr w14:val="tx1">
            <w14:lumMod w14:val="50000"/>
            <w14:lumOff w14:val="50000"/>
          </w14:schemeClr>
        </w14:solidFill>
      </w14:textFill>
    </w:rPr>
  </w:style>
  <w:style w:type="paragraph" w:customStyle="1" w:styleId="26">
    <w:name w:val="Presented by"/>
    <w:basedOn w:val="12"/>
    <w:qFormat/>
    <w:uiPriority w:val="0"/>
    <w:rPr>
      <w:szCs w:val="24"/>
    </w:rPr>
  </w:style>
  <w:style w:type="paragraph" w:customStyle="1" w:styleId="27">
    <w:name w:val="List Paragraph"/>
    <w:basedOn w:val="1"/>
    <w:unhideWhenUsed/>
    <w:qFormat/>
    <w:uiPriority w:val="34"/>
    <w:pPr>
      <w:ind w:left="720"/>
      <w:contextualSpacing/>
    </w:pPr>
  </w:style>
  <w:style w:type="character" w:customStyle="1" w:styleId="28">
    <w:name w:val="Document Map Char"/>
    <w:basedOn w:val="14"/>
    <w:link w:val="9"/>
    <w:semiHidden/>
    <w:uiPriority w:val="0"/>
    <w:rPr>
      <w:rFonts w:ascii="Lucida Grande" w:hAnsi="Lucida Grande"/>
      <w:sz w:val="24"/>
      <w:szCs w:val="24"/>
    </w:rPr>
  </w:style>
  <w:style w:type="character" w:customStyle="1" w:styleId="29">
    <w:name w:val="Comment Text Char"/>
    <w:basedOn w:val="14"/>
    <w:link w:val="7"/>
    <w:semiHidden/>
    <w:qFormat/>
    <w:uiPriority w:val="0"/>
    <w:rPr>
      <w:rFonts w:asciiTheme="minorHAnsi" w:hAnsiTheme="minorHAnsi"/>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oangpt/Macintosh HD:private:var:folders:t4:3w1_d_hx1hlf__gkv8j_bc300000gn:T:TC028100999991"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F52304D0A2C74198D6AD1E0DB19585"/>
        <w:style w:val=""/>
        <w:category>
          <w:name w:val="General"/>
          <w:gallery w:val="placeholder"/>
        </w:category>
        <w:types>
          <w:type w:val="bbPlcHdr"/>
        </w:types>
        <w:behaviors>
          <w:behavior w:val="content"/>
        </w:behaviors>
        <w:description w:val=""/>
        <w:guid w:val="{B3313E88-2D60-4449-8121-C56088AE8CDA}"/>
      </w:docPartPr>
      <w:docPartBody>
        <w:p>
          <w:pPr>
            <w:pStyle w:val="4"/>
          </w:pPr>
          <w:r>
            <w:t>[Company Name]</w:t>
          </w:r>
        </w:p>
      </w:docPartBody>
    </w:docPart>
    <w:docPart>
      <w:docPartPr>
        <w:name w:val="7C7D1634628C0A429A12D07CB85B9233"/>
        <w:style w:val=""/>
        <w:category>
          <w:name w:val="General"/>
          <w:gallery w:val="placeholder"/>
        </w:category>
        <w:types>
          <w:type w:val="bbPlcHdr"/>
        </w:types>
        <w:behaviors>
          <w:behavior w:val="content"/>
        </w:behaviors>
        <w:description w:val=""/>
        <w:guid w:val="{6FD330F8-86B2-514C-97E5-4D1DA14CFC25}"/>
      </w:docPartPr>
      <w:docPartBody>
        <w:p>
          <w:pPr>
            <w:pStyle w:val="5"/>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3" w:usb1="080E0000" w:usb2="0000001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panose1 w:val="020F0502020204030204"/>
    <w:charset w:val="00"/>
    <w:family w:val="decorative"/>
    <w:pitch w:val="default"/>
    <w:sig w:usb0="E10002FF" w:usb1="4000ACFF" w:usb2="00000009" w:usb3="00000000" w:csb0="2000019F" w:csb1="00000000"/>
  </w:font>
  <w:font w:name="WenQuanYi Micro Hei">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Arial">
    <w:panose1 w:val="020B0604020202020204"/>
    <w:charset w:val="00"/>
    <w:family w:val="decorative"/>
    <w:pitch w:val="default"/>
    <w:sig w:usb0="00007A87" w:usb1="80000000" w:usb2="00000008" w:usb3="00000000" w:csb0="400001FF" w:csb1="FFFF0000"/>
  </w:font>
  <w:font w:name="Courier New">
    <w:panose1 w:val="02070309020205020404"/>
    <w:charset w:val="00"/>
    <w:family w:val="swiss"/>
    <w:pitch w:val="default"/>
    <w:sig w:usb0="00007A87" w:usb1="80000000" w:usb2="00000008" w:usb3="00000000" w:csb0="400001FF" w:csb1="FFFF0000"/>
  </w:font>
  <w:font w:name="Cambria">
    <w:altName w:val="Georgia"/>
    <w:panose1 w:val="02040503050406030204"/>
    <w:charset w:val="00"/>
    <w:family w:val="swiss"/>
    <w:pitch w:val="default"/>
    <w:sig w:usb0="00000000" w:usb1="00000000" w:usb2="00000000" w:usb3="00000000" w:csb0="0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roman"/>
    <w:pitch w:val="default"/>
    <w:sig w:usb0="00007A87" w:usb1="80000000" w:usb2="00000008" w:usb3="00000000" w:csb0="400001FF" w:csb1="FFFF0000"/>
  </w:font>
  <w:font w:name="Courier New">
    <w:panose1 w:val="02070309020205020404"/>
    <w:charset w:val="00"/>
    <w:family w:val="decorative"/>
    <w:pitch w:val="default"/>
    <w:sig w:usb0="00007A87" w:usb1="80000000" w:usb2="00000008" w:usb3="00000000" w:csb0="400001FF" w:csb1="FFFF0000"/>
  </w:font>
  <w:font w:name="Cambria">
    <w:altName w:val="Georgia"/>
    <w:panose1 w:val="02040503050406030204"/>
    <w:charset w:val="00"/>
    <w:family w:val="decorative"/>
    <w:pitch w:val="default"/>
    <w:sig w:usb0="00000000" w:usb1="00000000" w:usb2="00000000" w:usb3="00000000" w:csb0="0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modern"/>
    <w:pitch w:val="default"/>
    <w:sig w:usb0="00007A87" w:usb1="80000000" w:usb2="00000008" w:usb3="00000000" w:csb0="400001FF" w:csb1="FFFF0000"/>
  </w:font>
  <w:font w:name="Courier New">
    <w:panose1 w:val="02070309020205020404"/>
    <w:charset w:val="00"/>
    <w:family w:val="roman"/>
    <w:pitch w:val="default"/>
    <w:sig w:usb0="00007A87" w:usb1="80000000" w:usb2="00000008" w:usb3="00000000" w:csb0="400001FF" w:csb1="FFFF0000"/>
  </w:font>
  <w:font w:name="Cambria">
    <w:altName w:val="Georg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imes">
    <w:altName w:val="DejaVu Sans"/>
    <w:panose1 w:val="02000500000000000000"/>
    <w:charset w:val="00"/>
    <w:family w:val="auto"/>
    <w:pitch w:val="default"/>
    <w:sig w:usb0="00000000" w:usb1="00000000" w:usb2="00000000" w:usb3="00000000" w:csb0="00000001" w:csb1="00000000"/>
  </w:font>
  <w:font w:name="Tahoma">
    <w:panose1 w:val="020B0604030504040204"/>
    <w:charset w:val="00"/>
    <w:family w:val="auto"/>
    <w:pitch w:val="default"/>
    <w:sig w:usb0="00007A87" w:usb1="80000000" w:usb2="00000008" w:usb3="00000000" w:csb0="200001FF" w:csb1="20280000"/>
  </w:font>
  <w:font w:name="Lucida Grande">
    <w:panose1 w:val="020B0600040502020204"/>
    <w:charset w:val="00"/>
    <w:family w:val="auto"/>
    <w:pitch w:val="default"/>
    <w:sig w:usb0="E1000AEF" w:usb1="5000A1FF" w:usb2="00000000" w:usb3="00000000" w:csb0="200001BF" w:csb1="4F010000"/>
  </w:font>
  <w:font w:name="ＭＳ ゴシック">
    <w:altName w:val="Kedage"/>
    <w:panose1 w:val="00000000000000000000"/>
    <w:charset w:val="4E"/>
    <w:family w:val="auto"/>
    <w:pitch w:val="default"/>
    <w:sig w:usb0="00000000" w:usb1="00000000" w:usb2="00000010" w:usb3="00000000" w:csb0="00020000" w:csb1="00000000"/>
  </w:font>
  <w:font w:name="ＭＳ 明朝">
    <w:altName w:val="Droid Sans Japanese"/>
    <w:panose1 w:val="00000000000000000000"/>
    <w:charset w:val="4E"/>
    <w:family w:val="auto"/>
    <w:pitch w:val="default"/>
    <w:sig w:usb0="00000000" w:usb1="00000000" w:usb2="00000010" w:usb3="00000000" w:csb0="00020000" w:csb1="00000000"/>
  </w:font>
  <w:font w:name="ＭＳ 明朝">
    <w:altName w:val="Droid Sans Japanese"/>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Kedage">
    <w:panose1 w:val="00000400000000000000"/>
    <w:charset w:val="00"/>
    <w:family w:val="auto"/>
    <w:pitch w:val="default"/>
    <w:sig w:usb0="00400000" w:usb1="00000000" w:usb2="00000000" w:usb3="00000000" w:csb0="00000000" w:csb1="00000000"/>
  </w:font>
  <w:font w:name="Droid Sans Japanese">
    <w:panose1 w:val="020B0502000000000001"/>
    <w:charset w:val="00"/>
    <w:family w:val="auto"/>
    <w:pitch w:val="default"/>
    <w:sig w:usb0="80000000" w:usb1="08070000" w:usb2="00000010" w:usb3="00000000" w:csb0="00000001" w:csb1="00000000"/>
  </w:font>
  <w:font w:name="ＭＳ 明朝">
    <w:altName w:val="Droid Sans Japanese"/>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91D"/>
    <w:rsid w:val="00094B1B"/>
    <w:rsid w:val="001711A4"/>
    <w:rsid w:val="001F7610"/>
    <w:rsid w:val="00247F95"/>
    <w:rsid w:val="00292BD5"/>
    <w:rsid w:val="002E1BA8"/>
    <w:rsid w:val="00423421"/>
    <w:rsid w:val="004D16F0"/>
    <w:rsid w:val="00802599"/>
    <w:rsid w:val="00827328"/>
    <w:rsid w:val="009E0570"/>
    <w:rsid w:val="00A500C6"/>
    <w:rsid w:val="00BD55CD"/>
    <w:rsid w:val="00BE1BE5"/>
    <w:rsid w:val="00BE491D"/>
    <w:rsid w:val="00F16D18"/>
    <w:rsid w:val="00FC5B2E"/>
    <w:rsid w:val="00FD6B53"/>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qFormat="1" w:uiPriority="99" w:semiHidden="0" w:name="Normal Table"/>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A5F52304D0A2C74198D6AD1E0DB19585"/>
    <w:qFormat/>
    <w:uiPriority w:val="0"/>
    <w:rPr>
      <w:rFonts w:asciiTheme="minorHAnsi" w:hAnsiTheme="minorHAnsi" w:eastAsiaTheme="minorEastAsia" w:cstheme="minorBidi"/>
      <w:sz w:val="24"/>
      <w:szCs w:val="24"/>
      <w:lang w:val="en-US" w:eastAsia="ja-JP" w:bidi="ar-SA"/>
    </w:rPr>
  </w:style>
  <w:style w:type="paragraph" w:customStyle="1" w:styleId="5">
    <w:name w:val="7C7D1634628C0A429A12D07CB85B9233"/>
    <w:qFormat/>
    <w:uiPriority w:val="0"/>
    <w:rPr>
      <w:rFonts w:asciiTheme="minorHAnsi" w:hAnsiTheme="minorHAnsi" w:eastAsiaTheme="minorEastAsia" w:cstheme="minorBidi"/>
      <w:sz w:val="24"/>
      <w:szCs w:val="24"/>
      <w:lang w:val="en-US" w:eastAsia="ja-JP" w:bidi="ar-SA"/>
    </w:rPr>
  </w:style>
  <w:style w:type="paragraph" w:customStyle="1" w:styleId="6">
    <w:name w:val="6005D0D0289EBA4C8504DA1B69D85EEC"/>
    <w:qFormat/>
    <w:uiPriority w:val="0"/>
    <w:rPr>
      <w:rFonts w:asciiTheme="minorHAnsi" w:hAnsiTheme="minorHAnsi" w:eastAsiaTheme="minorEastAsia" w:cstheme="minorBidi"/>
      <w:sz w:val="24"/>
      <w:szCs w:val="24"/>
      <w:lang w:val="en-US" w:eastAsia="ja-JP" w:bidi="ar-SA"/>
    </w:rPr>
  </w:style>
  <w:style w:type="paragraph" w:customStyle="1" w:styleId="7">
    <w:name w:val="C59623B95D4B0F4582A26D2B7430B6B8"/>
    <w:qFormat/>
    <w:uiPriority w:val="0"/>
    <w:rPr>
      <w:rFonts w:asciiTheme="minorHAnsi" w:hAnsiTheme="minorHAnsi" w:eastAsiaTheme="minorEastAsia" w:cstheme="minorBidi"/>
      <w:sz w:val="24"/>
      <w:szCs w:val="24"/>
      <w:lang w:val="en-US" w:eastAsia="ja-JP" w:bidi="ar-SA"/>
    </w:rPr>
  </w:style>
  <w:style w:type="paragraph" w:customStyle="1" w:styleId="8">
    <w:name w:val="ABE6461C0246084AB719FC45959C0401"/>
    <w:qFormat/>
    <w:uiPriority w:val="0"/>
    <w:rPr>
      <w:rFonts w:asciiTheme="minorHAnsi" w:hAnsiTheme="minorHAnsi" w:eastAsiaTheme="minorEastAsia" w:cstheme="minorBidi"/>
      <w:sz w:val="24"/>
      <w:szCs w:val="24"/>
      <w:lang w:val="en-US" w:eastAsia="ja-JP" w:bidi="ar-SA"/>
    </w:rPr>
  </w:style>
  <w:style w:type="paragraph" w:customStyle="1" w:styleId="9">
    <w:name w:val="F30DEE9F845CEC47ACA3A294C83BC95B"/>
    <w:qFormat/>
    <w:uiPriority w:val="0"/>
    <w:rPr>
      <w:rFonts w:asciiTheme="minorHAnsi" w:hAnsiTheme="minorHAnsi" w:eastAsiaTheme="minorEastAsia" w:cstheme="minorBidi"/>
      <w:sz w:val="24"/>
      <w:szCs w:val="24"/>
      <w:lang w:val="en-US" w:eastAsia="ja-JP" w:bidi="ar-SA"/>
    </w:rPr>
  </w:style>
  <w:style w:type="paragraph" w:customStyle="1" w:styleId="10">
    <w:name w:val="A993E0669423BE42B74AAA6D12E27CA6"/>
    <w:qFormat/>
    <w:uiPriority w:val="0"/>
    <w:rPr>
      <w:rFonts w:asciiTheme="minorHAnsi" w:hAnsiTheme="minorHAnsi" w:eastAsiaTheme="minorEastAsia" w:cstheme="minorBidi"/>
      <w:sz w:val="24"/>
      <w:szCs w:val="24"/>
      <w:lang w:val="en-US" w:eastAsia="ja-JP" w:bidi="ar-SA"/>
    </w:rPr>
  </w:style>
  <w:style w:type="paragraph" w:customStyle="1" w:styleId="11">
    <w:name w:val="40B5E7E62DD75C40B9EF0737E980B556"/>
    <w:qFormat/>
    <w:uiPriority w:val="0"/>
    <w:rPr>
      <w:rFonts w:asciiTheme="minorHAnsi" w:hAnsiTheme="minorHAnsi" w:eastAsiaTheme="minorEastAsia" w:cstheme="minorBidi"/>
      <w:sz w:val="24"/>
      <w:szCs w:val="24"/>
      <w:lang w:val="en-US" w:eastAsia="ja-JP" w:bidi="ar-SA"/>
    </w:rPr>
  </w:style>
  <w:style w:type="paragraph" w:customStyle="1" w:styleId="12">
    <w:name w:val="D302D042811FB24D901659C9CC79936C"/>
    <w:qFormat/>
    <w:uiPriority w:val="0"/>
    <w:rPr>
      <w:rFonts w:asciiTheme="minorHAnsi" w:hAnsiTheme="minorHAnsi" w:eastAsiaTheme="minorEastAsia" w:cstheme="minorBidi"/>
      <w:sz w:val="24"/>
      <w:szCs w:val="24"/>
      <w:lang w:val="en-US" w:eastAsia="ja-JP" w:bidi="ar-SA"/>
    </w:rPr>
  </w:style>
  <w:style w:type="paragraph" w:customStyle="1" w:styleId="13">
    <w:name w:val="B268F25135940F4AA497FA2CC5779613"/>
    <w:qFormat/>
    <w:uiPriority w:val="0"/>
    <w:rPr>
      <w:rFonts w:asciiTheme="minorHAnsi" w:hAnsiTheme="minorHAnsi" w:eastAsiaTheme="minorEastAsia" w:cstheme="minorBidi"/>
      <w:sz w:val="24"/>
      <w:szCs w:val="24"/>
      <w:lang w:val="en-US" w:eastAsia="ja-JP" w:bidi="ar-SA"/>
    </w:rPr>
  </w:style>
  <w:style w:type="paragraph" w:customStyle="1" w:styleId="14">
    <w:name w:val="9710BC7E3784F841BE65BC3E2763F515"/>
    <w:qFormat/>
    <w:uiPriority w:val="0"/>
    <w:rPr>
      <w:rFonts w:asciiTheme="minorHAnsi" w:hAnsiTheme="minorHAnsi" w:eastAsiaTheme="minorEastAsia" w:cstheme="minorBidi"/>
      <w:sz w:val="24"/>
      <w:szCs w:val="24"/>
      <w:lang w:val="en-US" w:eastAsia="ja-JP" w:bidi="ar-SA"/>
    </w:rPr>
  </w:style>
  <w:style w:type="paragraph" w:customStyle="1" w:styleId="15">
    <w:name w:val="0C6C54AAA2A05C4AAB5CB86E97578944"/>
    <w:qFormat/>
    <w:uiPriority w:val="0"/>
    <w:rPr>
      <w:rFonts w:asciiTheme="minorHAnsi" w:hAnsiTheme="minorHAnsi" w:eastAsiaTheme="minorEastAsia" w:cstheme="minorBidi"/>
      <w:sz w:val="24"/>
      <w:szCs w:val="24"/>
      <w:lang w:val="en-US" w:eastAsia="ja-JP" w:bidi="ar-SA"/>
    </w:rPr>
  </w:style>
</w:styles>
</file>

<file path=word/theme/theme1.xml><?xml version="1.0" encoding="utf-8"?>
<a:theme xmlns:a="http://schemas.openxmlformats.org/drawingml/2006/main" name="Office Theme">
  <a:themeElements>
    <a:clrScheme name="Office">
      <a:dk1>
        <a:sysClr val="windowText" lastClr="2C2C2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TC028100999991</Template>
  <Pages>11</Pages>
  <Words>1937</Words>
  <Characters>10340</Characters>
  <Lines>170</Lines>
  <Paragraphs>48</Paragraphs>
  <TotalTime>0</TotalTime>
  <ScaleCrop>false</ScaleCrop>
  <LinksUpToDate>false</LinksUpToDate>
  <CharactersWithSpaces>24047</CharactersWithSpaces>
  <Application>WPS Office Community_10.1.0.5460_F1E327BC-269C-435d-A152-05C5408002CA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2014-04-20T05:55:00Z</dcterms:created>
  <dc:creator>Hoang.Phan</dc:creator>
  <dc:description>for Hiking / Treking App (Bontrax)</dc:description>
  <cp:lastModifiedBy>hoangpt</cp:lastModifiedBy>
  <cp:lastPrinted>2014-04-20T05:55:00Z</cp:lastPrinted>
  <dcterms:modified xsi:type="dcterms:W3CDTF">2016-07-15T13:35:17Z</dcterms:modified>
  <dc:subject>NITECO</dc:subject>
  <dc:title>Specification</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TC011887441033</vt:lpwstr>
  </property>
  <property fmtid="{D5CDD505-2E9C-101B-9397-08002B2CF9AE}" pid="3" name="KSOProductBuildVer">
    <vt:lpwstr>1033-10.1.0.5460</vt:lpwstr>
  </property>
</Properties>
</file>